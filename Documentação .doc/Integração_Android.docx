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28305566"/>
        <w:docPartObj>
          <w:docPartGallery w:val="Cover Pages"/>
          <w:docPartUnique/>
        </w:docPartObj>
      </w:sdtPr>
      <w:sdtEndPr>
        <w:rPr>
          <w:b/>
          <w:bCs/>
          <w:smallCaps/>
        </w:rPr>
      </w:sdtEndPr>
      <w:sdtContent>
        <w:p w14:paraId="2B07A45F" w14:textId="77777777" w:rsidR="00FD33F1" w:rsidRDefault="00FD33F1">
          <w:pPr>
            <w:spacing w:after="137"/>
          </w:pPr>
        </w:p>
        <w:p w14:paraId="5F398BA1" w14:textId="715AA97F" w:rsidR="00FD33F1" w:rsidRDefault="002241F2">
          <w:pPr>
            <w:spacing w:after="117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D84F92" wp14:editId="47D2393D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8858250</wp:posOffset>
                    </wp:positionV>
                    <wp:extent cx="7762875" cy="25717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6287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6F099C" w14:textId="63D0917E" w:rsidR="00264E94" w:rsidRPr="001825C6" w:rsidRDefault="00264E94" w:rsidP="002241F2">
                                <w:pPr>
                                  <w:pStyle w:val="SemEspaamento"/>
                                  <w:spacing w:before="34" w:after="34"/>
                                  <w:rPr>
                                    <w:caps/>
                                    <w:color w:val="92D05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92D050"/>
                                    <w:sz w:val="24"/>
                                    <w:szCs w:val="24"/>
                                  </w:rPr>
                                  <w:t>JOÃO GABRIEL – DESENVOLVIMENTO DE ANDROID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D84F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560.05pt;margin-top:697.5pt;width:611.25pt;height:20.2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" filled="f" stroked="f" strokeweight=".5pt">
                    <v:textbox inset="1in,0,86.4pt,0">
                      <w:txbxContent>
                        <w:p w14:paraId="696F099C" w14:textId="63D0917E" w:rsidR="00264E94" w:rsidRPr="001825C6" w:rsidRDefault="00264E94" w:rsidP="002241F2">
                          <w:pPr>
                            <w:pStyle w:val="SemEspaamento"/>
                            <w:spacing w:before="34" w:after="34"/>
                            <w:rPr>
                              <w:caps/>
                              <w:color w:val="92D050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92D050"/>
                              <w:sz w:val="24"/>
                              <w:szCs w:val="24"/>
                            </w:rPr>
                            <w:t>JOÃO GABRIEL – DESENVOLVIMENTO DE ANDROID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76E5C5" wp14:editId="3E256A7E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8528050</wp:posOffset>
                    </wp:positionV>
                    <wp:extent cx="5753100" cy="146304"/>
                    <wp:effectExtent l="0" t="0" r="0" b="889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66BB84" w14:textId="07E4AEA5" w:rsidR="00264E94" w:rsidRPr="00FD33F1" w:rsidRDefault="00264E94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pt-BR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pt-BR"/>
                                      </w:rPr>
                                      <w:t>Stone Pagamentos</w:t>
                                    </w:r>
                                  </w:sdtContent>
                                </w:sdt>
                                <w:r w:rsidRPr="00FD33F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pt-BR"/>
                                  </w:rPr>
                                  <w:t> </w:t>
                                </w:r>
                                <w:r w:rsidRPr="00FD33F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t-BR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  <w:lang w:val="pt-BR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FD33F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pt-BR"/>
                                      </w:rPr>
                                      <w:t>Rua da Quitanda, 199 10º - Rio de Janeiro - RJ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76E5C5" id="Text Box 128" o:spid="_x0000_s1027" type="#_x0000_t202" style="position:absolute;margin-left:0;margin-top:671.5pt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" filled="f" stroked="f" strokeweight=".5pt">
                    <v:textbox style="mso-fit-shape-to-text:t" inset="1in,0,86.4pt,0">
                      <w:txbxContent>
                        <w:p w14:paraId="6C66BB84" w14:textId="07E4AEA5" w:rsidR="00264E94" w:rsidRPr="00FD33F1" w:rsidRDefault="00264E94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pt-BR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pt-BR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pt-BR"/>
                                </w:rPr>
                                <w:t>Stone Pagamentos</w:t>
                              </w:r>
                            </w:sdtContent>
                          </w:sdt>
                          <w:r w:rsidRPr="00FD33F1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pt-BR"/>
                            </w:rPr>
                            <w:t> </w:t>
                          </w:r>
                          <w:r w:rsidRPr="00FD33F1">
                            <w:rPr>
                              <w:color w:val="7F7F7F" w:themeColor="text1" w:themeTint="80"/>
                              <w:sz w:val="18"/>
                              <w:szCs w:val="18"/>
                              <w:lang w:val="pt-BR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pt-BR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FD33F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pt-BR"/>
                                </w:rPr>
                                <w:t>Rua da Quitanda, 199 10º - Rio de Janeiro - RJ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FD33F1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463A43" wp14:editId="00FF0BF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33F5489" w14:textId="38222BBF" w:rsidR="00264E94" w:rsidRPr="001825C6" w:rsidRDefault="00264E94" w:rsidP="001825C6">
                                  <w:pPr>
                                    <w:pStyle w:val="Ttulo8"/>
                                    <w:numPr>
                                      <w:ilvl w:val="0"/>
                                      <w:numId w:val="0"/>
                                    </w:num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1825C6">
                                    <w:rPr>
                                      <w:sz w:val="72"/>
                                      <w:szCs w:val="72"/>
                                    </w:rPr>
                                    <w:t>Manual de integra</w:t>
                                  </w:r>
                                  <w:r w:rsidRPr="001825C6">
                                    <w:rPr>
                                      <w:rFonts w:cs="Cambria"/>
                                      <w:sz w:val="72"/>
                                      <w:szCs w:val="72"/>
                                    </w:rPr>
                                    <w:t>çã</w:t>
                                  </w:r>
                                  <w:r w:rsidRPr="001825C6">
                                    <w:rPr>
                                      <w:sz w:val="72"/>
                                      <w:szCs w:val="72"/>
                                    </w:rPr>
                                    <w:t>o</w:t>
                                  </w:r>
                                </w:p>
                                <w:p w14:paraId="1AF8069B" w14:textId="61043F99" w:rsidR="00264E94" w:rsidRPr="001825C6" w:rsidRDefault="00264E94" w:rsidP="001825C6">
                                  <w:pPr>
                                    <w:pStyle w:val="Ttulo8"/>
                                    <w:numPr>
                                      <w:ilvl w:val="0"/>
                                      <w:numId w:val="0"/>
                                    </w:num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proofErr w:type="gramStart"/>
                                  <w:r w:rsidRPr="001825C6">
                                    <w:rPr>
                                      <w:sz w:val="72"/>
                                      <w:szCs w:val="72"/>
                                    </w:rPr>
                                    <w:t>com</w:t>
                                  </w:r>
                                  <w:proofErr w:type="gramEnd"/>
                                  <w:r w:rsidRPr="001825C6">
                                    <w:rPr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825C6">
                                    <w:rPr>
                                      <w:sz w:val="72"/>
                                      <w:szCs w:val="72"/>
                                    </w:rPr>
                                    <w:t>Android</w:t>
                                  </w:r>
                                  <w:proofErr w:type="spellEnd"/>
                                </w:p>
                                <w:p w14:paraId="5C2F4203" w14:textId="740AC3F2" w:rsidR="00264E94" w:rsidRDefault="00264E94" w:rsidP="00541C86">
                                  <w:pPr>
                                    <w:spacing w:after="137"/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eastAsia="pt-BR"/>
                                    </w:rPr>
                                    <w:drawing>
                                      <wp:inline distT="0" distB="0" distL="0" distR="0" wp14:anchorId="3E46C759" wp14:editId="3C5A73FA">
                                        <wp:extent cx="1577597" cy="457805"/>
                                        <wp:effectExtent l="0" t="0" r="3810" b="0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nova-stone-branco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14701" cy="4685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F463A43" id="Group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sA5A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J3ZbAOQFAAC9FAAADgAAAAAAAAAAAAAAAAAuAgAAZHJzL2Uyb0RvYy54bWxQSwECLQAUAAYA&#10;CAAAACEASMHca9oAAAAHAQAADwAAAAAAAAAAAAAAAAA+CAAAZHJzL2Rvd25yZXYueG1sUEsFBgAA&#10;AAAEAAQA8wAAAEUJAAAAAA==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04040 [2994]" stroked="f">
                      <v:fill color2="#1f1f1f [2018]" rotate="t" colors="0 #5a5a5a;.5 #3e3e3e;1 #27272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33F5489" w14:textId="38222BBF" w:rsidR="00264E94" w:rsidRPr="001825C6" w:rsidRDefault="00264E94" w:rsidP="001825C6">
                            <w:pPr>
                              <w:pStyle w:val="Ttulo8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1825C6">
                              <w:rPr>
                                <w:sz w:val="72"/>
                                <w:szCs w:val="72"/>
                              </w:rPr>
                              <w:t>Manual de integra</w:t>
                            </w:r>
                            <w:r w:rsidRPr="001825C6">
                              <w:rPr>
                                <w:rFonts w:cs="Cambria"/>
                                <w:sz w:val="72"/>
                                <w:szCs w:val="72"/>
                              </w:rPr>
                              <w:t>çã</w:t>
                            </w:r>
                            <w:r w:rsidRPr="001825C6">
                              <w:rPr>
                                <w:sz w:val="72"/>
                                <w:szCs w:val="72"/>
                              </w:rPr>
                              <w:t>o</w:t>
                            </w:r>
                          </w:p>
                          <w:p w14:paraId="1AF8069B" w14:textId="61043F99" w:rsidR="00264E94" w:rsidRPr="001825C6" w:rsidRDefault="00264E94" w:rsidP="001825C6">
                            <w:pPr>
                              <w:pStyle w:val="Ttulo8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proofErr w:type="gramStart"/>
                            <w:r w:rsidRPr="001825C6">
                              <w:rPr>
                                <w:sz w:val="72"/>
                                <w:szCs w:val="72"/>
                              </w:rPr>
                              <w:t>com</w:t>
                            </w:r>
                            <w:proofErr w:type="gramEnd"/>
                            <w:r w:rsidRPr="001825C6"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1825C6">
                              <w:rPr>
                                <w:sz w:val="72"/>
                                <w:szCs w:val="72"/>
                              </w:rPr>
                              <w:t>Android</w:t>
                            </w:r>
                            <w:proofErr w:type="spellEnd"/>
                          </w:p>
                          <w:p w14:paraId="5C2F4203" w14:textId="740AC3F2" w:rsidR="00264E94" w:rsidRDefault="00264E94" w:rsidP="00541C86">
                            <w:pPr>
                              <w:spacing w:after="137"/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:lang w:eastAsia="pt-BR"/>
                              </w:rPr>
                              <w:drawing>
                                <wp:inline distT="0" distB="0" distL="0" distR="0" wp14:anchorId="3E46C759" wp14:editId="3C5A73FA">
                                  <wp:extent cx="1577597" cy="457805"/>
                                  <wp:effectExtent l="0" t="0" r="381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ova-stone-branco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4701" cy="4685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FD33F1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28616A" wp14:editId="302DDCF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19050" b="2413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3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85F550" w14:textId="77777777" w:rsidR="00264E94" w:rsidRDefault="00264E94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828616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" fillcolor="#92d050" strokecolor="black [3213]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3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85F550" w14:textId="77777777" w:rsidR="00264E94" w:rsidRDefault="00264E94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D33F1">
            <w:rPr>
              <w:b/>
              <w:bCs/>
              <w:smallCaps/>
            </w:rPr>
            <w:br w:type="page"/>
          </w:r>
        </w:p>
      </w:sdtContent>
    </w:sdt>
    <w:p w14:paraId="3DAE8564" w14:textId="77777777" w:rsidR="001257F5" w:rsidRDefault="001257F5" w:rsidP="001C463E">
      <w:pPr>
        <w:spacing w:after="117"/>
      </w:pPr>
    </w:p>
    <w:p w14:paraId="6B40285D" w14:textId="77777777" w:rsidR="001257F5" w:rsidRPr="002A0418" w:rsidRDefault="001257F5">
      <w:pPr>
        <w:rPr>
          <w:u w:val="single"/>
        </w:rPr>
      </w:pPr>
      <w:r>
        <w:br w:type="page"/>
      </w:r>
    </w:p>
    <w:sdt>
      <w:sdtPr>
        <w:id w:val="-1842766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596C3A" w14:textId="0694BCF2" w:rsidR="001C463E" w:rsidRPr="006313CD" w:rsidRDefault="003D0B7E" w:rsidP="001C463E">
          <w:pPr>
            <w:rPr>
              <w:rFonts w:asciiTheme="minorHAnsi" w:hAnsiTheme="minorHAnsi"/>
              <w:sz w:val="20"/>
              <w:szCs w:val="20"/>
            </w:rPr>
          </w:pPr>
          <w:r>
            <w:t>Índice</w:t>
          </w:r>
        </w:p>
        <w:p w14:paraId="678F8635" w14:textId="77777777" w:rsidR="00344F5A" w:rsidRDefault="001C463E">
          <w:pPr>
            <w:pStyle w:val="Sumrio1"/>
            <w:tabs>
              <w:tab w:val="left" w:pos="440"/>
              <w:tab w:val="right" w:leader="dot" w:pos="1062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r w:rsidRPr="006313CD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6313CD">
            <w:rPr>
              <w:rFonts w:asciiTheme="minorHAnsi" w:hAnsiTheme="minorHAnsi"/>
              <w:sz w:val="20"/>
              <w:szCs w:val="20"/>
            </w:rPr>
            <w:instrText xml:space="preserve"> TOC \o "1-3" \h \z \u </w:instrText>
          </w:r>
          <w:r w:rsidRPr="006313CD">
            <w:rPr>
              <w:rFonts w:asciiTheme="minorHAnsi" w:hAnsiTheme="minorHAnsi"/>
              <w:sz w:val="20"/>
              <w:szCs w:val="20"/>
            </w:rPr>
            <w:fldChar w:fldCharType="separate"/>
          </w:r>
          <w:hyperlink w:anchor="_Toc402979453" w:history="1">
            <w:r w:rsidR="00344F5A" w:rsidRPr="00182B9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344F5A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344F5A" w:rsidRPr="00182B95">
              <w:rPr>
                <w:rStyle w:val="Hyperlink"/>
                <w:noProof/>
              </w:rPr>
              <w:t>CONCEITOS BÁSICOS</w:t>
            </w:r>
            <w:r w:rsidR="00344F5A">
              <w:rPr>
                <w:noProof/>
                <w:webHidden/>
              </w:rPr>
              <w:tab/>
            </w:r>
            <w:r w:rsidR="00344F5A">
              <w:rPr>
                <w:noProof/>
                <w:webHidden/>
              </w:rPr>
              <w:fldChar w:fldCharType="begin"/>
            </w:r>
            <w:r w:rsidR="00344F5A">
              <w:rPr>
                <w:noProof/>
                <w:webHidden/>
              </w:rPr>
              <w:instrText xml:space="preserve"> PAGEREF _Toc402979453 \h </w:instrText>
            </w:r>
            <w:r w:rsidR="00344F5A">
              <w:rPr>
                <w:noProof/>
                <w:webHidden/>
              </w:rPr>
            </w:r>
            <w:r w:rsidR="00344F5A">
              <w:rPr>
                <w:noProof/>
                <w:webHidden/>
              </w:rPr>
              <w:fldChar w:fldCharType="separate"/>
            </w:r>
            <w:r w:rsidR="00933EAB">
              <w:rPr>
                <w:noProof/>
                <w:webHidden/>
              </w:rPr>
              <w:t>3</w:t>
            </w:r>
            <w:r w:rsidR="00344F5A">
              <w:rPr>
                <w:noProof/>
                <w:webHidden/>
              </w:rPr>
              <w:fldChar w:fldCharType="end"/>
            </w:r>
          </w:hyperlink>
        </w:p>
        <w:p w14:paraId="081C8B61" w14:textId="77777777" w:rsidR="00344F5A" w:rsidRDefault="00264E94">
          <w:pPr>
            <w:pStyle w:val="Sumrio2"/>
            <w:tabs>
              <w:tab w:val="left" w:pos="880"/>
              <w:tab w:val="right" w:leader="dot" w:pos="1062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02979454" w:history="1">
            <w:r w:rsidR="00344F5A" w:rsidRPr="00182B95">
              <w:rPr>
                <w:rStyle w:val="Hyperlink"/>
                <w:noProof/>
              </w:rPr>
              <w:t>1.1</w:t>
            </w:r>
            <w:r w:rsidR="00344F5A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344F5A" w:rsidRPr="00182B95">
              <w:rPr>
                <w:rStyle w:val="Hyperlink"/>
                <w:noProof/>
              </w:rPr>
              <w:t>Informações de básicas referentes à integração</w:t>
            </w:r>
            <w:r w:rsidR="00344F5A">
              <w:rPr>
                <w:noProof/>
                <w:webHidden/>
              </w:rPr>
              <w:tab/>
            </w:r>
            <w:r w:rsidR="00344F5A">
              <w:rPr>
                <w:noProof/>
                <w:webHidden/>
              </w:rPr>
              <w:fldChar w:fldCharType="begin"/>
            </w:r>
            <w:r w:rsidR="00344F5A">
              <w:rPr>
                <w:noProof/>
                <w:webHidden/>
              </w:rPr>
              <w:instrText xml:space="preserve"> PAGEREF _Toc402979454 \h </w:instrText>
            </w:r>
            <w:r w:rsidR="00344F5A">
              <w:rPr>
                <w:noProof/>
                <w:webHidden/>
              </w:rPr>
            </w:r>
            <w:r w:rsidR="00344F5A">
              <w:rPr>
                <w:noProof/>
                <w:webHidden/>
              </w:rPr>
              <w:fldChar w:fldCharType="separate"/>
            </w:r>
            <w:r w:rsidR="00933EAB">
              <w:rPr>
                <w:noProof/>
                <w:webHidden/>
              </w:rPr>
              <w:t>3</w:t>
            </w:r>
            <w:r w:rsidR="00344F5A">
              <w:rPr>
                <w:noProof/>
                <w:webHidden/>
              </w:rPr>
              <w:fldChar w:fldCharType="end"/>
            </w:r>
          </w:hyperlink>
        </w:p>
        <w:p w14:paraId="4A1BBFD6" w14:textId="77777777" w:rsidR="00344F5A" w:rsidRDefault="00264E94">
          <w:pPr>
            <w:pStyle w:val="Sumrio2"/>
            <w:tabs>
              <w:tab w:val="left" w:pos="880"/>
              <w:tab w:val="right" w:leader="dot" w:pos="1062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02979455" w:history="1">
            <w:r w:rsidR="00344F5A" w:rsidRPr="00182B95">
              <w:rPr>
                <w:rStyle w:val="Hyperlink"/>
                <w:noProof/>
              </w:rPr>
              <w:t>1.2</w:t>
            </w:r>
            <w:r w:rsidR="00344F5A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344F5A" w:rsidRPr="00182B95">
              <w:rPr>
                <w:rStyle w:val="Hyperlink"/>
                <w:noProof/>
              </w:rPr>
              <w:t>Como Integrar com a Stone</w:t>
            </w:r>
            <w:r w:rsidR="00344F5A">
              <w:rPr>
                <w:noProof/>
                <w:webHidden/>
              </w:rPr>
              <w:tab/>
            </w:r>
            <w:r w:rsidR="00344F5A">
              <w:rPr>
                <w:noProof/>
                <w:webHidden/>
              </w:rPr>
              <w:fldChar w:fldCharType="begin"/>
            </w:r>
            <w:r w:rsidR="00344F5A">
              <w:rPr>
                <w:noProof/>
                <w:webHidden/>
              </w:rPr>
              <w:instrText xml:space="preserve"> PAGEREF _Toc402979455 \h </w:instrText>
            </w:r>
            <w:r w:rsidR="00344F5A">
              <w:rPr>
                <w:noProof/>
                <w:webHidden/>
              </w:rPr>
            </w:r>
            <w:r w:rsidR="00344F5A">
              <w:rPr>
                <w:noProof/>
                <w:webHidden/>
              </w:rPr>
              <w:fldChar w:fldCharType="separate"/>
            </w:r>
            <w:r w:rsidR="00933EAB">
              <w:rPr>
                <w:noProof/>
                <w:webHidden/>
              </w:rPr>
              <w:t>3</w:t>
            </w:r>
            <w:r w:rsidR="00344F5A">
              <w:rPr>
                <w:noProof/>
                <w:webHidden/>
              </w:rPr>
              <w:fldChar w:fldCharType="end"/>
            </w:r>
          </w:hyperlink>
        </w:p>
        <w:p w14:paraId="259B460B" w14:textId="77777777" w:rsidR="00344F5A" w:rsidRDefault="00264E94">
          <w:pPr>
            <w:pStyle w:val="Sumrio1"/>
            <w:tabs>
              <w:tab w:val="left" w:pos="440"/>
              <w:tab w:val="right" w:leader="dot" w:pos="1062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02979456" w:history="1">
            <w:r w:rsidR="00344F5A" w:rsidRPr="00182B9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344F5A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344F5A" w:rsidRPr="00182B95">
              <w:rPr>
                <w:rStyle w:val="Hyperlink"/>
                <w:noProof/>
              </w:rPr>
              <w:t>Como enviar uma transação?</w:t>
            </w:r>
            <w:r w:rsidR="00344F5A">
              <w:rPr>
                <w:noProof/>
                <w:webHidden/>
              </w:rPr>
              <w:tab/>
            </w:r>
            <w:r w:rsidR="00344F5A">
              <w:rPr>
                <w:noProof/>
                <w:webHidden/>
              </w:rPr>
              <w:fldChar w:fldCharType="begin"/>
            </w:r>
            <w:r w:rsidR="00344F5A">
              <w:rPr>
                <w:noProof/>
                <w:webHidden/>
              </w:rPr>
              <w:instrText xml:space="preserve"> PAGEREF _Toc402979456 \h </w:instrText>
            </w:r>
            <w:r w:rsidR="00344F5A">
              <w:rPr>
                <w:noProof/>
                <w:webHidden/>
              </w:rPr>
            </w:r>
            <w:r w:rsidR="00344F5A">
              <w:rPr>
                <w:noProof/>
                <w:webHidden/>
              </w:rPr>
              <w:fldChar w:fldCharType="separate"/>
            </w:r>
            <w:r w:rsidR="00933EAB">
              <w:rPr>
                <w:noProof/>
                <w:webHidden/>
              </w:rPr>
              <w:t>3</w:t>
            </w:r>
            <w:r w:rsidR="00344F5A">
              <w:rPr>
                <w:noProof/>
                <w:webHidden/>
              </w:rPr>
              <w:fldChar w:fldCharType="end"/>
            </w:r>
          </w:hyperlink>
        </w:p>
        <w:p w14:paraId="50DACA8B" w14:textId="77777777" w:rsidR="00344F5A" w:rsidRDefault="00264E94">
          <w:pPr>
            <w:pStyle w:val="Sumrio2"/>
            <w:tabs>
              <w:tab w:val="left" w:pos="880"/>
              <w:tab w:val="right" w:leader="dot" w:pos="1062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02979457" w:history="1">
            <w:r w:rsidR="00344F5A" w:rsidRPr="00182B95">
              <w:rPr>
                <w:rStyle w:val="Hyperlink"/>
                <w:noProof/>
              </w:rPr>
              <w:t>2.1</w:t>
            </w:r>
            <w:r w:rsidR="00344F5A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344F5A" w:rsidRPr="00182B95">
              <w:rPr>
                <w:rStyle w:val="Hyperlink"/>
                <w:noProof/>
              </w:rPr>
              <w:t>Simples e Rápido</w:t>
            </w:r>
            <w:r w:rsidR="00344F5A">
              <w:rPr>
                <w:noProof/>
                <w:webHidden/>
              </w:rPr>
              <w:tab/>
            </w:r>
            <w:r w:rsidR="00344F5A">
              <w:rPr>
                <w:noProof/>
                <w:webHidden/>
              </w:rPr>
              <w:fldChar w:fldCharType="begin"/>
            </w:r>
            <w:r w:rsidR="00344F5A">
              <w:rPr>
                <w:noProof/>
                <w:webHidden/>
              </w:rPr>
              <w:instrText xml:space="preserve"> PAGEREF _Toc402979457 \h </w:instrText>
            </w:r>
            <w:r w:rsidR="00344F5A">
              <w:rPr>
                <w:noProof/>
                <w:webHidden/>
              </w:rPr>
            </w:r>
            <w:r w:rsidR="00344F5A">
              <w:rPr>
                <w:noProof/>
                <w:webHidden/>
              </w:rPr>
              <w:fldChar w:fldCharType="separate"/>
            </w:r>
            <w:r w:rsidR="00933EAB">
              <w:rPr>
                <w:noProof/>
                <w:webHidden/>
              </w:rPr>
              <w:t>3</w:t>
            </w:r>
            <w:r w:rsidR="00344F5A">
              <w:rPr>
                <w:noProof/>
                <w:webHidden/>
              </w:rPr>
              <w:fldChar w:fldCharType="end"/>
            </w:r>
          </w:hyperlink>
        </w:p>
        <w:p w14:paraId="74991953" w14:textId="77777777" w:rsidR="00344F5A" w:rsidRDefault="00264E94">
          <w:pPr>
            <w:pStyle w:val="Sumrio2"/>
            <w:tabs>
              <w:tab w:val="left" w:pos="880"/>
              <w:tab w:val="right" w:leader="dot" w:pos="1062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02979458" w:history="1">
            <w:r w:rsidR="00344F5A" w:rsidRPr="00182B95">
              <w:rPr>
                <w:rStyle w:val="Hyperlink"/>
                <w:noProof/>
              </w:rPr>
              <w:t>2.2</w:t>
            </w:r>
            <w:r w:rsidR="00344F5A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344F5A" w:rsidRPr="00182B95">
              <w:rPr>
                <w:rStyle w:val="Hyperlink"/>
                <w:noProof/>
              </w:rPr>
              <w:t>Entendendo o Método</w:t>
            </w:r>
            <w:r w:rsidR="00344F5A">
              <w:rPr>
                <w:noProof/>
                <w:webHidden/>
              </w:rPr>
              <w:tab/>
            </w:r>
            <w:r w:rsidR="00344F5A">
              <w:rPr>
                <w:noProof/>
                <w:webHidden/>
              </w:rPr>
              <w:fldChar w:fldCharType="begin"/>
            </w:r>
            <w:r w:rsidR="00344F5A">
              <w:rPr>
                <w:noProof/>
                <w:webHidden/>
              </w:rPr>
              <w:instrText xml:space="preserve"> PAGEREF _Toc402979458 \h </w:instrText>
            </w:r>
            <w:r w:rsidR="00344F5A">
              <w:rPr>
                <w:noProof/>
                <w:webHidden/>
              </w:rPr>
            </w:r>
            <w:r w:rsidR="00344F5A">
              <w:rPr>
                <w:noProof/>
                <w:webHidden/>
              </w:rPr>
              <w:fldChar w:fldCharType="separate"/>
            </w:r>
            <w:r w:rsidR="00933EAB">
              <w:rPr>
                <w:noProof/>
                <w:webHidden/>
              </w:rPr>
              <w:t>5</w:t>
            </w:r>
            <w:r w:rsidR="00344F5A">
              <w:rPr>
                <w:noProof/>
                <w:webHidden/>
              </w:rPr>
              <w:fldChar w:fldCharType="end"/>
            </w:r>
          </w:hyperlink>
        </w:p>
        <w:p w14:paraId="306D7565" w14:textId="77777777" w:rsidR="00344F5A" w:rsidRDefault="00264E94">
          <w:pPr>
            <w:pStyle w:val="Sumrio2"/>
            <w:tabs>
              <w:tab w:val="left" w:pos="880"/>
              <w:tab w:val="right" w:leader="dot" w:pos="1062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02979459" w:history="1">
            <w:r w:rsidR="00344F5A" w:rsidRPr="00182B95">
              <w:rPr>
                <w:rStyle w:val="Hyperlink"/>
                <w:noProof/>
              </w:rPr>
              <w:t>2.3</w:t>
            </w:r>
            <w:r w:rsidR="00344F5A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344F5A" w:rsidRPr="00182B95">
              <w:rPr>
                <w:rStyle w:val="Hyperlink"/>
                <w:noProof/>
              </w:rPr>
              <w:t>Criando conexão com o PINpad</w:t>
            </w:r>
            <w:r w:rsidR="00344F5A">
              <w:rPr>
                <w:noProof/>
                <w:webHidden/>
              </w:rPr>
              <w:tab/>
            </w:r>
            <w:r w:rsidR="00344F5A">
              <w:rPr>
                <w:noProof/>
                <w:webHidden/>
              </w:rPr>
              <w:fldChar w:fldCharType="begin"/>
            </w:r>
            <w:r w:rsidR="00344F5A">
              <w:rPr>
                <w:noProof/>
                <w:webHidden/>
              </w:rPr>
              <w:instrText xml:space="preserve"> PAGEREF _Toc402979459 \h </w:instrText>
            </w:r>
            <w:r w:rsidR="00344F5A">
              <w:rPr>
                <w:noProof/>
                <w:webHidden/>
              </w:rPr>
            </w:r>
            <w:r w:rsidR="00344F5A">
              <w:rPr>
                <w:noProof/>
                <w:webHidden/>
              </w:rPr>
              <w:fldChar w:fldCharType="separate"/>
            </w:r>
            <w:r w:rsidR="00933EAB">
              <w:rPr>
                <w:noProof/>
                <w:webHidden/>
              </w:rPr>
              <w:t>6</w:t>
            </w:r>
            <w:r w:rsidR="00344F5A">
              <w:rPr>
                <w:noProof/>
                <w:webHidden/>
              </w:rPr>
              <w:fldChar w:fldCharType="end"/>
            </w:r>
          </w:hyperlink>
        </w:p>
        <w:p w14:paraId="723D816D" w14:textId="77777777" w:rsidR="00344F5A" w:rsidRDefault="00264E94">
          <w:pPr>
            <w:pStyle w:val="Sumrio2"/>
            <w:tabs>
              <w:tab w:val="left" w:pos="880"/>
              <w:tab w:val="right" w:leader="dot" w:pos="1062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02979460" w:history="1">
            <w:r w:rsidR="00344F5A" w:rsidRPr="00182B95">
              <w:rPr>
                <w:rStyle w:val="Hyperlink"/>
                <w:noProof/>
              </w:rPr>
              <w:t>2.4</w:t>
            </w:r>
            <w:r w:rsidR="00344F5A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344F5A" w:rsidRPr="00182B95">
              <w:rPr>
                <w:rStyle w:val="Hyperlink"/>
                <w:noProof/>
              </w:rPr>
              <w:t>Retorno da Transação</w:t>
            </w:r>
            <w:r w:rsidR="00344F5A">
              <w:rPr>
                <w:noProof/>
                <w:webHidden/>
              </w:rPr>
              <w:tab/>
            </w:r>
            <w:r w:rsidR="00344F5A">
              <w:rPr>
                <w:noProof/>
                <w:webHidden/>
              </w:rPr>
              <w:fldChar w:fldCharType="begin"/>
            </w:r>
            <w:r w:rsidR="00344F5A">
              <w:rPr>
                <w:noProof/>
                <w:webHidden/>
              </w:rPr>
              <w:instrText xml:space="preserve"> PAGEREF _Toc402979460 \h </w:instrText>
            </w:r>
            <w:r w:rsidR="00344F5A">
              <w:rPr>
                <w:noProof/>
                <w:webHidden/>
              </w:rPr>
            </w:r>
            <w:r w:rsidR="00344F5A">
              <w:rPr>
                <w:noProof/>
                <w:webHidden/>
              </w:rPr>
              <w:fldChar w:fldCharType="separate"/>
            </w:r>
            <w:r w:rsidR="00933EAB">
              <w:rPr>
                <w:noProof/>
                <w:webHidden/>
              </w:rPr>
              <w:t>8</w:t>
            </w:r>
            <w:r w:rsidR="00344F5A">
              <w:rPr>
                <w:noProof/>
                <w:webHidden/>
              </w:rPr>
              <w:fldChar w:fldCharType="end"/>
            </w:r>
          </w:hyperlink>
        </w:p>
        <w:p w14:paraId="3C9B155B" w14:textId="77777777" w:rsidR="00344F5A" w:rsidRDefault="00264E94">
          <w:pPr>
            <w:pStyle w:val="Sumrio2"/>
            <w:tabs>
              <w:tab w:val="left" w:pos="880"/>
              <w:tab w:val="right" w:leader="dot" w:pos="1062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02979461" w:history="1">
            <w:r w:rsidR="00344F5A" w:rsidRPr="00182B95">
              <w:rPr>
                <w:rStyle w:val="Hyperlink"/>
                <w:noProof/>
              </w:rPr>
              <w:t>2.5</w:t>
            </w:r>
            <w:r w:rsidR="00344F5A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344F5A" w:rsidRPr="00182B95">
              <w:rPr>
                <w:rStyle w:val="Hyperlink"/>
                <w:noProof/>
              </w:rPr>
              <w:t>ReturnOfTransactionXML</w:t>
            </w:r>
            <w:r w:rsidR="00344F5A">
              <w:rPr>
                <w:noProof/>
                <w:webHidden/>
              </w:rPr>
              <w:tab/>
            </w:r>
            <w:r w:rsidR="00344F5A">
              <w:rPr>
                <w:noProof/>
                <w:webHidden/>
              </w:rPr>
              <w:fldChar w:fldCharType="begin"/>
            </w:r>
            <w:r w:rsidR="00344F5A">
              <w:rPr>
                <w:noProof/>
                <w:webHidden/>
              </w:rPr>
              <w:instrText xml:space="preserve"> PAGEREF _Toc402979461 \h </w:instrText>
            </w:r>
            <w:r w:rsidR="00344F5A">
              <w:rPr>
                <w:noProof/>
                <w:webHidden/>
              </w:rPr>
            </w:r>
            <w:r w:rsidR="00344F5A">
              <w:rPr>
                <w:noProof/>
                <w:webHidden/>
              </w:rPr>
              <w:fldChar w:fldCharType="separate"/>
            </w:r>
            <w:r w:rsidR="00933EAB">
              <w:rPr>
                <w:noProof/>
                <w:webHidden/>
              </w:rPr>
              <w:t>11</w:t>
            </w:r>
            <w:r w:rsidR="00344F5A">
              <w:rPr>
                <w:noProof/>
                <w:webHidden/>
              </w:rPr>
              <w:fldChar w:fldCharType="end"/>
            </w:r>
          </w:hyperlink>
        </w:p>
        <w:p w14:paraId="248F071F" w14:textId="77777777" w:rsidR="00344F5A" w:rsidRDefault="00264E94">
          <w:pPr>
            <w:pStyle w:val="Sumrio1"/>
            <w:tabs>
              <w:tab w:val="left" w:pos="440"/>
              <w:tab w:val="right" w:leader="dot" w:pos="1062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02979462" w:history="1">
            <w:r w:rsidR="00344F5A" w:rsidRPr="00182B9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344F5A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344F5A" w:rsidRPr="00182B95">
              <w:rPr>
                <w:rStyle w:val="Hyperlink"/>
                <w:noProof/>
              </w:rPr>
              <w:t>CANCELAMENTO</w:t>
            </w:r>
            <w:r w:rsidR="00344F5A">
              <w:rPr>
                <w:noProof/>
                <w:webHidden/>
              </w:rPr>
              <w:tab/>
            </w:r>
            <w:r w:rsidR="00344F5A">
              <w:rPr>
                <w:noProof/>
                <w:webHidden/>
              </w:rPr>
              <w:fldChar w:fldCharType="begin"/>
            </w:r>
            <w:r w:rsidR="00344F5A">
              <w:rPr>
                <w:noProof/>
                <w:webHidden/>
              </w:rPr>
              <w:instrText xml:space="preserve"> PAGEREF _Toc402979462 \h </w:instrText>
            </w:r>
            <w:r w:rsidR="00344F5A">
              <w:rPr>
                <w:noProof/>
                <w:webHidden/>
              </w:rPr>
            </w:r>
            <w:r w:rsidR="00344F5A">
              <w:rPr>
                <w:noProof/>
                <w:webHidden/>
              </w:rPr>
              <w:fldChar w:fldCharType="separate"/>
            </w:r>
            <w:r w:rsidR="00933EAB">
              <w:rPr>
                <w:noProof/>
                <w:webHidden/>
              </w:rPr>
              <w:t>11</w:t>
            </w:r>
            <w:r w:rsidR="00344F5A">
              <w:rPr>
                <w:noProof/>
                <w:webHidden/>
              </w:rPr>
              <w:fldChar w:fldCharType="end"/>
            </w:r>
          </w:hyperlink>
        </w:p>
        <w:p w14:paraId="49A6C5E6" w14:textId="77777777" w:rsidR="001257F5" w:rsidRDefault="001C463E" w:rsidP="001257F5">
          <w:pPr>
            <w:rPr>
              <w:b/>
              <w:bCs/>
              <w:noProof/>
            </w:rPr>
          </w:pPr>
          <w:r w:rsidRPr="006313CD">
            <w:rPr>
              <w:rFonts w:asciiTheme="minorHAnsi" w:hAnsiTheme="min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6C0F7A0" w14:textId="33E85CEA" w:rsidR="003D0B7E" w:rsidRDefault="002241F2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23E29D4" w14:textId="77777777" w:rsidR="00A027F0" w:rsidRDefault="00A027F0">
      <w:pPr>
        <w:rPr>
          <w:b/>
          <w:bCs/>
          <w:noProof/>
        </w:rPr>
      </w:pPr>
    </w:p>
    <w:p w14:paraId="15D773E6" w14:textId="77777777" w:rsidR="00A027F0" w:rsidRDefault="00A027F0">
      <w:pPr>
        <w:rPr>
          <w:b/>
          <w:bCs/>
          <w:noProof/>
        </w:rPr>
      </w:pPr>
    </w:p>
    <w:p w14:paraId="0C71E629" w14:textId="7917929A" w:rsidR="003D0B7E" w:rsidRDefault="00A87EFF" w:rsidP="00541C86">
      <w:pPr>
        <w:pStyle w:val="Ttulo1"/>
      </w:pPr>
      <w:bookmarkStart w:id="0" w:name="_Toc402979453"/>
      <w:r>
        <w:t>CONCEITOS BÁSICOS</w:t>
      </w:r>
      <w:bookmarkEnd w:id="0"/>
    </w:p>
    <w:p w14:paraId="4DDDF34B" w14:textId="020A790D" w:rsidR="001B169F" w:rsidRDefault="00541C86" w:rsidP="001B169F">
      <w:pPr>
        <w:pStyle w:val="Ttulo2"/>
      </w:pPr>
      <w:bookmarkStart w:id="1" w:name="_Toc402979454"/>
      <w:r>
        <w:t xml:space="preserve">Informações de </w:t>
      </w:r>
      <w:r w:rsidR="00A87EFF">
        <w:t>básica</w:t>
      </w:r>
      <w:r w:rsidR="001825C6">
        <w:t xml:space="preserve">s </w:t>
      </w:r>
      <w:r w:rsidR="00A87EFF">
        <w:t xml:space="preserve">referentes à </w:t>
      </w:r>
      <w:r w:rsidR="001825C6">
        <w:t>integração</w:t>
      </w:r>
      <w:bookmarkEnd w:id="1"/>
    </w:p>
    <w:p w14:paraId="017ECD70" w14:textId="7579E712" w:rsidR="00541C86" w:rsidRDefault="00A87EFF" w:rsidP="001825C6">
      <w:pPr>
        <w:pStyle w:val="PargrafodaLista"/>
        <w:numPr>
          <w:ilvl w:val="0"/>
          <w:numId w:val="58"/>
        </w:numPr>
      </w:pPr>
      <w:r>
        <w:t xml:space="preserve">A integração requer </w:t>
      </w:r>
      <w:proofErr w:type="spellStart"/>
      <w:r>
        <w:t>android</w:t>
      </w:r>
      <w:proofErr w:type="spellEnd"/>
      <w:r>
        <w:t xml:space="preserve"> 2.3 ou superior;</w:t>
      </w:r>
    </w:p>
    <w:p w14:paraId="6628EA71" w14:textId="499CF8AD" w:rsidR="00A87EFF" w:rsidRDefault="00A87EFF" w:rsidP="001825C6">
      <w:pPr>
        <w:pStyle w:val="PargrafodaLista"/>
        <w:numPr>
          <w:ilvl w:val="0"/>
          <w:numId w:val="58"/>
        </w:numPr>
      </w:pPr>
      <w:r>
        <w:t xml:space="preserve">Um </w:t>
      </w:r>
      <w:proofErr w:type="spellStart"/>
      <w:r>
        <w:t>tablet</w:t>
      </w:r>
      <w:proofErr w:type="spellEnd"/>
      <w:r>
        <w:t xml:space="preserve"> ou celular com </w:t>
      </w:r>
      <w:proofErr w:type="spellStart"/>
      <w:r>
        <w:t>bluetooth</w:t>
      </w:r>
      <w:proofErr w:type="spellEnd"/>
      <w:r>
        <w:t>;</w:t>
      </w:r>
    </w:p>
    <w:p w14:paraId="67760D68" w14:textId="6B7CCE57" w:rsidR="00A87EFF" w:rsidRDefault="00A87EFF" w:rsidP="001825C6">
      <w:pPr>
        <w:pStyle w:val="PargrafodaLista"/>
        <w:numPr>
          <w:ilvl w:val="0"/>
          <w:numId w:val="58"/>
        </w:numPr>
      </w:pPr>
      <w:r>
        <w:t>Utilizar as funções disponíveis no</w:t>
      </w:r>
      <w:r w:rsidR="003F25EC">
        <w:t xml:space="preserve"> </w:t>
      </w:r>
      <w:r>
        <w:t>.</w:t>
      </w:r>
      <w:proofErr w:type="spellStart"/>
      <w:r>
        <w:t>jar</w:t>
      </w:r>
      <w:proofErr w:type="spellEnd"/>
      <w:r>
        <w:t xml:space="preserve"> de integração;</w:t>
      </w:r>
    </w:p>
    <w:p w14:paraId="6A6D444B" w14:textId="3C4D6DBE" w:rsidR="0085210A" w:rsidRDefault="00344FFD" w:rsidP="0085210A">
      <w:pPr>
        <w:pStyle w:val="PargrafodaLista"/>
        <w:numPr>
          <w:ilvl w:val="0"/>
          <w:numId w:val="58"/>
        </w:numPr>
      </w:pPr>
      <w:r>
        <w:t>Essa documentação foi criada dando como exemplos a aplicação ‘</w:t>
      </w:r>
      <w:proofErr w:type="spellStart"/>
      <w:r w:rsidRPr="00344FFD">
        <w:rPr>
          <w:b/>
        </w:rPr>
        <w:t>StoneSDK</w:t>
      </w:r>
      <w:proofErr w:type="spellEnd"/>
      <w:r>
        <w:t>’, desenvolvido pela Stone.</w:t>
      </w:r>
    </w:p>
    <w:p w14:paraId="0177F2C3" w14:textId="2F75A408" w:rsidR="0085210A" w:rsidRDefault="0085210A" w:rsidP="0085210A">
      <w:pPr>
        <w:pStyle w:val="PargrafodaLista"/>
        <w:numPr>
          <w:ilvl w:val="0"/>
          <w:numId w:val="58"/>
        </w:numPr>
      </w:pPr>
      <w:r>
        <w:t xml:space="preserve">Essa SDK usa de suporte o </w:t>
      </w:r>
      <w:proofErr w:type="spellStart"/>
      <w:r>
        <w:t>jar</w:t>
      </w:r>
      <w:proofErr w:type="spellEnd"/>
      <w:r>
        <w:t xml:space="preserve"> </w:t>
      </w:r>
      <w:proofErr w:type="spellStart"/>
      <w:r>
        <w:t>XStream</w:t>
      </w:r>
      <w:proofErr w:type="spellEnd"/>
      <w:r>
        <w:t xml:space="preserve"> na versão 1.4.7 (</w:t>
      </w:r>
      <w:r w:rsidRPr="0085210A">
        <w:rPr>
          <w:b/>
        </w:rPr>
        <w:t>xstream-1.4.7.jar</w:t>
      </w:r>
      <w:r>
        <w:t>).</w:t>
      </w:r>
    </w:p>
    <w:p w14:paraId="6153911C" w14:textId="7C640E67" w:rsidR="00344FFD" w:rsidRPr="00541C86" w:rsidRDefault="00344FFD" w:rsidP="00344FFD">
      <w:pPr>
        <w:pStyle w:val="PargrafodaLista"/>
      </w:pPr>
    </w:p>
    <w:p w14:paraId="48636B66" w14:textId="459CF295" w:rsidR="003D0B7E" w:rsidRPr="00685CAA" w:rsidRDefault="00CF670D" w:rsidP="00D87F80">
      <w:pPr>
        <w:pStyle w:val="Ttulo2"/>
      </w:pPr>
      <w:bookmarkStart w:id="2" w:name="_Toc402979455"/>
      <w:r>
        <w:rPr>
          <w:noProof/>
          <w:lang w:eastAsia="pt-BR"/>
        </w:rPr>
        <w:drawing>
          <wp:anchor distT="0" distB="0" distL="114300" distR="114300" simplePos="0" relativeHeight="251673600" behindDoc="1" locked="0" layoutInCell="1" allowOverlap="1" wp14:anchorId="4D168CC4" wp14:editId="7BD621B7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2150293" cy="809625"/>
            <wp:effectExtent l="190500" t="190500" r="193040" b="180975"/>
            <wp:wrapTight wrapText="bothSides">
              <wp:wrapPolygon edited="0">
                <wp:start x="383" y="-5082"/>
                <wp:lineTo x="-1914" y="-4066"/>
                <wp:lineTo x="-1722" y="20838"/>
                <wp:lineTo x="191" y="24904"/>
                <wp:lineTo x="383" y="25920"/>
                <wp:lineTo x="21051" y="25920"/>
                <wp:lineTo x="21243" y="24904"/>
                <wp:lineTo x="23157" y="20838"/>
                <wp:lineTo x="23348" y="4066"/>
                <wp:lineTo x="21243" y="-3558"/>
                <wp:lineTo x="21051" y="-5082"/>
                <wp:lineTo x="383" y="-5082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b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293" cy="809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87EFF">
        <w:t>Como</w:t>
      </w:r>
      <w:r w:rsidR="00886C75">
        <w:t xml:space="preserve"> Integrar </w:t>
      </w:r>
      <w:r w:rsidR="00344FFD">
        <w:t>com a Stone</w:t>
      </w:r>
      <w:bookmarkEnd w:id="2"/>
    </w:p>
    <w:p w14:paraId="3C7B49FD" w14:textId="5F7FD1B5" w:rsidR="00685CAA" w:rsidRPr="003D0B7E" w:rsidRDefault="00685CAA" w:rsidP="003D0B7E">
      <w:pPr>
        <w:pStyle w:val="SemEspaamento"/>
        <w:rPr>
          <w:lang w:val="pt-BR"/>
        </w:rPr>
      </w:pPr>
    </w:p>
    <w:p w14:paraId="3975D187" w14:textId="236DFC43" w:rsidR="00344FFD" w:rsidRPr="00344FFD" w:rsidRDefault="00886C75" w:rsidP="00344FFD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r>
        <w:rPr>
          <w:lang w:val="pt-BR"/>
        </w:rPr>
        <w:t>Certifique-se que o .</w:t>
      </w:r>
      <w:proofErr w:type="spellStart"/>
      <w:r>
        <w:rPr>
          <w:lang w:val="pt-BR"/>
        </w:rPr>
        <w:t>jar</w:t>
      </w:r>
      <w:proofErr w:type="spellEnd"/>
      <w:r>
        <w:rPr>
          <w:lang w:val="pt-BR"/>
        </w:rPr>
        <w:t xml:space="preserve"> está na pasta ‘</w:t>
      </w:r>
      <w:proofErr w:type="spellStart"/>
      <w:r>
        <w:rPr>
          <w:lang w:val="pt-BR"/>
        </w:rPr>
        <w:t>libs</w:t>
      </w:r>
      <w:proofErr w:type="spellEnd"/>
      <w:r>
        <w:rPr>
          <w:lang w:val="pt-BR"/>
        </w:rPr>
        <w:t>’ do seu projeto</w:t>
      </w:r>
      <w:r w:rsidR="00344FFD">
        <w:rPr>
          <w:lang w:val="pt-BR"/>
        </w:rPr>
        <w:t xml:space="preserve">, como na imagem </w:t>
      </w:r>
      <w:r w:rsidR="00CF670D">
        <w:rPr>
          <w:lang w:val="pt-BR"/>
        </w:rPr>
        <w:t>ao lado</w:t>
      </w:r>
      <w:r w:rsidR="00344FFD">
        <w:rPr>
          <w:lang w:val="pt-BR"/>
        </w:rPr>
        <w:t>:</w:t>
      </w:r>
    </w:p>
    <w:p w14:paraId="3399E3A2" w14:textId="54C67053" w:rsidR="00CF670D" w:rsidRPr="00CF670D" w:rsidRDefault="00CF670D" w:rsidP="0085210A">
      <w:pPr>
        <w:pStyle w:val="SemEspaamento"/>
        <w:spacing w:line="360" w:lineRule="auto"/>
        <w:rPr>
          <w:lang w:val="pt-BR"/>
        </w:rPr>
      </w:pPr>
    </w:p>
    <w:p w14:paraId="548FF193" w14:textId="04F746E9" w:rsidR="0085210A" w:rsidRPr="0085210A" w:rsidRDefault="0085210A" w:rsidP="0085210A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r>
        <w:rPr>
          <w:lang w:val="pt-BR"/>
        </w:rPr>
        <w:t xml:space="preserve">Faça o </w:t>
      </w:r>
      <w:proofErr w:type="spellStart"/>
      <w:r>
        <w:rPr>
          <w:lang w:val="pt-BR"/>
        </w:rPr>
        <w:t>import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jar</w:t>
      </w:r>
      <w:proofErr w:type="spellEnd"/>
      <w:r>
        <w:rPr>
          <w:lang w:val="pt-BR"/>
        </w:rPr>
        <w:t xml:space="preserve"> da </w:t>
      </w:r>
      <w:proofErr w:type="spellStart"/>
      <w:r>
        <w:rPr>
          <w:lang w:val="pt-BR"/>
        </w:rPr>
        <w:t>XStream</w:t>
      </w:r>
      <w:proofErr w:type="spellEnd"/>
      <w:r>
        <w:rPr>
          <w:lang w:val="pt-BR"/>
        </w:rPr>
        <w:t>;</w:t>
      </w:r>
    </w:p>
    <w:p w14:paraId="0DCDF0CD" w14:textId="756D3B1B" w:rsidR="003751EA" w:rsidRDefault="0085210A" w:rsidP="0085210A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r>
        <w:rPr>
          <w:lang w:val="pt-BR"/>
        </w:rPr>
        <w:t>Após incluir o .</w:t>
      </w:r>
      <w:proofErr w:type="spellStart"/>
      <w:r>
        <w:rPr>
          <w:lang w:val="pt-BR"/>
        </w:rPr>
        <w:t>jar</w:t>
      </w:r>
      <w:proofErr w:type="spellEnd"/>
      <w:r>
        <w:rPr>
          <w:lang w:val="pt-BR"/>
        </w:rPr>
        <w:t xml:space="preserve"> de integração na pasta ‘</w:t>
      </w:r>
      <w:proofErr w:type="spellStart"/>
      <w:r>
        <w:rPr>
          <w:lang w:val="pt-BR"/>
        </w:rPr>
        <w:t>libs</w:t>
      </w:r>
      <w:proofErr w:type="spellEnd"/>
      <w:r>
        <w:rPr>
          <w:lang w:val="pt-BR"/>
        </w:rPr>
        <w:t>’, você poderá iniciar a integração.</w:t>
      </w:r>
    </w:p>
    <w:p w14:paraId="7A8181E7" w14:textId="77777777" w:rsidR="0085210A" w:rsidRPr="0085210A" w:rsidRDefault="0085210A" w:rsidP="0085210A">
      <w:pPr>
        <w:pStyle w:val="SemEspaamento"/>
        <w:spacing w:line="360" w:lineRule="auto"/>
        <w:ind w:left="720"/>
        <w:rPr>
          <w:lang w:val="pt-BR"/>
        </w:rPr>
      </w:pPr>
    </w:p>
    <w:p w14:paraId="07865A11" w14:textId="2BE82DBA" w:rsidR="001B169F" w:rsidRPr="009E63AA" w:rsidRDefault="00E96A95" w:rsidP="009E63AA">
      <w:pPr>
        <w:pStyle w:val="Ttulo1"/>
      </w:pPr>
      <w:bookmarkStart w:id="3" w:name="_Toc402979456"/>
      <w:r>
        <w:t>Como enviar uma transação?</w:t>
      </w:r>
      <w:bookmarkEnd w:id="3"/>
    </w:p>
    <w:p w14:paraId="454FA0C8" w14:textId="1EE847C8" w:rsidR="009E63AA" w:rsidRPr="00685CAA" w:rsidRDefault="009E63AA" w:rsidP="009E63AA">
      <w:pPr>
        <w:pStyle w:val="Ttulo2"/>
      </w:pPr>
      <w:bookmarkStart w:id="4" w:name="_Toc402979457"/>
      <w:r>
        <w:t>Simples e Rápido</w:t>
      </w:r>
      <w:bookmarkEnd w:id="4"/>
      <w:r w:rsidR="00253801">
        <w:t xml:space="preserve"> (obsoleta)</w:t>
      </w:r>
    </w:p>
    <w:p w14:paraId="4581C8AA" w14:textId="2AB0213F" w:rsidR="009E63AA" w:rsidRDefault="009E63AA" w:rsidP="009E63AA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r>
        <w:rPr>
          <w:lang w:val="pt-BR"/>
        </w:rPr>
        <w:t>Vamos entender como funciona a integração da Stone:</w:t>
      </w:r>
    </w:p>
    <w:p w14:paraId="1A782974" w14:textId="683A2876" w:rsidR="00AD0CEB" w:rsidRDefault="009E63AA" w:rsidP="00F2723C">
      <w:pPr>
        <w:pStyle w:val="SemEspaamento"/>
        <w:spacing w:line="360" w:lineRule="auto"/>
        <w:ind w:left="720"/>
        <w:rPr>
          <w:lang w:val="pt-BR"/>
        </w:rPr>
      </w:pPr>
      <w:r>
        <w:rPr>
          <w:lang w:val="pt-BR"/>
        </w:rPr>
        <w:t>A primeira coisa é adicionar essa linha de código a aplicação</w:t>
      </w:r>
    </w:p>
    <w:p w14:paraId="663158AF" w14:textId="6ADC5FB3" w:rsidR="002700C7" w:rsidRDefault="00253801" w:rsidP="00F2723C">
      <w:pPr>
        <w:pStyle w:val="SemEspaamento"/>
        <w:spacing w:line="360" w:lineRule="auto"/>
        <w:ind w:left="720"/>
        <w:rPr>
          <w:u w:val="single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85888" behindDoc="1" locked="0" layoutInCell="1" allowOverlap="1" wp14:anchorId="339FA70A" wp14:editId="6D61775A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6750685" cy="1214120"/>
            <wp:effectExtent l="0" t="0" r="0" b="5080"/>
            <wp:wrapTight wrapText="bothSides">
              <wp:wrapPolygon edited="0">
                <wp:start x="0" y="0"/>
                <wp:lineTo x="0" y="21351"/>
                <wp:lineTo x="21517" y="21351"/>
                <wp:lineTo x="21517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F17AD" w14:textId="2F5BABD9" w:rsidR="002700C7" w:rsidRDefault="002700C7" w:rsidP="00F2723C">
      <w:pPr>
        <w:pStyle w:val="SemEspaamento"/>
        <w:spacing w:line="360" w:lineRule="auto"/>
        <w:ind w:left="720"/>
        <w:rPr>
          <w:u w:val="single"/>
          <w:lang w:val="pt-BR"/>
        </w:rPr>
      </w:pPr>
    </w:p>
    <w:p w14:paraId="420802C9" w14:textId="77777777" w:rsidR="002700C7" w:rsidRDefault="002700C7" w:rsidP="00F2723C">
      <w:pPr>
        <w:pStyle w:val="SemEspaamento"/>
        <w:spacing w:line="360" w:lineRule="auto"/>
        <w:ind w:left="720"/>
        <w:rPr>
          <w:u w:val="single"/>
          <w:lang w:val="pt-BR"/>
        </w:rPr>
      </w:pPr>
    </w:p>
    <w:p w14:paraId="485FA6DF" w14:textId="77777777" w:rsidR="002700C7" w:rsidRDefault="002700C7" w:rsidP="00F2723C">
      <w:pPr>
        <w:pStyle w:val="SemEspaamento"/>
        <w:spacing w:line="360" w:lineRule="auto"/>
        <w:ind w:left="720"/>
        <w:rPr>
          <w:u w:val="single"/>
          <w:lang w:val="pt-BR"/>
        </w:rPr>
      </w:pPr>
    </w:p>
    <w:p w14:paraId="1891884A" w14:textId="77777777" w:rsidR="002700C7" w:rsidRDefault="002700C7" w:rsidP="00F2723C">
      <w:pPr>
        <w:pStyle w:val="SemEspaamento"/>
        <w:spacing w:line="360" w:lineRule="auto"/>
        <w:ind w:left="720"/>
        <w:rPr>
          <w:u w:val="single"/>
          <w:lang w:val="pt-BR"/>
        </w:rPr>
      </w:pPr>
    </w:p>
    <w:p w14:paraId="2226391B" w14:textId="77777777" w:rsidR="002700C7" w:rsidRDefault="002700C7" w:rsidP="00F2723C">
      <w:pPr>
        <w:pStyle w:val="SemEspaamento"/>
        <w:spacing w:line="360" w:lineRule="auto"/>
        <w:ind w:left="720"/>
        <w:rPr>
          <w:u w:val="single"/>
          <w:lang w:val="pt-BR"/>
        </w:rPr>
      </w:pPr>
    </w:p>
    <w:p w14:paraId="2F697975" w14:textId="77777777" w:rsidR="002700C7" w:rsidRDefault="002700C7" w:rsidP="00F2723C">
      <w:pPr>
        <w:pStyle w:val="SemEspaamento"/>
        <w:spacing w:line="360" w:lineRule="auto"/>
        <w:ind w:left="720"/>
        <w:rPr>
          <w:u w:val="single"/>
          <w:lang w:val="pt-BR"/>
        </w:rPr>
      </w:pPr>
    </w:p>
    <w:p w14:paraId="7C653D44" w14:textId="77777777" w:rsidR="002700C7" w:rsidRPr="00F2723C" w:rsidRDefault="002700C7" w:rsidP="00F2723C">
      <w:pPr>
        <w:pStyle w:val="SemEspaamento"/>
        <w:spacing w:line="360" w:lineRule="auto"/>
        <w:ind w:left="720"/>
        <w:rPr>
          <w:u w:val="single"/>
          <w:lang w:val="pt-BR"/>
        </w:rPr>
      </w:pPr>
    </w:p>
    <w:p w14:paraId="740F0D48" w14:textId="38F23597" w:rsidR="001B169F" w:rsidRDefault="00E90762" w:rsidP="00E90762">
      <w:pPr>
        <w:pStyle w:val="SemEspaamento"/>
        <w:spacing w:line="360" w:lineRule="auto"/>
        <w:ind w:firstLine="708"/>
        <w:rPr>
          <w:b/>
          <w:lang w:val="pt-BR"/>
        </w:rPr>
      </w:pPr>
      <w:proofErr w:type="spellStart"/>
      <w:r w:rsidRPr="00E90762">
        <w:rPr>
          <w:b/>
          <w:lang w:val="pt-BR"/>
        </w:rPr>
        <w:t>Obs</w:t>
      </w:r>
      <w:proofErr w:type="spellEnd"/>
      <w:r w:rsidRPr="00E90762">
        <w:rPr>
          <w:b/>
          <w:lang w:val="pt-BR"/>
        </w:rPr>
        <w:t>: Ao lado de cada método ou parâmetro estão comentados os tipos dos valores que estão sendo passados.</w:t>
      </w:r>
    </w:p>
    <w:p w14:paraId="1CC614C5" w14:textId="77777777" w:rsidR="00700A59" w:rsidRDefault="00700A59" w:rsidP="002700C7">
      <w:pPr>
        <w:pStyle w:val="SemEspaamento"/>
        <w:spacing w:line="360" w:lineRule="auto"/>
        <w:rPr>
          <w:lang w:val="pt-BR"/>
        </w:rPr>
      </w:pPr>
    </w:p>
    <w:p w14:paraId="73914865" w14:textId="77777777" w:rsidR="00A918FF" w:rsidRPr="00A918FF" w:rsidRDefault="00E90762" w:rsidP="00A918FF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r>
        <w:rPr>
          <w:lang w:val="pt-BR"/>
        </w:rPr>
        <w:t>Entendendo o que acontece:</w:t>
      </w:r>
    </w:p>
    <w:p w14:paraId="6A30B1A6" w14:textId="73E982C5" w:rsidR="001B169F" w:rsidRDefault="00F06F1A" w:rsidP="00D448DA">
      <w:pPr>
        <w:pStyle w:val="SemEspaamento"/>
        <w:spacing w:line="360" w:lineRule="auto"/>
        <w:rPr>
          <w:lang w:val="pt-BR"/>
        </w:rPr>
      </w:pPr>
      <w:r w:rsidRPr="00A918FF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DCF040" wp14:editId="615C51B8">
                <wp:simplePos x="0" y="0"/>
                <wp:positionH relativeFrom="margin">
                  <wp:posOffset>2832735</wp:posOffset>
                </wp:positionH>
                <wp:positionV relativeFrom="paragraph">
                  <wp:posOffset>591185</wp:posOffset>
                </wp:positionV>
                <wp:extent cx="2362835" cy="1404620"/>
                <wp:effectExtent l="0" t="0" r="0" b="571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05DF2" w14:textId="4A43EC26" w:rsidR="00264E94" w:rsidRDefault="00264E94" w:rsidP="00C652A9">
                            <w:pPr>
                              <w:pStyle w:val="PargrafodaLista"/>
                            </w:pPr>
                            <w:r>
                              <w:t>A seta representa o envio de valores passada na linha de código da imagem a cima.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DCF040" id="Caixa de Texto 2" o:spid="_x0000_s1032" type="#_x0000_t202" style="position:absolute;margin-left:223.05pt;margin-top:46.55pt;width:186.0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" filled="f" stroked="f">
                <v:textbox style="mso-fit-shape-to-text:t">
                  <w:txbxContent>
                    <w:p w14:paraId="76A05DF2" w14:textId="4A43EC26" w:rsidR="00264E94" w:rsidRDefault="00264E94" w:rsidP="00C652A9">
                      <w:pPr>
                        <w:pStyle w:val="PargrafodaLista"/>
                      </w:pPr>
                      <w:r>
                        <w:t>A seta representa o envio de valores passada na linha de código da imagem a cima.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18FF">
        <w:rPr>
          <w:noProof/>
          <w:lang w:val="pt-BR" w:eastAsia="pt-BR"/>
        </w:rPr>
        <w:drawing>
          <wp:inline distT="0" distB="0" distL="0" distR="0" wp14:anchorId="3065C1CE" wp14:editId="24CC7A65">
            <wp:extent cx="2571750" cy="1708855"/>
            <wp:effectExtent l="0" t="0" r="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squema Android Integraçã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653" cy="183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2A9" w:rsidRPr="00C652A9">
        <w:rPr>
          <w:lang w:val="pt-BR"/>
        </w:rPr>
        <w:t xml:space="preserve"> </w:t>
      </w:r>
    </w:p>
    <w:p w14:paraId="36C35EEB" w14:textId="0DA123A7" w:rsidR="0091131F" w:rsidRDefault="00C652A9" w:rsidP="00D448DA">
      <w:pPr>
        <w:pStyle w:val="SemEspaamento"/>
        <w:spacing w:line="360" w:lineRule="auto"/>
        <w:rPr>
          <w:lang w:val="pt-BR"/>
        </w:rPr>
      </w:pPr>
      <w:r>
        <w:rPr>
          <w:lang w:val="pt-BR"/>
        </w:rPr>
        <w:t>O usuário terá uma transação de interface, sendo levado da sua aplicação, para a aplicação da Stone.</w:t>
      </w:r>
    </w:p>
    <w:p w14:paraId="4A22B61A" w14:textId="06594421" w:rsidR="001B169F" w:rsidRDefault="0091131F" w:rsidP="00D448DA">
      <w:pPr>
        <w:pStyle w:val="SemEspaamento"/>
        <w:spacing w:line="360" w:lineRule="auto"/>
        <w:rPr>
          <w:lang w:val="pt-BR"/>
        </w:rPr>
      </w:pPr>
      <w:r>
        <w:rPr>
          <w:lang w:val="pt-BR"/>
        </w:rPr>
        <w:t>V</w:t>
      </w:r>
      <w:r w:rsidR="00F06F1A">
        <w:rPr>
          <w:lang w:val="pt-BR"/>
        </w:rPr>
        <w:t>eja</w:t>
      </w:r>
      <w:r>
        <w:rPr>
          <w:lang w:val="pt-BR"/>
        </w:rPr>
        <w:t xml:space="preserve"> o </w:t>
      </w:r>
      <w:r w:rsidR="00F06F1A">
        <w:rPr>
          <w:lang w:val="pt-BR"/>
        </w:rPr>
        <w:t>exemplo:</w:t>
      </w:r>
      <w:r w:rsidR="00AD0CEB">
        <w:rPr>
          <w:lang w:val="pt-BR"/>
        </w:rPr>
        <w:t xml:space="preserve">                                   </w:t>
      </w:r>
    </w:p>
    <w:p w14:paraId="61C46A56" w14:textId="79E17AA8" w:rsidR="00C06218" w:rsidRPr="002241F2" w:rsidRDefault="000208AC" w:rsidP="002241F2">
      <w:pPr>
        <w:rPr>
          <w:rFonts w:ascii="Roboto Condensed" w:hAnsi="Roboto Condensed"/>
          <w:sz w:val="22"/>
        </w:rPr>
      </w:pPr>
      <w:r w:rsidRPr="00F06F1A"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 wp14:anchorId="2B672B26" wp14:editId="4405E33C">
            <wp:simplePos x="0" y="0"/>
            <wp:positionH relativeFrom="margin">
              <wp:align>center</wp:align>
            </wp:positionH>
            <wp:positionV relativeFrom="page">
              <wp:posOffset>6365875</wp:posOffset>
            </wp:positionV>
            <wp:extent cx="622300" cy="622300"/>
            <wp:effectExtent l="0" t="0" r="6350" b="0"/>
            <wp:wrapTight wrapText="bothSides">
              <wp:wrapPolygon edited="0">
                <wp:start x="10580" y="3967"/>
                <wp:lineTo x="0" y="9257"/>
                <wp:lineTo x="0" y="13224"/>
                <wp:lineTo x="10580" y="15869"/>
                <wp:lineTo x="10580" y="17192"/>
                <wp:lineTo x="15869" y="17192"/>
                <wp:lineTo x="15869" y="15869"/>
                <wp:lineTo x="21159" y="12563"/>
                <wp:lineTo x="21159" y="11902"/>
                <wp:lineTo x="14547" y="3967"/>
                <wp:lineTo x="10580" y="3967"/>
              </wp:wrapPolygon>
            </wp:wrapTight>
            <wp:docPr id="2" name="Imagem 2" descr="C:\Users\user\Desktop\1414719527_arrow_pencil_left-mediuem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414719527_arrow_pencil_left-mediuem-51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23C">
        <w:rPr>
          <w:noProof/>
          <w:lang w:eastAsia="pt-BR"/>
        </w:rPr>
        <w:drawing>
          <wp:anchor distT="0" distB="0" distL="114300" distR="114300" simplePos="0" relativeHeight="251670528" behindDoc="1" locked="0" layoutInCell="1" allowOverlap="1" wp14:anchorId="03C281CC" wp14:editId="6FE47BF3">
            <wp:simplePos x="0" y="0"/>
            <wp:positionH relativeFrom="column">
              <wp:posOffset>4080510</wp:posOffset>
            </wp:positionH>
            <wp:positionV relativeFrom="paragraph">
              <wp:posOffset>163195</wp:posOffset>
            </wp:positionV>
            <wp:extent cx="1783715" cy="3171190"/>
            <wp:effectExtent l="190500" t="190500" r="197485" b="181610"/>
            <wp:wrapTight wrapText="bothSides">
              <wp:wrapPolygon edited="0">
                <wp:start x="461" y="-1298"/>
                <wp:lineTo x="-2307" y="-1038"/>
                <wp:lineTo x="-2307" y="19723"/>
                <wp:lineTo x="-1845" y="21799"/>
                <wp:lineTo x="231" y="22448"/>
                <wp:lineTo x="461" y="22707"/>
                <wp:lineTo x="20993" y="22707"/>
                <wp:lineTo x="21223" y="22448"/>
                <wp:lineTo x="23299" y="21799"/>
                <wp:lineTo x="23761" y="19723"/>
                <wp:lineTo x="23761" y="1038"/>
                <wp:lineTo x="21223" y="-908"/>
                <wp:lineTo x="20993" y="-1298"/>
                <wp:lineTo x="461" y="-1298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3171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2723C">
        <w:rPr>
          <w:noProof/>
          <w:lang w:eastAsia="pt-BR"/>
        </w:rPr>
        <w:drawing>
          <wp:anchor distT="0" distB="0" distL="114300" distR="114300" simplePos="0" relativeHeight="251669504" behindDoc="1" locked="0" layoutInCell="1" allowOverlap="1" wp14:anchorId="7E5BB436" wp14:editId="2FB37A3B">
            <wp:simplePos x="0" y="0"/>
            <wp:positionH relativeFrom="column">
              <wp:posOffset>1022985</wp:posOffset>
            </wp:positionH>
            <wp:positionV relativeFrom="paragraph">
              <wp:posOffset>163195</wp:posOffset>
            </wp:positionV>
            <wp:extent cx="1784350" cy="3171825"/>
            <wp:effectExtent l="190500" t="190500" r="196850" b="200025"/>
            <wp:wrapTight wrapText="bothSides">
              <wp:wrapPolygon edited="0">
                <wp:start x="461" y="-1297"/>
                <wp:lineTo x="-2306" y="-1038"/>
                <wp:lineTo x="-2306" y="19719"/>
                <wp:lineTo x="-1845" y="21924"/>
                <wp:lineTo x="231" y="22573"/>
                <wp:lineTo x="461" y="22832"/>
                <wp:lineTo x="20985" y="22832"/>
                <wp:lineTo x="21216" y="22573"/>
                <wp:lineTo x="23291" y="21795"/>
                <wp:lineTo x="23752" y="19719"/>
                <wp:lineTo x="23752" y="1038"/>
                <wp:lineTo x="21216" y="-908"/>
                <wp:lineTo x="20985" y="-1297"/>
                <wp:lineTo x="461" y="-1297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3171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241F2">
        <w:br w:type="page"/>
      </w:r>
    </w:p>
    <w:p w14:paraId="6097EDC6" w14:textId="0BD08367" w:rsidR="00837B23" w:rsidRDefault="00837B23" w:rsidP="00837B23">
      <w:pPr>
        <w:pStyle w:val="Ttulo2"/>
      </w:pPr>
      <w:bookmarkStart w:id="5" w:name="_Toc402979458"/>
      <w:r>
        <w:lastRenderedPageBreak/>
        <w:t>Entendendo o Método</w:t>
      </w:r>
      <w:bookmarkEnd w:id="5"/>
      <w:r w:rsidR="00253801">
        <w:t xml:space="preserve"> (obsoleto)</w:t>
      </w:r>
    </w:p>
    <w:p w14:paraId="04C30BAB" w14:textId="77777777" w:rsidR="007B2F50" w:rsidRPr="007B2F50" w:rsidRDefault="007B2F50" w:rsidP="007B2F50"/>
    <w:p w14:paraId="77086216" w14:textId="3148C8B0" w:rsidR="00837B23" w:rsidRDefault="00837B23" w:rsidP="00837B23">
      <w:pPr>
        <w:pStyle w:val="PargrafodaLista"/>
      </w:pPr>
      <w:r>
        <w:t>O método ‘</w:t>
      </w:r>
      <w:proofErr w:type="spellStart"/>
      <w:proofErr w:type="gramStart"/>
      <w:r>
        <w:t>sendTransactionToStoneApplication</w:t>
      </w:r>
      <w:proofErr w:type="spellEnd"/>
      <w:r>
        <w:t>(</w:t>
      </w:r>
      <w:proofErr w:type="gramEnd"/>
      <w:r>
        <w:t>)’ espera receber alguns valores como parâmetro,</w:t>
      </w:r>
    </w:p>
    <w:p w14:paraId="20E2A10A" w14:textId="2945582D" w:rsidR="00837B23" w:rsidRPr="00837B23" w:rsidRDefault="00837B23" w:rsidP="00837B23">
      <w:pPr>
        <w:pStyle w:val="PargrafodaLista"/>
      </w:pPr>
      <w:proofErr w:type="gramStart"/>
      <w:r>
        <w:t>sendo</w:t>
      </w:r>
      <w:proofErr w:type="gramEnd"/>
      <w:r>
        <w:t xml:space="preserve"> eles: </w:t>
      </w:r>
    </w:p>
    <w:p w14:paraId="1AFE90E9" w14:textId="43C690B8" w:rsidR="00837B23" w:rsidRDefault="00837B23" w:rsidP="00837B23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r>
        <w:rPr>
          <w:lang w:val="pt-BR"/>
        </w:rPr>
        <w:t>Contexto da aplicação</w:t>
      </w:r>
    </w:p>
    <w:p w14:paraId="6D4323F0" w14:textId="21F31D27" w:rsidR="00837B23" w:rsidRDefault="00837B23" w:rsidP="00837B23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r>
        <w:rPr>
          <w:lang w:val="pt-BR"/>
        </w:rPr>
        <w:t>Valor da transação</w:t>
      </w:r>
    </w:p>
    <w:p w14:paraId="3746608F" w14:textId="78C63000" w:rsidR="00837B23" w:rsidRDefault="00837B23" w:rsidP="00837B23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r>
        <w:rPr>
          <w:lang w:val="pt-BR"/>
        </w:rPr>
        <w:t>Tipo da compra</w:t>
      </w:r>
    </w:p>
    <w:p w14:paraId="113055D6" w14:textId="7B9534FC" w:rsidR="005351B6" w:rsidRPr="005351B6" w:rsidRDefault="005351B6" w:rsidP="005351B6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r>
        <w:rPr>
          <w:lang w:val="pt-BR"/>
        </w:rPr>
        <w:t>Tipo de parcela</w:t>
      </w:r>
    </w:p>
    <w:p w14:paraId="06B2146C" w14:textId="55C17C20" w:rsidR="00837B23" w:rsidRDefault="00837B23" w:rsidP="00837B23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r>
        <w:rPr>
          <w:lang w:val="pt-BR"/>
        </w:rPr>
        <w:t xml:space="preserve">Número de parcelas (se houve </w:t>
      </w:r>
      <w:proofErr w:type="spellStart"/>
      <w:r>
        <w:rPr>
          <w:lang w:val="pt-BR"/>
        </w:rPr>
        <w:t>parcerlamento</w:t>
      </w:r>
      <w:proofErr w:type="spellEnd"/>
      <w:r>
        <w:rPr>
          <w:lang w:val="pt-BR"/>
        </w:rPr>
        <w:t>)</w:t>
      </w:r>
    </w:p>
    <w:p w14:paraId="240AD948" w14:textId="2DC19846" w:rsidR="00837B23" w:rsidRDefault="00837B23" w:rsidP="00837B23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r>
        <w:rPr>
          <w:lang w:val="pt-BR"/>
        </w:rPr>
        <w:t>Um identificador da transação</w:t>
      </w:r>
    </w:p>
    <w:p w14:paraId="261D14EA" w14:textId="44B81E70" w:rsidR="002700C7" w:rsidRDefault="002700C7" w:rsidP="00837B23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r>
        <w:rPr>
          <w:lang w:val="pt-BR"/>
        </w:rPr>
        <w:t>Auto Envio</w:t>
      </w:r>
    </w:p>
    <w:p w14:paraId="7FDC899B" w14:textId="29FA3F65" w:rsidR="002700C7" w:rsidRPr="00253801" w:rsidRDefault="002700C7" w:rsidP="00253801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r>
        <w:rPr>
          <w:lang w:val="pt-BR"/>
        </w:rPr>
        <w:t>Animações</w:t>
      </w:r>
    </w:p>
    <w:p w14:paraId="3C408F00" w14:textId="77777777" w:rsidR="00837B23" w:rsidRPr="008F3DFB" w:rsidRDefault="00837B23" w:rsidP="00837B23">
      <w:pPr>
        <w:pStyle w:val="SemEspaamento"/>
        <w:spacing w:line="360" w:lineRule="auto"/>
        <w:rPr>
          <w:lang w:val="pt-BR"/>
        </w:rPr>
      </w:pPr>
    </w:p>
    <w:p w14:paraId="76FB7291" w14:textId="14D744A0" w:rsidR="00837B23" w:rsidRPr="00C2411F" w:rsidRDefault="00C2411F" w:rsidP="00C2411F">
      <w:pPr>
        <w:pStyle w:val="SemEspaamento"/>
        <w:spacing w:line="360" w:lineRule="auto"/>
        <w:rPr>
          <w:lang w:val="pt-BR"/>
        </w:rPr>
      </w:pPr>
      <w:r>
        <w:rPr>
          <w:lang w:val="pt-BR"/>
        </w:rPr>
        <w:t>Contexto da aplicação</w:t>
      </w:r>
      <w:r w:rsidR="00837B23" w:rsidRPr="00C2411F">
        <w:rPr>
          <w:lang w:val="pt-BR"/>
        </w:rPr>
        <w:t xml:space="preserve">: </w:t>
      </w:r>
    </w:p>
    <w:tbl>
      <w:tblPr>
        <w:tblStyle w:val="TabeladeGrade5Escura-nfase4"/>
        <w:tblW w:w="0" w:type="auto"/>
        <w:tblBorders>
          <w:top w:val="single" w:sz="12" w:space="0" w:color="8DC182"/>
          <w:left w:val="single" w:sz="12" w:space="0" w:color="8DC182"/>
          <w:bottom w:val="single" w:sz="12" w:space="0" w:color="8DC182"/>
          <w:right w:val="single" w:sz="12" w:space="0" w:color="8DC182"/>
          <w:insideH w:val="single" w:sz="12" w:space="0" w:color="8DC182"/>
          <w:insideV w:val="single" w:sz="12" w:space="0" w:color="8DC182"/>
        </w:tblBorders>
        <w:tblLook w:val="04A0" w:firstRow="1" w:lastRow="0" w:firstColumn="1" w:lastColumn="0" w:noHBand="0" w:noVBand="1"/>
      </w:tblPr>
      <w:tblGrid>
        <w:gridCol w:w="2260"/>
        <w:gridCol w:w="3257"/>
        <w:gridCol w:w="5084"/>
      </w:tblGrid>
      <w:tr w:rsidR="00C2411F" w14:paraId="003EB2A6" w14:textId="77777777" w:rsidTr="00C24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14:paraId="57D4144F" w14:textId="256C66C0" w:rsidR="00C2411F" w:rsidRDefault="00C2411F" w:rsidP="00C2411F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326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14:paraId="7E1C0ADD" w14:textId="60941BAB" w:rsidR="00C2411F" w:rsidRDefault="00C2411F" w:rsidP="00C2411F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Passagem</w:t>
            </w:r>
          </w:p>
        </w:tc>
        <w:tc>
          <w:tcPr>
            <w:tcW w:w="509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14:paraId="14D9BD45" w14:textId="7FF2302E" w:rsidR="00C2411F" w:rsidRDefault="00C2411F" w:rsidP="00C2411F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C2411F" w14:paraId="7F3F2635" w14:textId="77777777" w:rsidTr="00C24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00582EB9" w14:textId="2CB3B70C" w:rsidR="00C2411F" w:rsidRDefault="00C2411F" w:rsidP="00C2411F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Activity</w:t>
            </w:r>
            <w:proofErr w:type="spellEnd"/>
          </w:p>
        </w:tc>
        <w:tc>
          <w:tcPr>
            <w:tcW w:w="3261" w:type="dxa"/>
            <w:vAlign w:val="bottom"/>
          </w:tcPr>
          <w:p w14:paraId="52052D53" w14:textId="67F94478" w:rsidR="00C2411F" w:rsidRDefault="00C2411F" w:rsidP="00C2411F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getAplicationContext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</w:t>
            </w:r>
          </w:p>
        </w:tc>
        <w:tc>
          <w:tcPr>
            <w:tcW w:w="5097" w:type="dxa"/>
            <w:vAlign w:val="bottom"/>
          </w:tcPr>
          <w:p w14:paraId="2BA8A142" w14:textId="75734E24" w:rsidR="00C2411F" w:rsidRDefault="005351B6" w:rsidP="00C2411F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Contexto da aplicação</w:t>
            </w:r>
          </w:p>
        </w:tc>
      </w:tr>
      <w:tr w:rsidR="00C2411F" w14:paraId="1DBC79E5" w14:textId="77777777" w:rsidTr="00C24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34A9B92A" w14:textId="058204A8" w:rsidR="00C2411F" w:rsidRDefault="00C2411F" w:rsidP="00C2411F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Fragment</w:t>
            </w:r>
            <w:proofErr w:type="spellEnd"/>
          </w:p>
        </w:tc>
        <w:tc>
          <w:tcPr>
            <w:tcW w:w="3261" w:type="dxa"/>
            <w:vAlign w:val="bottom"/>
          </w:tcPr>
          <w:p w14:paraId="6E31481D" w14:textId="1CE030AE" w:rsidR="00C2411F" w:rsidRDefault="00C2411F" w:rsidP="00C2411F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getActivity</w:t>
            </w:r>
            <w:proofErr w:type="spellEnd"/>
            <w:proofErr w:type="gramEnd"/>
            <w:r>
              <w:rPr>
                <w:lang w:val="pt-BR"/>
              </w:rPr>
              <w:t xml:space="preserve">. </w:t>
            </w:r>
            <w:proofErr w:type="spellStart"/>
            <w:proofErr w:type="gramStart"/>
            <w:r>
              <w:rPr>
                <w:lang w:val="pt-BR"/>
              </w:rPr>
              <w:t>getAplicationContext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</w:t>
            </w:r>
          </w:p>
        </w:tc>
        <w:tc>
          <w:tcPr>
            <w:tcW w:w="5097" w:type="dxa"/>
            <w:vAlign w:val="bottom"/>
          </w:tcPr>
          <w:p w14:paraId="73A861CA" w14:textId="4536F1BE" w:rsidR="00C2411F" w:rsidRDefault="005351B6" w:rsidP="00C2411F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Contexto da aplicação</w:t>
            </w:r>
          </w:p>
        </w:tc>
      </w:tr>
    </w:tbl>
    <w:p w14:paraId="49858308" w14:textId="343C8765" w:rsidR="00837B23" w:rsidRDefault="00837B23" w:rsidP="00D448DA">
      <w:pPr>
        <w:pStyle w:val="SemEspaamento"/>
        <w:spacing w:line="360" w:lineRule="auto"/>
        <w:rPr>
          <w:lang w:val="pt-BR"/>
        </w:rPr>
      </w:pPr>
    </w:p>
    <w:p w14:paraId="21705F81" w14:textId="1734AE02" w:rsidR="00C2411F" w:rsidRPr="005215F1" w:rsidRDefault="00C2411F" w:rsidP="00D448DA">
      <w:pPr>
        <w:pStyle w:val="SemEspaamento"/>
        <w:spacing w:line="360" w:lineRule="auto"/>
        <w:rPr>
          <w:u w:val="single"/>
          <w:lang w:val="pt-BR"/>
        </w:rPr>
      </w:pPr>
      <w:r>
        <w:rPr>
          <w:lang w:val="pt-BR"/>
        </w:rPr>
        <w:t>Valor da transação:</w:t>
      </w:r>
    </w:p>
    <w:tbl>
      <w:tblPr>
        <w:tblStyle w:val="TabeladeGrade5Escura-nfase4"/>
        <w:tblW w:w="0" w:type="auto"/>
        <w:tblInd w:w="10" w:type="dxa"/>
        <w:tblBorders>
          <w:top w:val="single" w:sz="12" w:space="0" w:color="8DC182"/>
          <w:left w:val="single" w:sz="12" w:space="0" w:color="8DC182"/>
          <w:bottom w:val="single" w:sz="12" w:space="0" w:color="8DC182"/>
          <w:right w:val="single" w:sz="12" w:space="0" w:color="8DC182"/>
          <w:insideH w:val="single" w:sz="12" w:space="0" w:color="8DC182"/>
          <w:insideV w:val="single" w:sz="12" w:space="0" w:color="8DC182"/>
        </w:tblBorders>
        <w:tblLook w:val="04A0" w:firstRow="1" w:lastRow="0" w:firstColumn="1" w:lastColumn="0" w:noHBand="0" w:noVBand="1"/>
      </w:tblPr>
      <w:tblGrid>
        <w:gridCol w:w="2255"/>
        <w:gridCol w:w="3258"/>
        <w:gridCol w:w="5078"/>
      </w:tblGrid>
      <w:tr w:rsidR="005215F1" w14:paraId="61F38917" w14:textId="77777777" w:rsidTr="0053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45881B7" w14:textId="77777777" w:rsidR="005215F1" w:rsidRDefault="005215F1" w:rsidP="005351B6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325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274F6E4" w14:textId="77777777" w:rsidR="005215F1" w:rsidRDefault="005215F1" w:rsidP="005351B6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Passagem</w:t>
            </w:r>
          </w:p>
        </w:tc>
        <w:tc>
          <w:tcPr>
            <w:tcW w:w="50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C303F26" w14:textId="77777777" w:rsidR="005215F1" w:rsidRDefault="005215F1" w:rsidP="005351B6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5215F1" w14:paraId="4C7EFFA9" w14:textId="77777777" w:rsidTr="0053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56DF33F6" w14:textId="397425D6" w:rsidR="005215F1" w:rsidRDefault="005215F1" w:rsidP="005351B6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String</w:t>
            </w:r>
            <w:proofErr w:type="spellEnd"/>
          </w:p>
        </w:tc>
        <w:tc>
          <w:tcPr>
            <w:tcW w:w="3258" w:type="dxa"/>
            <w:vAlign w:val="center"/>
          </w:tcPr>
          <w:p w14:paraId="4BD940D4" w14:textId="67240613" w:rsidR="005215F1" w:rsidRDefault="005215F1" w:rsidP="005351B6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351B6">
              <w:rPr>
                <w:b/>
              </w:rPr>
              <w:t>(</w:t>
            </w:r>
            <w:proofErr w:type="spellStart"/>
            <w:r w:rsidR="005351B6" w:rsidRPr="005351B6">
              <w:rPr>
                <w:b/>
              </w:rPr>
              <w:t>seuE</w:t>
            </w:r>
            <w:r w:rsidRPr="005351B6">
              <w:rPr>
                <w:b/>
              </w:rPr>
              <w:t>ditText</w:t>
            </w:r>
            <w:proofErr w:type="spellEnd"/>
            <w:r w:rsidRPr="005351B6">
              <w:rPr>
                <w:b/>
              </w:rPr>
              <w:t>)</w:t>
            </w:r>
            <w:r w:rsidRPr="005351B6">
              <w:t>.</w:t>
            </w:r>
            <w:proofErr w:type="spellStart"/>
            <w:r>
              <w:t>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</w:t>
            </w:r>
          </w:p>
        </w:tc>
        <w:tc>
          <w:tcPr>
            <w:tcW w:w="5085" w:type="dxa"/>
            <w:vAlign w:val="center"/>
          </w:tcPr>
          <w:p w14:paraId="6898E466" w14:textId="4DFCC2A2" w:rsidR="005215F1" w:rsidRDefault="00E96A95" w:rsidP="005351B6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 valor deve ser passado e</w:t>
            </w:r>
            <w:r w:rsidR="005351B6">
              <w:rPr>
                <w:lang w:val="pt-BR"/>
              </w:rPr>
              <w:t xml:space="preserve">m </w:t>
            </w:r>
            <w:r w:rsidR="005351B6" w:rsidRPr="00E96A95">
              <w:rPr>
                <w:lang w:val="pt-BR"/>
              </w:rPr>
              <w:t>centavos</w:t>
            </w:r>
          </w:p>
        </w:tc>
      </w:tr>
    </w:tbl>
    <w:p w14:paraId="1BC8B4B7" w14:textId="77777777" w:rsidR="00C2411F" w:rsidRPr="00394EB4" w:rsidRDefault="00C2411F" w:rsidP="00D448DA">
      <w:pPr>
        <w:pStyle w:val="SemEspaamento"/>
        <w:spacing w:line="360" w:lineRule="auto"/>
        <w:rPr>
          <w:u w:val="single"/>
          <w:lang w:val="pt-BR"/>
        </w:rPr>
      </w:pPr>
    </w:p>
    <w:p w14:paraId="20C8728A" w14:textId="5C02231A" w:rsidR="005351B6" w:rsidRDefault="005351B6" w:rsidP="00D448DA">
      <w:pPr>
        <w:pStyle w:val="SemEspaamento"/>
        <w:spacing w:line="360" w:lineRule="auto"/>
        <w:rPr>
          <w:lang w:val="pt-BR"/>
        </w:rPr>
      </w:pPr>
      <w:r>
        <w:rPr>
          <w:lang w:val="pt-BR"/>
        </w:rPr>
        <w:t>Tipo da compra:</w:t>
      </w:r>
    </w:p>
    <w:tbl>
      <w:tblPr>
        <w:tblStyle w:val="TabeladeGrade5Escura-nfase4"/>
        <w:tblW w:w="0" w:type="auto"/>
        <w:tblInd w:w="10" w:type="dxa"/>
        <w:tblBorders>
          <w:top w:val="single" w:sz="12" w:space="0" w:color="8DC182"/>
          <w:left w:val="single" w:sz="12" w:space="0" w:color="8DC182"/>
          <w:bottom w:val="single" w:sz="12" w:space="0" w:color="8DC182"/>
          <w:right w:val="single" w:sz="12" w:space="0" w:color="8DC182"/>
          <w:insideH w:val="single" w:sz="12" w:space="0" w:color="8DC182"/>
          <w:insideV w:val="single" w:sz="12" w:space="0" w:color="8DC182"/>
        </w:tblBorders>
        <w:tblLook w:val="04A0" w:firstRow="1" w:lastRow="0" w:firstColumn="1" w:lastColumn="0" w:noHBand="0" w:noVBand="1"/>
      </w:tblPr>
      <w:tblGrid>
        <w:gridCol w:w="2256"/>
        <w:gridCol w:w="3255"/>
        <w:gridCol w:w="5080"/>
      </w:tblGrid>
      <w:tr w:rsidR="005351B6" w14:paraId="17865BB6" w14:textId="77777777" w:rsidTr="0053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A38275D" w14:textId="77777777" w:rsidR="005351B6" w:rsidRDefault="005351B6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325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74AE782" w14:textId="77777777" w:rsidR="005351B6" w:rsidRDefault="005351B6" w:rsidP="00264E9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Passagem</w:t>
            </w:r>
          </w:p>
        </w:tc>
        <w:tc>
          <w:tcPr>
            <w:tcW w:w="50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0FA0666F" w14:textId="77777777" w:rsidR="005351B6" w:rsidRDefault="005351B6" w:rsidP="00264E9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5351B6" w14:paraId="33786836" w14:textId="77777777" w:rsidTr="0053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left w:val="none" w:sz="0" w:space="0" w:color="auto"/>
            </w:tcBorders>
            <w:vAlign w:val="center"/>
          </w:tcPr>
          <w:p w14:paraId="18790F1D" w14:textId="51A5AC87" w:rsidR="005351B6" w:rsidRDefault="005351B6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Integer</w:t>
            </w:r>
            <w:proofErr w:type="spellEnd"/>
          </w:p>
        </w:tc>
        <w:tc>
          <w:tcPr>
            <w:tcW w:w="3258" w:type="dxa"/>
            <w:vAlign w:val="center"/>
          </w:tcPr>
          <w:p w14:paraId="774595A3" w14:textId="568C4441" w:rsidR="005351B6" w:rsidRPr="005351B6" w:rsidRDefault="005351B6" w:rsidP="005351B6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351B6">
              <w:t>1</w:t>
            </w:r>
          </w:p>
        </w:tc>
        <w:tc>
          <w:tcPr>
            <w:tcW w:w="5085" w:type="dxa"/>
            <w:vAlign w:val="center"/>
          </w:tcPr>
          <w:p w14:paraId="438A80B5" w14:textId="1C7AA59A" w:rsidR="005351B6" w:rsidRDefault="005351B6" w:rsidP="00264E94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Débito</w:t>
            </w:r>
          </w:p>
        </w:tc>
      </w:tr>
      <w:tr w:rsidR="005351B6" w14:paraId="0E1B6C78" w14:textId="77777777" w:rsidTr="0053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473081EA" w14:textId="6AF71AD9" w:rsidR="005351B6" w:rsidRDefault="005351B6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Integer</w:t>
            </w:r>
            <w:proofErr w:type="spellEnd"/>
          </w:p>
        </w:tc>
        <w:tc>
          <w:tcPr>
            <w:tcW w:w="3258" w:type="dxa"/>
            <w:vAlign w:val="center"/>
          </w:tcPr>
          <w:p w14:paraId="2AF4B950" w14:textId="24CDF889" w:rsidR="005351B6" w:rsidRPr="005351B6" w:rsidRDefault="005351B6" w:rsidP="005351B6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085" w:type="dxa"/>
            <w:vAlign w:val="center"/>
          </w:tcPr>
          <w:p w14:paraId="0975FA99" w14:textId="2FD9C4B9" w:rsidR="005351B6" w:rsidRPr="005351B6" w:rsidRDefault="005351B6" w:rsidP="00264E94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pt-BR"/>
              </w:rPr>
            </w:pPr>
            <w:r>
              <w:rPr>
                <w:lang w:val="pt-BR"/>
              </w:rPr>
              <w:t>Crédito</w:t>
            </w:r>
          </w:p>
        </w:tc>
      </w:tr>
    </w:tbl>
    <w:p w14:paraId="34CDF378" w14:textId="77777777" w:rsidR="005351B6" w:rsidRDefault="005351B6" w:rsidP="00D448DA">
      <w:pPr>
        <w:pStyle w:val="SemEspaamento"/>
        <w:spacing w:line="360" w:lineRule="auto"/>
        <w:rPr>
          <w:lang w:val="pt-BR"/>
        </w:rPr>
      </w:pPr>
    </w:p>
    <w:p w14:paraId="261E9279" w14:textId="0279B1F1" w:rsidR="005351B6" w:rsidRDefault="005351B6" w:rsidP="00D448DA">
      <w:pPr>
        <w:pStyle w:val="SemEspaamento"/>
        <w:spacing w:line="360" w:lineRule="auto"/>
        <w:rPr>
          <w:lang w:val="pt-BR"/>
        </w:rPr>
      </w:pPr>
      <w:r>
        <w:rPr>
          <w:lang w:val="pt-BR"/>
        </w:rPr>
        <w:t xml:space="preserve">Tipo da parcela </w:t>
      </w:r>
      <w:r w:rsidRPr="005351B6">
        <w:rPr>
          <w:i/>
          <w:lang w:val="pt-BR"/>
        </w:rPr>
        <w:t>(Opcional)</w:t>
      </w:r>
      <w:r>
        <w:rPr>
          <w:lang w:val="pt-BR"/>
        </w:rPr>
        <w:t>:</w:t>
      </w:r>
    </w:p>
    <w:tbl>
      <w:tblPr>
        <w:tblStyle w:val="TabeladeGrade5Escura-nfase4"/>
        <w:tblW w:w="5000" w:type="pct"/>
        <w:tblBorders>
          <w:top w:val="single" w:sz="12" w:space="0" w:color="8DC182"/>
          <w:left w:val="single" w:sz="12" w:space="0" w:color="8DC182"/>
          <w:bottom w:val="single" w:sz="12" w:space="0" w:color="8DC182"/>
          <w:right w:val="single" w:sz="12" w:space="0" w:color="8DC182"/>
          <w:insideH w:val="single" w:sz="12" w:space="0" w:color="8DC182"/>
          <w:insideV w:val="single" w:sz="12" w:space="0" w:color="8DC182"/>
        </w:tblBorders>
        <w:tblLook w:val="04A0" w:firstRow="1" w:lastRow="0" w:firstColumn="1" w:lastColumn="0" w:noHBand="0" w:noVBand="1"/>
      </w:tblPr>
      <w:tblGrid>
        <w:gridCol w:w="2258"/>
        <w:gridCol w:w="3259"/>
        <w:gridCol w:w="5084"/>
      </w:tblGrid>
      <w:tr w:rsidR="005351B6" w14:paraId="77B22587" w14:textId="77777777" w:rsidTr="0053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40C6EE6" w14:textId="77777777" w:rsidR="005351B6" w:rsidRDefault="005351B6" w:rsidP="005351B6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1537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C076A03" w14:textId="77777777" w:rsidR="005351B6" w:rsidRDefault="005351B6" w:rsidP="005351B6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Passagem</w:t>
            </w:r>
          </w:p>
        </w:tc>
        <w:tc>
          <w:tcPr>
            <w:tcW w:w="239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37AC3B0" w14:textId="77777777" w:rsidR="005351B6" w:rsidRDefault="005351B6" w:rsidP="005351B6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5351B6" w14:paraId="3C238544" w14:textId="77777777" w:rsidTr="0053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  <w:tcBorders>
              <w:left w:val="none" w:sz="0" w:space="0" w:color="auto"/>
            </w:tcBorders>
            <w:vAlign w:val="center"/>
          </w:tcPr>
          <w:p w14:paraId="0856B025" w14:textId="77777777" w:rsidR="005351B6" w:rsidRDefault="005351B6" w:rsidP="005351B6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Integer</w:t>
            </w:r>
            <w:proofErr w:type="spellEnd"/>
          </w:p>
        </w:tc>
        <w:tc>
          <w:tcPr>
            <w:tcW w:w="1537" w:type="pct"/>
            <w:vAlign w:val="center"/>
          </w:tcPr>
          <w:p w14:paraId="00B037EA" w14:textId="5D5974CD" w:rsidR="005351B6" w:rsidRPr="005351B6" w:rsidRDefault="005351B6" w:rsidP="005351B6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t>0</w:t>
            </w:r>
          </w:p>
        </w:tc>
        <w:tc>
          <w:tcPr>
            <w:tcW w:w="2398" w:type="pct"/>
            <w:vAlign w:val="center"/>
          </w:tcPr>
          <w:p w14:paraId="035DAF87" w14:textId="668B44DB" w:rsidR="005351B6" w:rsidRDefault="005351B6" w:rsidP="005351B6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À VISTA</w:t>
            </w:r>
          </w:p>
        </w:tc>
      </w:tr>
      <w:tr w:rsidR="005351B6" w:rsidRPr="005351B6" w14:paraId="2D7AF2EF" w14:textId="77777777" w:rsidTr="005351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  <w:tcBorders>
              <w:left w:val="none" w:sz="0" w:space="0" w:color="auto"/>
            </w:tcBorders>
            <w:vAlign w:val="center"/>
          </w:tcPr>
          <w:p w14:paraId="39BC6205" w14:textId="77777777" w:rsidR="005351B6" w:rsidRDefault="005351B6" w:rsidP="005351B6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Integer</w:t>
            </w:r>
            <w:proofErr w:type="spellEnd"/>
          </w:p>
        </w:tc>
        <w:tc>
          <w:tcPr>
            <w:tcW w:w="1537" w:type="pct"/>
            <w:vAlign w:val="center"/>
          </w:tcPr>
          <w:p w14:paraId="0B092C04" w14:textId="576F9F15" w:rsidR="005351B6" w:rsidRPr="005351B6" w:rsidRDefault="005351B6" w:rsidP="005351B6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98" w:type="pct"/>
            <w:vAlign w:val="center"/>
          </w:tcPr>
          <w:p w14:paraId="79EA52E4" w14:textId="20B203D2" w:rsidR="005351B6" w:rsidRPr="005351B6" w:rsidRDefault="005351B6" w:rsidP="005351B6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pt-BR"/>
              </w:rPr>
            </w:pPr>
            <w:r>
              <w:rPr>
                <w:lang w:val="pt-BR"/>
              </w:rPr>
              <w:t>LOJISTA</w:t>
            </w:r>
          </w:p>
        </w:tc>
      </w:tr>
      <w:tr w:rsidR="005351B6" w:rsidRPr="005351B6" w14:paraId="18019586" w14:textId="77777777" w:rsidTr="0053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69015419" w14:textId="02DC2CDB" w:rsidR="005351B6" w:rsidRDefault="005351B6" w:rsidP="005351B6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Integer</w:t>
            </w:r>
            <w:proofErr w:type="spellEnd"/>
          </w:p>
        </w:tc>
        <w:tc>
          <w:tcPr>
            <w:tcW w:w="1537" w:type="pct"/>
            <w:vAlign w:val="center"/>
          </w:tcPr>
          <w:p w14:paraId="73043366" w14:textId="7036C516" w:rsidR="005351B6" w:rsidRDefault="005351B6" w:rsidP="005351B6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98" w:type="pct"/>
            <w:vAlign w:val="center"/>
          </w:tcPr>
          <w:p w14:paraId="0334B49D" w14:textId="684958F1" w:rsidR="005351B6" w:rsidRPr="005351B6" w:rsidRDefault="005351B6" w:rsidP="005351B6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pt-BR"/>
              </w:rPr>
            </w:pPr>
            <w:r>
              <w:rPr>
                <w:lang w:val="pt-BR"/>
              </w:rPr>
              <w:t>EMISSOR</w:t>
            </w:r>
          </w:p>
        </w:tc>
      </w:tr>
    </w:tbl>
    <w:p w14:paraId="7DE5E739" w14:textId="77777777" w:rsidR="005351B6" w:rsidRDefault="005351B6" w:rsidP="00D448DA">
      <w:pPr>
        <w:pStyle w:val="SemEspaamento"/>
        <w:spacing w:line="360" w:lineRule="auto"/>
        <w:rPr>
          <w:lang w:val="pt-BR"/>
        </w:rPr>
      </w:pPr>
    </w:p>
    <w:p w14:paraId="24F13A4F" w14:textId="77777777" w:rsidR="00C06218" w:rsidRDefault="00C06218" w:rsidP="00D448DA">
      <w:pPr>
        <w:pStyle w:val="SemEspaamento"/>
        <w:spacing w:line="360" w:lineRule="auto"/>
        <w:rPr>
          <w:lang w:val="pt-BR"/>
        </w:rPr>
      </w:pPr>
    </w:p>
    <w:p w14:paraId="7AB74DB8" w14:textId="77777777" w:rsidR="00C06218" w:rsidRDefault="00C06218" w:rsidP="00D448DA">
      <w:pPr>
        <w:pStyle w:val="SemEspaamento"/>
        <w:spacing w:line="360" w:lineRule="auto"/>
        <w:rPr>
          <w:lang w:val="pt-BR"/>
        </w:rPr>
      </w:pPr>
    </w:p>
    <w:p w14:paraId="75CA01CF" w14:textId="50685A32" w:rsidR="00C06218" w:rsidRDefault="00C06218" w:rsidP="00D448DA">
      <w:pPr>
        <w:pStyle w:val="SemEspaamento"/>
        <w:spacing w:line="360" w:lineRule="auto"/>
        <w:rPr>
          <w:lang w:val="pt-BR"/>
        </w:rPr>
      </w:pPr>
      <w:r>
        <w:rPr>
          <w:lang w:val="pt-BR"/>
        </w:rPr>
        <w:t xml:space="preserve">Número de parcelas </w:t>
      </w:r>
      <w:r w:rsidRPr="00C06218">
        <w:rPr>
          <w:i/>
          <w:lang w:val="pt-BR"/>
        </w:rPr>
        <w:t>(Opcional)</w:t>
      </w:r>
      <w:r w:rsidRPr="00C06218">
        <w:rPr>
          <w:lang w:val="pt-BR"/>
        </w:rPr>
        <w:t>:</w:t>
      </w:r>
    </w:p>
    <w:tbl>
      <w:tblPr>
        <w:tblStyle w:val="TabeladeGrade5Escura-nfase4"/>
        <w:tblW w:w="5000" w:type="pct"/>
        <w:tblBorders>
          <w:top w:val="single" w:sz="12" w:space="0" w:color="8DC182"/>
          <w:left w:val="single" w:sz="12" w:space="0" w:color="8DC182"/>
          <w:bottom w:val="single" w:sz="12" w:space="0" w:color="8DC182"/>
          <w:right w:val="single" w:sz="12" w:space="0" w:color="8DC182"/>
          <w:insideH w:val="single" w:sz="12" w:space="0" w:color="8DC182"/>
          <w:insideV w:val="single" w:sz="12" w:space="0" w:color="8DC182"/>
        </w:tblBorders>
        <w:tblLook w:val="04A0" w:firstRow="1" w:lastRow="0" w:firstColumn="1" w:lastColumn="0" w:noHBand="0" w:noVBand="1"/>
      </w:tblPr>
      <w:tblGrid>
        <w:gridCol w:w="2258"/>
        <w:gridCol w:w="3259"/>
        <w:gridCol w:w="5084"/>
      </w:tblGrid>
      <w:tr w:rsidR="00C06218" w14:paraId="4509A7D6" w14:textId="77777777" w:rsidTr="00C06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48C3F91" w14:textId="77777777" w:rsidR="00C06218" w:rsidRDefault="00C06218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1537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36F6DB4" w14:textId="77777777" w:rsidR="00C06218" w:rsidRDefault="00C06218" w:rsidP="00264E9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Passagem</w:t>
            </w:r>
          </w:p>
        </w:tc>
        <w:tc>
          <w:tcPr>
            <w:tcW w:w="239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04D04592" w14:textId="77777777" w:rsidR="00C06218" w:rsidRDefault="00C06218" w:rsidP="00264E9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C06218" w14:paraId="7EC69FE6" w14:textId="77777777" w:rsidTr="00C0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1E78A69E" w14:textId="77777777" w:rsidR="00C06218" w:rsidRDefault="00C06218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Integer</w:t>
            </w:r>
            <w:proofErr w:type="spellEnd"/>
          </w:p>
        </w:tc>
        <w:tc>
          <w:tcPr>
            <w:tcW w:w="1537" w:type="pct"/>
            <w:vAlign w:val="center"/>
          </w:tcPr>
          <w:p w14:paraId="159CC821" w14:textId="12488FA9" w:rsidR="00C06218" w:rsidRPr="005351B6" w:rsidRDefault="00C06218" w:rsidP="00264E94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t>De 2 à 12</w:t>
            </w:r>
          </w:p>
        </w:tc>
        <w:tc>
          <w:tcPr>
            <w:tcW w:w="2398" w:type="pct"/>
            <w:vAlign w:val="center"/>
          </w:tcPr>
          <w:p w14:paraId="3AB64D77" w14:textId="7F7228EA" w:rsidR="00C06218" w:rsidRPr="002E2BCC" w:rsidRDefault="002E2BCC" w:rsidP="00264E94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2E2BCC">
              <w:rPr>
                <w:lang w:val="pt-BR"/>
              </w:rPr>
              <w:t xml:space="preserve">Apenas valores entre </w:t>
            </w:r>
            <w:r w:rsidRPr="002E2BCC">
              <w:rPr>
                <w:b/>
                <w:lang w:val="pt-BR"/>
              </w:rPr>
              <w:t>2</w:t>
            </w:r>
            <w:r w:rsidRPr="002E2BCC">
              <w:rPr>
                <w:lang w:val="pt-BR"/>
              </w:rPr>
              <w:t xml:space="preserve"> e </w:t>
            </w:r>
            <w:r w:rsidRPr="002E2BCC">
              <w:rPr>
                <w:b/>
                <w:lang w:val="pt-BR"/>
              </w:rPr>
              <w:t>12</w:t>
            </w:r>
          </w:p>
        </w:tc>
      </w:tr>
    </w:tbl>
    <w:p w14:paraId="329D3879" w14:textId="77777777" w:rsidR="00C06218" w:rsidRPr="00C06218" w:rsidRDefault="00C06218" w:rsidP="00D448DA">
      <w:pPr>
        <w:pStyle w:val="SemEspaamento"/>
        <w:spacing w:line="360" w:lineRule="auto"/>
        <w:rPr>
          <w:i/>
          <w:lang w:val="pt-BR"/>
        </w:rPr>
      </w:pPr>
    </w:p>
    <w:p w14:paraId="2FDF142F" w14:textId="6B9B958C" w:rsidR="005E3A1D" w:rsidRDefault="005E3A1D" w:rsidP="005E3A1D">
      <w:pPr>
        <w:pStyle w:val="SemEspaamento"/>
        <w:spacing w:line="360" w:lineRule="auto"/>
        <w:rPr>
          <w:lang w:val="pt-BR"/>
        </w:rPr>
      </w:pPr>
      <w:r>
        <w:rPr>
          <w:lang w:val="pt-BR"/>
        </w:rPr>
        <w:t>Identificador da transação</w:t>
      </w:r>
      <w:r w:rsidRPr="00C06218">
        <w:rPr>
          <w:lang w:val="pt-BR"/>
        </w:rPr>
        <w:t>:</w:t>
      </w:r>
    </w:p>
    <w:tbl>
      <w:tblPr>
        <w:tblStyle w:val="TabeladeGrade5Escura-nfase4"/>
        <w:tblW w:w="5000" w:type="pct"/>
        <w:tblBorders>
          <w:top w:val="single" w:sz="12" w:space="0" w:color="8DC182"/>
          <w:left w:val="single" w:sz="12" w:space="0" w:color="8DC182"/>
          <w:bottom w:val="single" w:sz="12" w:space="0" w:color="8DC182"/>
          <w:right w:val="single" w:sz="12" w:space="0" w:color="8DC182"/>
          <w:insideH w:val="single" w:sz="12" w:space="0" w:color="8DC182"/>
          <w:insideV w:val="single" w:sz="12" w:space="0" w:color="8DC182"/>
        </w:tblBorders>
        <w:tblLook w:val="04A0" w:firstRow="1" w:lastRow="0" w:firstColumn="1" w:lastColumn="0" w:noHBand="0" w:noVBand="1"/>
      </w:tblPr>
      <w:tblGrid>
        <w:gridCol w:w="2258"/>
        <w:gridCol w:w="3259"/>
        <w:gridCol w:w="5084"/>
      </w:tblGrid>
      <w:tr w:rsidR="005E3A1D" w14:paraId="0D107AFE" w14:textId="77777777" w:rsidTr="00264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C16240C" w14:textId="77777777" w:rsidR="005E3A1D" w:rsidRDefault="005E3A1D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1537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8719317" w14:textId="77777777" w:rsidR="005E3A1D" w:rsidRDefault="005E3A1D" w:rsidP="00264E9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Passagem</w:t>
            </w:r>
          </w:p>
        </w:tc>
        <w:tc>
          <w:tcPr>
            <w:tcW w:w="239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8248BB5" w14:textId="77777777" w:rsidR="005E3A1D" w:rsidRDefault="005E3A1D" w:rsidP="00264E9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5E3A1D" w14:paraId="5E66D699" w14:textId="77777777" w:rsidTr="0026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4C4B2CC0" w14:textId="77777777" w:rsidR="005E3A1D" w:rsidRDefault="005E3A1D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Integer</w:t>
            </w:r>
            <w:proofErr w:type="spellEnd"/>
          </w:p>
        </w:tc>
        <w:tc>
          <w:tcPr>
            <w:tcW w:w="1537" w:type="pct"/>
            <w:vAlign w:val="center"/>
          </w:tcPr>
          <w:p w14:paraId="7B00B0B7" w14:textId="135A9613" w:rsidR="005E3A1D" w:rsidRPr="005351B6" w:rsidRDefault="005E3A1D" w:rsidP="00264E94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t xml:space="preserve">n </w:t>
            </w:r>
            <w:proofErr w:type="spellStart"/>
            <w:r>
              <w:t>números</w:t>
            </w:r>
            <w:proofErr w:type="spellEnd"/>
          </w:p>
        </w:tc>
        <w:tc>
          <w:tcPr>
            <w:tcW w:w="2398" w:type="pct"/>
            <w:vAlign w:val="center"/>
          </w:tcPr>
          <w:p w14:paraId="64885D0E" w14:textId="263C5E71" w:rsidR="005E3A1D" w:rsidRPr="002E2BCC" w:rsidRDefault="005E3A1D" w:rsidP="00264E94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Identificador para o arquivo de conciliação</w:t>
            </w:r>
          </w:p>
        </w:tc>
      </w:tr>
    </w:tbl>
    <w:p w14:paraId="75FCCCD3" w14:textId="77777777" w:rsidR="0006157A" w:rsidRPr="0006157A" w:rsidRDefault="0006157A" w:rsidP="0006157A">
      <w:pPr>
        <w:pStyle w:val="Ttulo2"/>
        <w:numPr>
          <w:ilvl w:val="0"/>
          <w:numId w:val="0"/>
        </w:numPr>
        <w:ind w:left="576"/>
        <w:rPr>
          <w:u w:val="single"/>
        </w:rPr>
      </w:pPr>
      <w:bookmarkStart w:id="6" w:name="_Toc402979459"/>
    </w:p>
    <w:p w14:paraId="12E6C135" w14:textId="3A2D524C" w:rsidR="0006157A" w:rsidRDefault="0006157A" w:rsidP="0006157A">
      <w:pPr>
        <w:pStyle w:val="SemEspaamento"/>
        <w:spacing w:line="360" w:lineRule="auto"/>
        <w:rPr>
          <w:lang w:val="pt-BR"/>
        </w:rPr>
      </w:pPr>
      <w:r>
        <w:rPr>
          <w:lang w:val="pt-BR"/>
        </w:rPr>
        <w:t>Auto envio</w:t>
      </w:r>
      <w:r w:rsidRPr="00C06218">
        <w:rPr>
          <w:lang w:val="pt-BR"/>
        </w:rPr>
        <w:t>:</w:t>
      </w:r>
    </w:p>
    <w:tbl>
      <w:tblPr>
        <w:tblStyle w:val="TabeladeGrade5Escura-nfase4"/>
        <w:tblW w:w="5000" w:type="pct"/>
        <w:tblBorders>
          <w:top w:val="single" w:sz="12" w:space="0" w:color="8DC182"/>
          <w:left w:val="single" w:sz="12" w:space="0" w:color="8DC182"/>
          <w:bottom w:val="single" w:sz="12" w:space="0" w:color="8DC182"/>
          <w:right w:val="single" w:sz="12" w:space="0" w:color="8DC182"/>
          <w:insideH w:val="single" w:sz="12" w:space="0" w:color="8DC182"/>
          <w:insideV w:val="single" w:sz="12" w:space="0" w:color="8DC182"/>
        </w:tblBorders>
        <w:tblLook w:val="04A0" w:firstRow="1" w:lastRow="0" w:firstColumn="1" w:lastColumn="0" w:noHBand="0" w:noVBand="1"/>
      </w:tblPr>
      <w:tblGrid>
        <w:gridCol w:w="2258"/>
        <w:gridCol w:w="3259"/>
        <w:gridCol w:w="5084"/>
      </w:tblGrid>
      <w:tr w:rsidR="0006157A" w14:paraId="4ACAE1EE" w14:textId="77777777" w:rsidTr="00264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98EC3D4" w14:textId="77777777" w:rsidR="0006157A" w:rsidRDefault="0006157A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1537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4FB70FC" w14:textId="77777777" w:rsidR="0006157A" w:rsidRDefault="0006157A" w:rsidP="00264E9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Passagem</w:t>
            </w:r>
          </w:p>
        </w:tc>
        <w:tc>
          <w:tcPr>
            <w:tcW w:w="239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D2A4CA3" w14:textId="77777777" w:rsidR="0006157A" w:rsidRDefault="0006157A" w:rsidP="00264E9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06157A" w14:paraId="26A5B098" w14:textId="77777777" w:rsidTr="0026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  <w:tcBorders>
              <w:left w:val="none" w:sz="0" w:space="0" w:color="auto"/>
            </w:tcBorders>
            <w:vAlign w:val="center"/>
          </w:tcPr>
          <w:p w14:paraId="644A43B2" w14:textId="77777777" w:rsidR="0006157A" w:rsidRDefault="0006157A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Integer</w:t>
            </w:r>
            <w:proofErr w:type="spellEnd"/>
          </w:p>
        </w:tc>
        <w:tc>
          <w:tcPr>
            <w:tcW w:w="1537" w:type="pct"/>
            <w:vAlign w:val="center"/>
          </w:tcPr>
          <w:p w14:paraId="1013F482" w14:textId="73BA98EC" w:rsidR="0006157A" w:rsidRPr="005351B6" w:rsidRDefault="0006157A" w:rsidP="00264E94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t>1</w:t>
            </w:r>
          </w:p>
        </w:tc>
        <w:tc>
          <w:tcPr>
            <w:tcW w:w="2398" w:type="pct"/>
            <w:vAlign w:val="center"/>
          </w:tcPr>
          <w:p w14:paraId="6897E7D4" w14:textId="238630EA" w:rsidR="0006157A" w:rsidRPr="002E2BCC" w:rsidRDefault="0006157A" w:rsidP="00264E94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Para o usuário confirmar a transação</w:t>
            </w:r>
          </w:p>
        </w:tc>
      </w:tr>
      <w:tr w:rsidR="0006157A" w14:paraId="560B74CD" w14:textId="77777777" w:rsidTr="00264E9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  <w:vAlign w:val="center"/>
          </w:tcPr>
          <w:p w14:paraId="2DC1CA08" w14:textId="108CC06E" w:rsidR="0006157A" w:rsidRDefault="0006157A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Integer</w:t>
            </w:r>
            <w:proofErr w:type="spellEnd"/>
          </w:p>
        </w:tc>
        <w:tc>
          <w:tcPr>
            <w:tcW w:w="1537" w:type="pct"/>
            <w:vAlign w:val="center"/>
          </w:tcPr>
          <w:p w14:paraId="7E706A05" w14:textId="5889968A" w:rsidR="0006157A" w:rsidRDefault="0006157A" w:rsidP="00264E94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98" w:type="pct"/>
            <w:vAlign w:val="center"/>
          </w:tcPr>
          <w:p w14:paraId="39A04F35" w14:textId="702AB12C" w:rsidR="0006157A" w:rsidRDefault="0006157A" w:rsidP="00264E94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Enviar transação </w:t>
            </w:r>
            <w:proofErr w:type="spellStart"/>
            <w:r>
              <w:rPr>
                <w:lang w:val="pt-BR"/>
              </w:rPr>
              <w:t>automáticamente</w:t>
            </w:r>
            <w:proofErr w:type="spellEnd"/>
          </w:p>
        </w:tc>
      </w:tr>
    </w:tbl>
    <w:p w14:paraId="7E4AB3F5" w14:textId="77777777" w:rsidR="0006157A" w:rsidRDefault="0006157A" w:rsidP="0006157A"/>
    <w:p w14:paraId="18FD55D6" w14:textId="4CEE3584" w:rsidR="008B5346" w:rsidRDefault="008B5346" w:rsidP="008B5346">
      <w:pPr>
        <w:pStyle w:val="SemEspaamento"/>
        <w:spacing w:line="360" w:lineRule="auto"/>
        <w:rPr>
          <w:lang w:val="pt-BR"/>
        </w:rPr>
      </w:pPr>
      <w:r>
        <w:rPr>
          <w:lang w:val="pt-BR"/>
        </w:rPr>
        <w:t>Animações</w:t>
      </w:r>
      <w:r w:rsidRPr="00C06218">
        <w:rPr>
          <w:lang w:val="pt-BR"/>
        </w:rPr>
        <w:t>:</w:t>
      </w:r>
    </w:p>
    <w:tbl>
      <w:tblPr>
        <w:tblStyle w:val="TabeladeGrade5Escura-nfase4"/>
        <w:tblW w:w="5000" w:type="pct"/>
        <w:tblBorders>
          <w:top w:val="single" w:sz="12" w:space="0" w:color="8DC182"/>
          <w:left w:val="single" w:sz="12" w:space="0" w:color="8DC182"/>
          <w:bottom w:val="single" w:sz="12" w:space="0" w:color="8DC182"/>
          <w:right w:val="single" w:sz="12" w:space="0" w:color="8DC182"/>
          <w:insideH w:val="single" w:sz="12" w:space="0" w:color="8DC182"/>
          <w:insideV w:val="single" w:sz="12" w:space="0" w:color="8DC182"/>
        </w:tblBorders>
        <w:tblLook w:val="04A0" w:firstRow="1" w:lastRow="0" w:firstColumn="1" w:lastColumn="0" w:noHBand="0" w:noVBand="1"/>
      </w:tblPr>
      <w:tblGrid>
        <w:gridCol w:w="2258"/>
        <w:gridCol w:w="3259"/>
        <w:gridCol w:w="5084"/>
      </w:tblGrid>
      <w:tr w:rsidR="008B5346" w14:paraId="6C91F920" w14:textId="77777777" w:rsidTr="00264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9D2B760" w14:textId="77777777" w:rsidR="008B5346" w:rsidRDefault="008B5346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1537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3D1C667" w14:textId="77777777" w:rsidR="008B5346" w:rsidRDefault="008B5346" w:rsidP="00264E9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Passagem</w:t>
            </w:r>
          </w:p>
        </w:tc>
        <w:tc>
          <w:tcPr>
            <w:tcW w:w="239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1B51FCF" w14:textId="77777777" w:rsidR="008B5346" w:rsidRDefault="008B5346" w:rsidP="00264E9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8B5346" w14:paraId="2288C764" w14:textId="77777777" w:rsidTr="0026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  <w:tcBorders>
              <w:left w:val="none" w:sz="0" w:space="0" w:color="auto"/>
            </w:tcBorders>
            <w:vAlign w:val="center"/>
          </w:tcPr>
          <w:p w14:paraId="370F31EB" w14:textId="77777777" w:rsidR="008B5346" w:rsidRDefault="008B5346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Integer</w:t>
            </w:r>
            <w:proofErr w:type="spellEnd"/>
          </w:p>
        </w:tc>
        <w:tc>
          <w:tcPr>
            <w:tcW w:w="1537" w:type="pct"/>
            <w:vAlign w:val="center"/>
          </w:tcPr>
          <w:p w14:paraId="5CFAD06C" w14:textId="7121D55F" w:rsidR="008B5346" w:rsidRPr="005351B6" w:rsidRDefault="008B5346" w:rsidP="00314ABB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R.</w:t>
            </w:r>
            <w:r w:rsidR="00314ABB">
              <w:rPr>
                <w:lang w:val="pt-BR"/>
              </w:rPr>
              <w:t>anim</w:t>
            </w:r>
            <w:r>
              <w:rPr>
                <w:lang w:val="pt-BR"/>
              </w:rPr>
              <w:t>.</w:t>
            </w:r>
            <w:r w:rsidR="00080BAB">
              <w:rPr>
                <w:lang w:val="pt-BR"/>
              </w:rPr>
              <w:t>suaAnimação</w:t>
            </w:r>
            <w:proofErr w:type="spellEnd"/>
            <w:r w:rsidR="00080BAB">
              <w:rPr>
                <w:lang w:val="pt-BR"/>
              </w:rPr>
              <w:t xml:space="preserve"> (Start)</w:t>
            </w:r>
          </w:p>
        </w:tc>
        <w:tc>
          <w:tcPr>
            <w:tcW w:w="2398" w:type="pct"/>
            <w:vAlign w:val="center"/>
          </w:tcPr>
          <w:p w14:paraId="1D1AA716" w14:textId="77777777" w:rsidR="008B5346" w:rsidRPr="002E2BCC" w:rsidRDefault="008B5346" w:rsidP="00264E94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Para o usuário confirmar a transação</w:t>
            </w:r>
          </w:p>
        </w:tc>
      </w:tr>
      <w:tr w:rsidR="008B5346" w14:paraId="18055EF9" w14:textId="77777777" w:rsidTr="00264E9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  <w:vAlign w:val="center"/>
          </w:tcPr>
          <w:p w14:paraId="74561D58" w14:textId="77777777" w:rsidR="008B5346" w:rsidRDefault="008B5346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Integer</w:t>
            </w:r>
            <w:proofErr w:type="spellEnd"/>
          </w:p>
        </w:tc>
        <w:tc>
          <w:tcPr>
            <w:tcW w:w="1537" w:type="pct"/>
            <w:vAlign w:val="center"/>
          </w:tcPr>
          <w:p w14:paraId="26B0A6E4" w14:textId="33EC5383" w:rsidR="008B5346" w:rsidRDefault="00080BAB" w:rsidP="00314ABB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pt-BR"/>
              </w:rPr>
              <w:t>R.</w:t>
            </w:r>
            <w:r w:rsidR="00314ABB">
              <w:rPr>
                <w:lang w:val="pt-BR"/>
              </w:rPr>
              <w:t>anim</w:t>
            </w:r>
            <w:r>
              <w:rPr>
                <w:lang w:val="pt-BR"/>
              </w:rPr>
              <w:t>.suaAnimação</w:t>
            </w:r>
            <w:proofErr w:type="spellEnd"/>
            <w:r>
              <w:rPr>
                <w:lang w:val="pt-BR"/>
              </w:rPr>
              <w:t xml:space="preserve"> (</w:t>
            </w:r>
            <w:proofErr w:type="spellStart"/>
            <w:r>
              <w:rPr>
                <w:lang w:val="pt-BR"/>
              </w:rPr>
              <w:t>End</w:t>
            </w:r>
            <w:proofErr w:type="spellEnd"/>
            <w:r>
              <w:rPr>
                <w:lang w:val="pt-BR"/>
              </w:rPr>
              <w:t>)</w:t>
            </w:r>
          </w:p>
        </w:tc>
        <w:tc>
          <w:tcPr>
            <w:tcW w:w="2398" w:type="pct"/>
            <w:vAlign w:val="center"/>
          </w:tcPr>
          <w:p w14:paraId="61FF3E49" w14:textId="77777777" w:rsidR="008B5346" w:rsidRDefault="008B5346" w:rsidP="00264E94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Enviar transação </w:t>
            </w:r>
            <w:proofErr w:type="spellStart"/>
            <w:r>
              <w:rPr>
                <w:lang w:val="pt-BR"/>
              </w:rPr>
              <w:t>automáticamente</w:t>
            </w:r>
            <w:proofErr w:type="spellEnd"/>
          </w:p>
        </w:tc>
      </w:tr>
    </w:tbl>
    <w:p w14:paraId="566D3300" w14:textId="1E843B11" w:rsidR="00174DBA" w:rsidRDefault="00174DBA" w:rsidP="0006157A"/>
    <w:p w14:paraId="2B8E93E0" w14:textId="167070AD" w:rsidR="00394EB4" w:rsidRDefault="00394EB4" w:rsidP="00394EB4">
      <w:pPr>
        <w:pStyle w:val="PargrafodaLista"/>
      </w:pPr>
      <w:r>
        <w:t>O método ‘</w:t>
      </w:r>
      <w:proofErr w:type="spellStart"/>
      <w:proofErr w:type="gramStart"/>
      <w:r w:rsidR="002A61FA">
        <w:t>startNewTransaction</w:t>
      </w:r>
      <w:proofErr w:type="spellEnd"/>
      <w:r w:rsidR="002A61FA">
        <w:t>(</w:t>
      </w:r>
      <w:proofErr w:type="gramEnd"/>
      <w:r w:rsidR="002A61FA">
        <w:t>)</w:t>
      </w:r>
      <w:r>
        <w:t>’ espera receber alguns valores como parâmetro,</w:t>
      </w:r>
    </w:p>
    <w:p w14:paraId="17CBB8F7" w14:textId="77777777" w:rsidR="00394EB4" w:rsidRPr="00837B23" w:rsidRDefault="00394EB4" w:rsidP="00394EB4">
      <w:pPr>
        <w:pStyle w:val="PargrafodaLista"/>
      </w:pPr>
      <w:proofErr w:type="gramStart"/>
      <w:r>
        <w:t>sendo</w:t>
      </w:r>
      <w:proofErr w:type="gramEnd"/>
      <w:r>
        <w:t xml:space="preserve"> eles: </w:t>
      </w:r>
    </w:p>
    <w:p w14:paraId="14BF8C57" w14:textId="074BC8D5" w:rsidR="002A61FA" w:rsidRDefault="002A61FA" w:rsidP="002A61FA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proofErr w:type="spellStart"/>
      <w:r>
        <w:rPr>
          <w:lang w:val="pt-BR"/>
        </w:rPr>
        <w:t>Activity</w:t>
      </w:r>
      <w:proofErr w:type="spellEnd"/>
    </w:p>
    <w:p w14:paraId="1377A107" w14:textId="5D9BA859" w:rsidR="002A61FA" w:rsidRDefault="002A61FA" w:rsidP="002A61FA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proofErr w:type="spellStart"/>
      <w:r>
        <w:rPr>
          <w:lang w:val="pt-BR"/>
        </w:rPr>
        <w:t>Transaction</w:t>
      </w:r>
      <w:proofErr w:type="spellEnd"/>
    </w:p>
    <w:p w14:paraId="6F693E97" w14:textId="4C30B44D" w:rsidR="002A61FA" w:rsidRDefault="002A61FA" w:rsidP="002A61FA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r>
        <w:rPr>
          <w:lang w:val="pt-BR"/>
        </w:rPr>
        <w:t xml:space="preserve">Animação </w:t>
      </w:r>
      <w:proofErr w:type="spellStart"/>
      <w:r>
        <w:rPr>
          <w:lang w:val="pt-BR"/>
        </w:rPr>
        <w:t>incial</w:t>
      </w:r>
      <w:proofErr w:type="spellEnd"/>
    </w:p>
    <w:p w14:paraId="34400DCF" w14:textId="419E02AA" w:rsidR="002A61FA" w:rsidRPr="002A61FA" w:rsidRDefault="002A61FA" w:rsidP="002A61FA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r>
        <w:rPr>
          <w:lang w:val="pt-BR"/>
        </w:rPr>
        <w:t>Animação final</w:t>
      </w:r>
    </w:p>
    <w:p w14:paraId="68CFABFF" w14:textId="77777777" w:rsidR="002A61FA" w:rsidRPr="00C2411F" w:rsidRDefault="002A61FA" w:rsidP="002A61FA">
      <w:pPr>
        <w:pStyle w:val="SemEspaamento"/>
        <w:spacing w:line="360" w:lineRule="auto"/>
        <w:rPr>
          <w:lang w:val="pt-BR"/>
        </w:rPr>
      </w:pPr>
      <w:r>
        <w:rPr>
          <w:lang w:val="pt-BR"/>
        </w:rPr>
        <w:t>Contexto da aplicação</w:t>
      </w:r>
      <w:r w:rsidRPr="00C2411F">
        <w:rPr>
          <w:lang w:val="pt-BR"/>
        </w:rPr>
        <w:t xml:space="preserve">: </w:t>
      </w:r>
    </w:p>
    <w:tbl>
      <w:tblPr>
        <w:tblStyle w:val="TabeladeGrade5Escura-nfase4"/>
        <w:tblW w:w="0" w:type="auto"/>
        <w:tblBorders>
          <w:top w:val="single" w:sz="12" w:space="0" w:color="8DC182"/>
          <w:left w:val="single" w:sz="12" w:space="0" w:color="8DC182"/>
          <w:bottom w:val="single" w:sz="12" w:space="0" w:color="8DC182"/>
          <w:right w:val="single" w:sz="12" w:space="0" w:color="8DC182"/>
          <w:insideH w:val="single" w:sz="12" w:space="0" w:color="8DC182"/>
          <w:insideV w:val="single" w:sz="12" w:space="0" w:color="8DC182"/>
        </w:tblBorders>
        <w:tblLook w:val="04A0" w:firstRow="1" w:lastRow="0" w:firstColumn="1" w:lastColumn="0" w:noHBand="0" w:noVBand="1"/>
      </w:tblPr>
      <w:tblGrid>
        <w:gridCol w:w="2260"/>
        <w:gridCol w:w="3257"/>
        <w:gridCol w:w="5084"/>
      </w:tblGrid>
      <w:tr w:rsidR="002A61FA" w14:paraId="7463D5B3" w14:textId="77777777" w:rsidTr="002A6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14:paraId="02063D6B" w14:textId="77777777" w:rsidR="002A61FA" w:rsidRDefault="002A61FA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325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14:paraId="446ED4F0" w14:textId="77777777" w:rsidR="002A61FA" w:rsidRDefault="002A61FA" w:rsidP="00264E9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Passagem</w:t>
            </w:r>
          </w:p>
        </w:tc>
        <w:tc>
          <w:tcPr>
            <w:tcW w:w="508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14:paraId="6AEBD554" w14:textId="77777777" w:rsidR="002A61FA" w:rsidRDefault="002A61FA" w:rsidP="00264E9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2A61FA" w14:paraId="21F15C7D" w14:textId="77777777" w:rsidTr="002A6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Align w:val="bottom"/>
          </w:tcPr>
          <w:p w14:paraId="350A1A4E" w14:textId="77777777" w:rsidR="002A61FA" w:rsidRDefault="002A61FA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Activity</w:t>
            </w:r>
            <w:proofErr w:type="spellEnd"/>
          </w:p>
        </w:tc>
        <w:tc>
          <w:tcPr>
            <w:tcW w:w="3257" w:type="dxa"/>
            <w:vAlign w:val="bottom"/>
          </w:tcPr>
          <w:p w14:paraId="5F9FF9ED" w14:textId="77777777" w:rsidR="002A61FA" w:rsidRDefault="002A61FA" w:rsidP="00264E94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getAplicationContext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</w:t>
            </w:r>
          </w:p>
        </w:tc>
        <w:tc>
          <w:tcPr>
            <w:tcW w:w="5084" w:type="dxa"/>
            <w:vAlign w:val="bottom"/>
          </w:tcPr>
          <w:p w14:paraId="1743DFE7" w14:textId="77777777" w:rsidR="002A61FA" w:rsidRDefault="002A61FA" w:rsidP="00264E94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Contexto da aplicação</w:t>
            </w:r>
          </w:p>
        </w:tc>
      </w:tr>
      <w:tr w:rsidR="002A61FA" w14:paraId="7249B401" w14:textId="77777777" w:rsidTr="002A6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Align w:val="bottom"/>
          </w:tcPr>
          <w:p w14:paraId="4375EA65" w14:textId="77777777" w:rsidR="002A61FA" w:rsidRDefault="002A61FA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Fragment</w:t>
            </w:r>
            <w:proofErr w:type="spellEnd"/>
          </w:p>
        </w:tc>
        <w:tc>
          <w:tcPr>
            <w:tcW w:w="3257" w:type="dxa"/>
            <w:vAlign w:val="bottom"/>
          </w:tcPr>
          <w:p w14:paraId="1DAE0D5E" w14:textId="77777777" w:rsidR="002A61FA" w:rsidRDefault="002A61FA" w:rsidP="00264E94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getActivity</w:t>
            </w:r>
            <w:proofErr w:type="spellEnd"/>
            <w:proofErr w:type="gramEnd"/>
            <w:r>
              <w:rPr>
                <w:lang w:val="pt-BR"/>
              </w:rPr>
              <w:t xml:space="preserve">. </w:t>
            </w:r>
            <w:proofErr w:type="spellStart"/>
            <w:proofErr w:type="gramStart"/>
            <w:r>
              <w:rPr>
                <w:lang w:val="pt-BR"/>
              </w:rPr>
              <w:t>getAplicationContext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</w:t>
            </w:r>
          </w:p>
        </w:tc>
        <w:tc>
          <w:tcPr>
            <w:tcW w:w="5084" w:type="dxa"/>
            <w:vAlign w:val="bottom"/>
          </w:tcPr>
          <w:p w14:paraId="39439F79" w14:textId="77777777" w:rsidR="002A61FA" w:rsidRDefault="002A61FA" w:rsidP="00264E94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Contexto da aplicação</w:t>
            </w:r>
          </w:p>
        </w:tc>
      </w:tr>
    </w:tbl>
    <w:p w14:paraId="55FA6A07" w14:textId="29B18C36" w:rsidR="002A61FA" w:rsidRPr="00C2411F" w:rsidRDefault="002A61FA" w:rsidP="002A61FA">
      <w:pPr>
        <w:pStyle w:val="SemEspaamento"/>
        <w:spacing w:line="360" w:lineRule="auto"/>
        <w:rPr>
          <w:lang w:val="pt-BR"/>
        </w:rPr>
      </w:pPr>
      <w:proofErr w:type="spellStart"/>
      <w:r>
        <w:rPr>
          <w:lang w:val="pt-BR"/>
        </w:rPr>
        <w:lastRenderedPageBreak/>
        <w:t>Transaction</w:t>
      </w:r>
      <w:proofErr w:type="spellEnd"/>
      <w:r>
        <w:rPr>
          <w:lang w:val="pt-BR"/>
        </w:rPr>
        <w:t xml:space="preserve"> (objeto)</w:t>
      </w:r>
      <w:r w:rsidRPr="00C2411F">
        <w:rPr>
          <w:lang w:val="pt-BR"/>
        </w:rPr>
        <w:t xml:space="preserve">: </w:t>
      </w:r>
    </w:p>
    <w:tbl>
      <w:tblPr>
        <w:tblStyle w:val="TabeladeGrade5Escura-nfase4"/>
        <w:tblW w:w="0" w:type="auto"/>
        <w:tblBorders>
          <w:top w:val="single" w:sz="12" w:space="0" w:color="8DC182"/>
          <w:left w:val="single" w:sz="12" w:space="0" w:color="8DC182"/>
          <w:bottom w:val="single" w:sz="12" w:space="0" w:color="8DC182"/>
          <w:right w:val="single" w:sz="12" w:space="0" w:color="8DC182"/>
          <w:insideH w:val="single" w:sz="12" w:space="0" w:color="8DC182"/>
          <w:insideV w:val="single" w:sz="12" w:space="0" w:color="8DC182"/>
        </w:tblBorders>
        <w:tblLook w:val="04A0" w:firstRow="1" w:lastRow="0" w:firstColumn="1" w:lastColumn="0" w:noHBand="0" w:noVBand="1"/>
      </w:tblPr>
      <w:tblGrid>
        <w:gridCol w:w="2259"/>
        <w:gridCol w:w="3258"/>
        <w:gridCol w:w="5084"/>
      </w:tblGrid>
      <w:tr w:rsidR="002A61FA" w14:paraId="242A6FCD" w14:textId="77777777" w:rsidTr="00264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14:paraId="02C2756C" w14:textId="77777777" w:rsidR="002A61FA" w:rsidRDefault="002A61FA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326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14:paraId="791F72C4" w14:textId="77777777" w:rsidR="002A61FA" w:rsidRDefault="002A61FA" w:rsidP="00264E9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Passagem</w:t>
            </w:r>
          </w:p>
        </w:tc>
        <w:tc>
          <w:tcPr>
            <w:tcW w:w="509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14:paraId="4682D4CC" w14:textId="77777777" w:rsidR="002A61FA" w:rsidRDefault="002A61FA" w:rsidP="00264E9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2A61FA" w14:paraId="6CA2CA7E" w14:textId="77777777" w:rsidTr="0026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0B0FCF36" w14:textId="1314CBCB" w:rsidR="002A61FA" w:rsidRDefault="002A61FA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String</w:t>
            </w:r>
            <w:proofErr w:type="spellEnd"/>
          </w:p>
        </w:tc>
        <w:tc>
          <w:tcPr>
            <w:tcW w:w="3261" w:type="dxa"/>
            <w:vAlign w:val="bottom"/>
          </w:tcPr>
          <w:p w14:paraId="788D05E2" w14:textId="797F5A98" w:rsidR="002A61FA" w:rsidRDefault="002A61FA" w:rsidP="00264E94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setAmount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</w:t>
            </w:r>
          </w:p>
        </w:tc>
        <w:tc>
          <w:tcPr>
            <w:tcW w:w="5097" w:type="dxa"/>
            <w:vAlign w:val="bottom"/>
          </w:tcPr>
          <w:p w14:paraId="5527A2F1" w14:textId="765668AA" w:rsidR="002A61FA" w:rsidRDefault="002A61FA" w:rsidP="00264E94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Valor da transação</w:t>
            </w:r>
          </w:p>
        </w:tc>
      </w:tr>
      <w:tr w:rsidR="002A61FA" w14:paraId="0CBFEB2D" w14:textId="77777777" w:rsidTr="00264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3C3F46E6" w14:textId="5840E888" w:rsidR="002A61FA" w:rsidRDefault="002A61FA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Integer</w:t>
            </w:r>
            <w:proofErr w:type="spellEnd"/>
          </w:p>
        </w:tc>
        <w:tc>
          <w:tcPr>
            <w:tcW w:w="3261" w:type="dxa"/>
            <w:vAlign w:val="bottom"/>
          </w:tcPr>
          <w:p w14:paraId="628FBA99" w14:textId="65F446F5" w:rsidR="002A61FA" w:rsidRDefault="002A61FA" w:rsidP="00264E94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setTypeOfPurchase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</w:t>
            </w:r>
          </w:p>
        </w:tc>
        <w:tc>
          <w:tcPr>
            <w:tcW w:w="5097" w:type="dxa"/>
            <w:vAlign w:val="bottom"/>
          </w:tcPr>
          <w:p w14:paraId="3EF65FA4" w14:textId="0152BE10" w:rsidR="002A61FA" w:rsidRDefault="00DB72BA" w:rsidP="00DB72BA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Tipo da compra (1- débito ou 2 - </w:t>
            </w:r>
            <w:proofErr w:type="gramStart"/>
            <w:r>
              <w:rPr>
                <w:lang w:val="pt-BR"/>
              </w:rPr>
              <w:t>crédito )</w:t>
            </w:r>
            <w:proofErr w:type="gramEnd"/>
          </w:p>
        </w:tc>
      </w:tr>
      <w:tr w:rsidR="00DB72BA" w14:paraId="4605D543" w14:textId="77777777" w:rsidTr="0026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1B540B96" w14:textId="0850BD85" w:rsidR="00DB72BA" w:rsidRDefault="00DB72BA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Integer</w:t>
            </w:r>
            <w:proofErr w:type="spellEnd"/>
          </w:p>
        </w:tc>
        <w:tc>
          <w:tcPr>
            <w:tcW w:w="3261" w:type="dxa"/>
            <w:vAlign w:val="bottom"/>
          </w:tcPr>
          <w:p w14:paraId="024D4480" w14:textId="462C4A60" w:rsidR="00DB72BA" w:rsidRDefault="00DB72BA" w:rsidP="00264E94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setNumberOfInstalments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</w:t>
            </w:r>
          </w:p>
        </w:tc>
        <w:tc>
          <w:tcPr>
            <w:tcW w:w="5097" w:type="dxa"/>
            <w:vAlign w:val="bottom"/>
          </w:tcPr>
          <w:p w14:paraId="69498F28" w14:textId="3525D6BF" w:rsidR="00DB72BA" w:rsidRDefault="00DB72BA" w:rsidP="00DB72BA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Número de parcelas da transação</w:t>
            </w:r>
          </w:p>
        </w:tc>
      </w:tr>
      <w:tr w:rsidR="00DB72BA" w14:paraId="16A3DD79" w14:textId="77777777" w:rsidTr="00264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02B5CB38" w14:textId="07AC320F" w:rsidR="00DB72BA" w:rsidRDefault="00DB72BA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Integer</w:t>
            </w:r>
            <w:proofErr w:type="spellEnd"/>
          </w:p>
        </w:tc>
        <w:tc>
          <w:tcPr>
            <w:tcW w:w="3261" w:type="dxa"/>
            <w:vAlign w:val="bottom"/>
          </w:tcPr>
          <w:p w14:paraId="1341C5E4" w14:textId="60E4D781" w:rsidR="00DB72BA" w:rsidRDefault="00DB72BA" w:rsidP="00264E94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setTypeOfInstalment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</w:t>
            </w:r>
          </w:p>
        </w:tc>
        <w:tc>
          <w:tcPr>
            <w:tcW w:w="5097" w:type="dxa"/>
            <w:vAlign w:val="bottom"/>
          </w:tcPr>
          <w:p w14:paraId="5D516530" w14:textId="2A4B0234" w:rsidR="00DB72BA" w:rsidRDefault="00DB72BA" w:rsidP="00DB72BA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Tipo de parcela (0 -  à vista ou 1 - parcelamento)</w:t>
            </w:r>
          </w:p>
        </w:tc>
      </w:tr>
      <w:tr w:rsidR="00DB72BA" w14:paraId="2318C52B" w14:textId="77777777" w:rsidTr="0026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49764621" w14:textId="1AA051D8" w:rsidR="00DB72BA" w:rsidRDefault="00DB72BA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Integer</w:t>
            </w:r>
            <w:proofErr w:type="spellEnd"/>
          </w:p>
        </w:tc>
        <w:tc>
          <w:tcPr>
            <w:tcW w:w="3261" w:type="dxa"/>
            <w:vAlign w:val="bottom"/>
          </w:tcPr>
          <w:p w14:paraId="596D2E4A" w14:textId="137093DA" w:rsidR="00DB72BA" w:rsidRDefault="00DB72BA" w:rsidP="00264E94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setDemandId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</w:t>
            </w:r>
          </w:p>
        </w:tc>
        <w:tc>
          <w:tcPr>
            <w:tcW w:w="5097" w:type="dxa"/>
            <w:vAlign w:val="bottom"/>
          </w:tcPr>
          <w:p w14:paraId="4C959F9A" w14:textId="7D9321B6" w:rsidR="00DB72BA" w:rsidRDefault="00DB72BA" w:rsidP="00DB72BA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Uma numeração para a transação</w:t>
            </w:r>
          </w:p>
        </w:tc>
      </w:tr>
      <w:tr w:rsidR="00DB72BA" w14:paraId="4D1FFDE1" w14:textId="77777777" w:rsidTr="00264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31F2EFA6" w14:textId="5F604B94" w:rsidR="00DB72BA" w:rsidRDefault="00DB72BA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boolean</w:t>
            </w:r>
            <w:proofErr w:type="spellEnd"/>
            <w:proofErr w:type="gramEnd"/>
          </w:p>
        </w:tc>
        <w:tc>
          <w:tcPr>
            <w:tcW w:w="3261" w:type="dxa"/>
            <w:vAlign w:val="bottom"/>
          </w:tcPr>
          <w:p w14:paraId="4FE08FEA" w14:textId="0C4046FC" w:rsidR="00DB72BA" w:rsidRDefault="00DB72BA" w:rsidP="00264E94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setNeededConfirm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</w:t>
            </w:r>
          </w:p>
        </w:tc>
        <w:tc>
          <w:tcPr>
            <w:tcW w:w="5097" w:type="dxa"/>
            <w:vAlign w:val="bottom"/>
          </w:tcPr>
          <w:p w14:paraId="74FDF153" w14:textId="28BD70E5" w:rsidR="00DB72BA" w:rsidRDefault="00DB72BA" w:rsidP="00DB72BA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Confirmação das informações pelo usuário</w:t>
            </w:r>
          </w:p>
        </w:tc>
      </w:tr>
    </w:tbl>
    <w:p w14:paraId="4D5C4BAB" w14:textId="77777777" w:rsidR="002A61FA" w:rsidRPr="002A61FA" w:rsidRDefault="002A61FA" w:rsidP="002A61FA">
      <w:pPr>
        <w:pStyle w:val="SemEspaamento"/>
        <w:spacing w:line="360" w:lineRule="auto"/>
        <w:ind w:left="720"/>
        <w:rPr>
          <w:u w:val="single"/>
          <w:lang w:val="pt-BR"/>
        </w:rPr>
      </w:pPr>
    </w:p>
    <w:p w14:paraId="26447E83" w14:textId="77777777" w:rsidR="00394EB4" w:rsidRDefault="00394EB4" w:rsidP="0006157A"/>
    <w:p w14:paraId="05D21686" w14:textId="77777777" w:rsidR="00DC4844" w:rsidRDefault="00DC4844" w:rsidP="00DC4844">
      <w:pPr>
        <w:pStyle w:val="Ttulo2"/>
        <w:numPr>
          <w:ilvl w:val="0"/>
          <w:numId w:val="0"/>
        </w:numPr>
        <w:ind w:left="576"/>
      </w:pPr>
    </w:p>
    <w:p w14:paraId="6739D131" w14:textId="0BDB78A9" w:rsidR="00E96A95" w:rsidRDefault="00E96A95" w:rsidP="00E96A95">
      <w:pPr>
        <w:pStyle w:val="Ttulo2"/>
      </w:pPr>
      <w:r>
        <w:t xml:space="preserve">Criando conexão com o </w:t>
      </w:r>
      <w:proofErr w:type="spellStart"/>
      <w:r>
        <w:t>PINpad</w:t>
      </w:r>
      <w:bookmarkEnd w:id="6"/>
      <w:proofErr w:type="spellEnd"/>
    </w:p>
    <w:p w14:paraId="7DB09A5F" w14:textId="5CBD0147" w:rsidR="00E96A95" w:rsidRDefault="00CE6C03" w:rsidP="00E96A95">
      <w:pPr>
        <w:pStyle w:val="PargrafodaLista"/>
      </w:pPr>
      <w:r w:rsidRPr="00554A51">
        <w:rPr>
          <w:noProof/>
          <w:lang w:eastAsia="pt-BR"/>
        </w:rPr>
        <w:drawing>
          <wp:anchor distT="0" distB="0" distL="114300" distR="114300" simplePos="0" relativeHeight="251667456" behindDoc="1" locked="0" layoutInCell="1" allowOverlap="1" wp14:anchorId="7EF9D497" wp14:editId="6E6A083E">
            <wp:simplePos x="0" y="0"/>
            <wp:positionH relativeFrom="margin">
              <wp:posOffset>3914140</wp:posOffset>
            </wp:positionH>
            <wp:positionV relativeFrom="paragraph">
              <wp:posOffset>197485</wp:posOffset>
            </wp:positionV>
            <wp:extent cx="2666365" cy="1414145"/>
            <wp:effectExtent l="190500" t="190500" r="191135" b="186055"/>
            <wp:wrapTight wrapText="bothSides">
              <wp:wrapPolygon edited="0">
                <wp:start x="309" y="-2910"/>
                <wp:lineTo x="-1543" y="-2328"/>
                <wp:lineTo x="-1389" y="21241"/>
                <wp:lineTo x="154" y="23569"/>
                <wp:lineTo x="309" y="24151"/>
                <wp:lineTo x="21142" y="24151"/>
                <wp:lineTo x="21296" y="23569"/>
                <wp:lineTo x="22840" y="21241"/>
                <wp:lineTo x="22994" y="2328"/>
                <wp:lineTo x="21296" y="-2037"/>
                <wp:lineTo x="21142" y="-2910"/>
                <wp:lineTo x="309" y="-291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1414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B2DD4" w14:textId="607AA947" w:rsidR="00CE6C03" w:rsidRDefault="00CE6C03" w:rsidP="007C6277">
      <w:pPr>
        <w:pStyle w:val="PargrafodaLista"/>
        <w:jc w:val="both"/>
      </w:pPr>
    </w:p>
    <w:p w14:paraId="66AE819B" w14:textId="53B64F4D" w:rsidR="00E96A95" w:rsidRDefault="00554A51" w:rsidP="007C6277">
      <w:pPr>
        <w:pStyle w:val="PargrafodaLista"/>
        <w:jc w:val="both"/>
      </w:pPr>
      <w:r>
        <w:t xml:space="preserve">O aplicativo está encarregado de avisar quando há ou não uma conexão com algum </w:t>
      </w:r>
      <w:proofErr w:type="spellStart"/>
      <w:r>
        <w:t>PINpad</w:t>
      </w:r>
      <w:proofErr w:type="spellEnd"/>
      <w:r>
        <w:t>.</w:t>
      </w:r>
    </w:p>
    <w:p w14:paraId="77859B19" w14:textId="77777777" w:rsidR="007C6277" w:rsidRDefault="007C6277" w:rsidP="007C6277">
      <w:pPr>
        <w:pStyle w:val="PargrafodaLista"/>
        <w:jc w:val="both"/>
      </w:pPr>
    </w:p>
    <w:p w14:paraId="5B796A18" w14:textId="4EE0CC13" w:rsidR="00554A51" w:rsidRDefault="00554A51" w:rsidP="007C6277">
      <w:pPr>
        <w:pStyle w:val="PargrafodaLista"/>
        <w:jc w:val="both"/>
      </w:pPr>
      <w:r>
        <w:t>Se o usuário não estiver conectado com nenhum dispositivo, o aplicativo exibirá um botão para buscar e conectar com algum dispositivo.</w:t>
      </w:r>
      <w:r w:rsidR="007C6277">
        <w:t xml:space="preserve"> Como na imagem ao lado.</w:t>
      </w:r>
    </w:p>
    <w:p w14:paraId="27A4E7E2" w14:textId="5AFC87E5" w:rsidR="00554A51" w:rsidRDefault="00554A51" w:rsidP="00E96A95">
      <w:pPr>
        <w:pStyle w:val="PargrafodaLista"/>
      </w:pPr>
    </w:p>
    <w:p w14:paraId="07AE1F93" w14:textId="09DA1A53" w:rsidR="00554A51" w:rsidRDefault="003835F4" w:rsidP="00E96A95">
      <w:pPr>
        <w:pStyle w:val="PargrafodaLista"/>
      </w:pPr>
      <w:r w:rsidRPr="0091131F">
        <w:rPr>
          <w:noProof/>
          <w:lang w:eastAsia="pt-BR"/>
        </w:rPr>
        <w:drawing>
          <wp:anchor distT="0" distB="0" distL="114300" distR="114300" simplePos="0" relativeHeight="251668480" behindDoc="1" locked="0" layoutInCell="1" allowOverlap="1" wp14:anchorId="5F32C57F" wp14:editId="1BBF104F">
            <wp:simplePos x="0" y="0"/>
            <wp:positionH relativeFrom="margin">
              <wp:align>left</wp:align>
            </wp:positionH>
            <wp:positionV relativeFrom="paragraph">
              <wp:posOffset>193675</wp:posOffset>
            </wp:positionV>
            <wp:extent cx="2667000" cy="1414780"/>
            <wp:effectExtent l="190500" t="190500" r="190500" b="185420"/>
            <wp:wrapTight wrapText="bothSides">
              <wp:wrapPolygon edited="0">
                <wp:start x="309" y="-2908"/>
                <wp:lineTo x="-1543" y="-2327"/>
                <wp:lineTo x="-1389" y="21232"/>
                <wp:lineTo x="154" y="23558"/>
                <wp:lineTo x="309" y="24140"/>
                <wp:lineTo x="21137" y="24140"/>
                <wp:lineTo x="21291" y="23558"/>
                <wp:lineTo x="22834" y="21232"/>
                <wp:lineTo x="22989" y="2327"/>
                <wp:lineTo x="21291" y="-2036"/>
                <wp:lineTo x="21137" y="-2908"/>
                <wp:lineTo x="309" y="-2908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14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4A51" w:rsidRPr="00554A51">
        <w:t xml:space="preserve"> </w:t>
      </w:r>
    </w:p>
    <w:p w14:paraId="2A124A83" w14:textId="77777777" w:rsidR="003835F4" w:rsidRDefault="003835F4" w:rsidP="00E96A95">
      <w:pPr>
        <w:pStyle w:val="PargrafodaLista"/>
      </w:pPr>
    </w:p>
    <w:p w14:paraId="407A6FDE" w14:textId="77777777" w:rsidR="00FB2643" w:rsidRDefault="00FB2643" w:rsidP="00E96A95">
      <w:pPr>
        <w:pStyle w:val="PargrafodaLista"/>
      </w:pPr>
    </w:p>
    <w:p w14:paraId="709142F9" w14:textId="29A88170" w:rsidR="007C6277" w:rsidRDefault="0091131F" w:rsidP="00E96A95">
      <w:pPr>
        <w:pStyle w:val="PargrafodaLista"/>
      </w:pPr>
      <w:r>
        <w:t>Ao tocar em ‘</w:t>
      </w:r>
      <w:r w:rsidRPr="003835F4">
        <w:rPr>
          <w:b/>
          <w:color w:val="00B050"/>
        </w:rPr>
        <w:t>CONECTAR</w:t>
      </w:r>
      <w:r>
        <w:t xml:space="preserve">’, será realizada uma busca e </w:t>
      </w:r>
      <w:r w:rsidR="00F2723C">
        <w:t xml:space="preserve">o usuário deverá selecionar em um dos dispositivos </w:t>
      </w:r>
      <w:r w:rsidR="00FB2643">
        <w:t>da lista para conectar.</w:t>
      </w:r>
    </w:p>
    <w:p w14:paraId="34226ABF" w14:textId="77777777" w:rsidR="00FB2643" w:rsidRDefault="00FB2643" w:rsidP="00E96A95">
      <w:pPr>
        <w:pStyle w:val="PargrafodaLista"/>
      </w:pPr>
    </w:p>
    <w:p w14:paraId="2765E5B9" w14:textId="77777777" w:rsidR="00FB2643" w:rsidRDefault="00FB2643" w:rsidP="00E96A95">
      <w:pPr>
        <w:pStyle w:val="PargrafodaLista"/>
      </w:pPr>
    </w:p>
    <w:p w14:paraId="0B2AB6DD" w14:textId="40EB282D" w:rsidR="00FB2643" w:rsidRDefault="00FB2643" w:rsidP="00E96A95">
      <w:pPr>
        <w:pStyle w:val="PargrafodaLista"/>
      </w:pPr>
    </w:p>
    <w:p w14:paraId="00B5E8CC" w14:textId="187129EE" w:rsidR="00FB2643" w:rsidRDefault="00C7703E" w:rsidP="00E96A95">
      <w:pPr>
        <w:pStyle w:val="PargrafodaLista"/>
      </w:pPr>
      <w:r w:rsidRPr="00FB2643">
        <w:rPr>
          <w:noProof/>
          <w:lang w:eastAsia="pt-BR"/>
        </w:rPr>
        <w:lastRenderedPageBreak/>
        <w:drawing>
          <wp:anchor distT="0" distB="0" distL="114300" distR="114300" simplePos="0" relativeHeight="251671552" behindDoc="1" locked="0" layoutInCell="1" allowOverlap="1" wp14:anchorId="7AA3B3A1" wp14:editId="3503F231">
            <wp:simplePos x="0" y="0"/>
            <wp:positionH relativeFrom="margin">
              <wp:posOffset>3913657</wp:posOffset>
            </wp:positionH>
            <wp:positionV relativeFrom="paragraph">
              <wp:posOffset>200432</wp:posOffset>
            </wp:positionV>
            <wp:extent cx="2667000" cy="1414780"/>
            <wp:effectExtent l="190500" t="190500" r="190500" b="185420"/>
            <wp:wrapTight wrapText="bothSides">
              <wp:wrapPolygon edited="0">
                <wp:start x="309" y="-2908"/>
                <wp:lineTo x="-1543" y="-2327"/>
                <wp:lineTo x="-1389" y="21232"/>
                <wp:lineTo x="154" y="23558"/>
                <wp:lineTo x="309" y="24140"/>
                <wp:lineTo x="21137" y="24140"/>
                <wp:lineTo x="21291" y="23558"/>
                <wp:lineTo x="22834" y="21232"/>
                <wp:lineTo x="22989" y="2327"/>
                <wp:lineTo x="21291" y="-2036"/>
                <wp:lineTo x="21137" y="-2908"/>
                <wp:lineTo x="309" y="-2908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14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D425FF8" w14:textId="77777777" w:rsidR="00C7703E" w:rsidRDefault="00C7703E" w:rsidP="00E96A95">
      <w:pPr>
        <w:pStyle w:val="PargrafodaLista"/>
      </w:pPr>
    </w:p>
    <w:p w14:paraId="02ACA471" w14:textId="77777777" w:rsidR="00C7703E" w:rsidRDefault="00C7703E" w:rsidP="00E96A95">
      <w:pPr>
        <w:pStyle w:val="PargrafodaLista"/>
      </w:pPr>
    </w:p>
    <w:p w14:paraId="3C11981A" w14:textId="77777777" w:rsidR="0037701A" w:rsidRDefault="0037701A" w:rsidP="00C7703E">
      <w:pPr>
        <w:pStyle w:val="PargrafodaLista"/>
        <w:jc w:val="both"/>
      </w:pPr>
    </w:p>
    <w:p w14:paraId="5DB0898A" w14:textId="50F21F48" w:rsidR="007D337C" w:rsidRDefault="00FB2643" w:rsidP="00C7703E">
      <w:pPr>
        <w:pStyle w:val="PargrafodaLista"/>
        <w:jc w:val="both"/>
      </w:pPr>
      <w:r>
        <w:t xml:space="preserve">Logo após a conexão for estabelecida, a tela principal será atualizada </w:t>
      </w:r>
      <w:r w:rsidR="00C7703E">
        <w:t>da seguinte forma:</w:t>
      </w:r>
    </w:p>
    <w:p w14:paraId="73A6DAB4" w14:textId="77777777" w:rsidR="007D337C" w:rsidRDefault="007D337C">
      <w:pPr>
        <w:rPr>
          <w:rFonts w:ascii="Roboto Condensed" w:hAnsi="Roboto Condensed"/>
        </w:rPr>
      </w:pPr>
      <w:r>
        <w:br w:type="page"/>
      </w:r>
    </w:p>
    <w:p w14:paraId="1EAC3ECE" w14:textId="35555277" w:rsidR="00FB2643" w:rsidRDefault="000E1D75" w:rsidP="00C7703E">
      <w:pPr>
        <w:pStyle w:val="PargrafodaLista"/>
        <w:jc w:val="both"/>
      </w:pPr>
      <w:r w:rsidRPr="007D337C">
        <w:rPr>
          <w:noProof/>
          <w:lang w:eastAsia="pt-BR"/>
        </w:rPr>
        <w:lastRenderedPageBreak/>
        <w:drawing>
          <wp:anchor distT="0" distB="0" distL="114300" distR="114300" simplePos="0" relativeHeight="251672576" behindDoc="1" locked="0" layoutInCell="1" allowOverlap="1" wp14:anchorId="368D3421" wp14:editId="387FDF99">
            <wp:simplePos x="0" y="0"/>
            <wp:positionH relativeFrom="margin">
              <wp:align>right</wp:align>
            </wp:positionH>
            <wp:positionV relativeFrom="paragraph">
              <wp:posOffset>190661</wp:posOffset>
            </wp:positionV>
            <wp:extent cx="2667981" cy="1414800"/>
            <wp:effectExtent l="190500" t="190500" r="189865" b="185420"/>
            <wp:wrapTight wrapText="bothSides">
              <wp:wrapPolygon edited="0">
                <wp:start x="308" y="-2908"/>
                <wp:lineTo x="-1542" y="-2327"/>
                <wp:lineTo x="-1388" y="21232"/>
                <wp:lineTo x="154" y="23558"/>
                <wp:lineTo x="308" y="24140"/>
                <wp:lineTo x="21132" y="24140"/>
                <wp:lineTo x="21286" y="23558"/>
                <wp:lineTo x="22829" y="21232"/>
                <wp:lineTo x="22983" y="2327"/>
                <wp:lineTo x="21286" y="-2036"/>
                <wp:lineTo x="21132" y="-2908"/>
                <wp:lineTo x="308" y="-2908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981" cy="141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12B84" w14:textId="2F88DC39" w:rsidR="007D337C" w:rsidRDefault="007D337C" w:rsidP="00C7703E">
      <w:pPr>
        <w:pStyle w:val="PargrafodaLista"/>
        <w:jc w:val="both"/>
      </w:pPr>
      <w:r>
        <w:t xml:space="preserve">A conexão com o </w:t>
      </w:r>
      <w:proofErr w:type="spellStart"/>
      <w:r>
        <w:t>PINpad</w:t>
      </w:r>
      <w:proofErr w:type="spellEnd"/>
      <w:r>
        <w:t xml:space="preserve"> pode ser criada automaticamente após a primeira conexão, para essa funç</w:t>
      </w:r>
      <w:r w:rsidR="00CE6C03">
        <w:t xml:space="preserve">ão </w:t>
      </w:r>
      <w:r w:rsidR="000E1D75">
        <w:t xml:space="preserve">ser habilitada, é necessário ir em </w:t>
      </w:r>
      <w:r w:rsidR="000E1D75" w:rsidRPr="000E1D75">
        <w:rPr>
          <w:b/>
          <w:color w:val="404040" w:themeColor="text1" w:themeTint="BF"/>
        </w:rPr>
        <w:t>CONFIGURAÇÕES</w:t>
      </w:r>
      <w:r w:rsidR="000E1D75" w:rsidRPr="000E1D75">
        <w:rPr>
          <w:color w:val="404040" w:themeColor="text1" w:themeTint="BF"/>
        </w:rPr>
        <w:t>, localizada</w:t>
      </w:r>
      <w:r w:rsidR="000E1D75">
        <w:rPr>
          <w:b/>
          <w:color w:val="404040" w:themeColor="text1" w:themeTint="BF"/>
        </w:rPr>
        <w:t xml:space="preserve"> </w:t>
      </w:r>
      <w:r w:rsidR="000E1D75">
        <w:t>na aba lateral e selecionar a opção de ‘Conexão automática’.</w:t>
      </w:r>
    </w:p>
    <w:p w14:paraId="5290D6FD" w14:textId="77777777" w:rsidR="000E1D75" w:rsidRDefault="000E1D75" w:rsidP="00C7703E">
      <w:pPr>
        <w:pStyle w:val="PargrafodaLista"/>
        <w:jc w:val="both"/>
      </w:pPr>
    </w:p>
    <w:p w14:paraId="7E3D3EC0" w14:textId="3B39DAC4" w:rsidR="00974400" w:rsidRDefault="000E1D75" w:rsidP="001C06D2">
      <w:pPr>
        <w:pStyle w:val="PargrafodaLista"/>
        <w:jc w:val="both"/>
      </w:pPr>
      <w:r>
        <w:t>Quando esta opção está marcada, um serviço é ativado</w:t>
      </w:r>
      <w:r w:rsidR="00452505">
        <w:t xml:space="preserve">. Esse serviço é responsável por verificar a conexão com o </w:t>
      </w:r>
      <w:proofErr w:type="spellStart"/>
      <w:r w:rsidR="00452505">
        <w:t>PINpad</w:t>
      </w:r>
      <w:proofErr w:type="spellEnd"/>
      <w:r w:rsidR="00452505">
        <w:t xml:space="preserve"> a cada 5 minutos, se nenhum </w:t>
      </w:r>
      <w:proofErr w:type="spellStart"/>
      <w:r w:rsidR="00452505">
        <w:t>PINpad</w:t>
      </w:r>
      <w:proofErr w:type="spellEnd"/>
      <w:r w:rsidR="00452505">
        <w:t xml:space="preserve"> estiver conectado com o dispositivo, o mesmo tentará criar conexão com o último </w:t>
      </w:r>
      <w:proofErr w:type="spellStart"/>
      <w:r w:rsidR="00452505">
        <w:t>PINpad</w:t>
      </w:r>
      <w:proofErr w:type="spellEnd"/>
      <w:r w:rsidR="00452505">
        <w:t xml:space="preserve"> conectado com o dispositivo.</w:t>
      </w:r>
    </w:p>
    <w:p w14:paraId="358A6CD7" w14:textId="77777777" w:rsidR="001C06D2" w:rsidRDefault="001C06D2" w:rsidP="001C06D2">
      <w:pPr>
        <w:pStyle w:val="PargrafodaLista"/>
        <w:jc w:val="both"/>
      </w:pPr>
    </w:p>
    <w:p w14:paraId="1A7E5391" w14:textId="4C2E87B2" w:rsidR="001C06D2" w:rsidRDefault="005A75E3" w:rsidP="001C06D2">
      <w:pPr>
        <w:pStyle w:val="PargrafodaLista"/>
        <w:jc w:val="both"/>
      </w:pPr>
      <w:r w:rsidRPr="005A75E3">
        <w:rPr>
          <w:b/>
          <w:u w:val="single"/>
        </w:rPr>
        <w:t>OBS</w:t>
      </w:r>
      <w:r>
        <w:t xml:space="preserve">: </w:t>
      </w:r>
      <w:r w:rsidR="00A84777">
        <w:t xml:space="preserve">Lembrando que se o aplicativo da Stone for fechado, a conexão será interrompida por alguns segundos, e se a opção de ‘Conexão automática’ estiver marcada, dentro de alguns segundos e conexão irá o serviço será ativado e irá conectar com o </w:t>
      </w:r>
      <w:proofErr w:type="spellStart"/>
      <w:r w:rsidR="00A84777">
        <w:t>PINpad</w:t>
      </w:r>
      <w:proofErr w:type="spellEnd"/>
      <w:r w:rsidR="00A84777">
        <w:t xml:space="preserve">. </w:t>
      </w:r>
    </w:p>
    <w:p w14:paraId="3018A5E3" w14:textId="77777777" w:rsidR="005A75E3" w:rsidRDefault="005A75E3" w:rsidP="001C06D2">
      <w:pPr>
        <w:pStyle w:val="PargrafodaLista"/>
        <w:jc w:val="both"/>
      </w:pPr>
    </w:p>
    <w:p w14:paraId="3B5AF2D5" w14:textId="4620CF70" w:rsidR="00FC613A" w:rsidRDefault="00FC613A" w:rsidP="00FC613A">
      <w:pPr>
        <w:pStyle w:val="Ttulo2"/>
      </w:pPr>
      <w:bookmarkStart w:id="7" w:name="_Toc402979460"/>
      <w:r>
        <w:t>Retorno da Transação</w:t>
      </w:r>
      <w:bookmarkEnd w:id="7"/>
    </w:p>
    <w:p w14:paraId="7132D4F6" w14:textId="77777777" w:rsidR="00FC613A" w:rsidRDefault="00FC613A" w:rsidP="00FC613A">
      <w:pPr>
        <w:pStyle w:val="PargrafodaLista"/>
      </w:pPr>
    </w:p>
    <w:p w14:paraId="73C2CF14" w14:textId="68A59954" w:rsidR="00FC613A" w:rsidRPr="00FC613A" w:rsidRDefault="00FC613A" w:rsidP="00FC613A">
      <w:pPr>
        <w:pStyle w:val="PargrafodaLista"/>
      </w:pPr>
    </w:p>
    <w:p w14:paraId="3CA0B05C" w14:textId="3B19ECE1" w:rsidR="005A75E3" w:rsidRDefault="00560F6E" w:rsidP="001C06D2">
      <w:pPr>
        <w:pStyle w:val="PargrafodaLista"/>
        <w:jc w:val="both"/>
      </w:pPr>
      <w:r>
        <w:t xml:space="preserve">Quando o autorizador da Stone responder a transação, isso quer dizer se ela foi aprovada ou negada, o aplicativo da Stone irá </w:t>
      </w:r>
      <w:r w:rsidR="007928FE">
        <w:t>retornar</w:t>
      </w:r>
      <w:r>
        <w:t xml:space="preserve"> para o aplicativo que </w:t>
      </w:r>
      <w:r w:rsidR="007928FE">
        <w:t>chamou o mesmo e enviará algumas informações que foram recebidas do autorizador.</w:t>
      </w:r>
    </w:p>
    <w:p w14:paraId="5B10B1A1" w14:textId="77777777" w:rsidR="002F756C" w:rsidRDefault="002F756C" w:rsidP="001C06D2">
      <w:pPr>
        <w:pStyle w:val="PargrafodaLista"/>
        <w:jc w:val="both"/>
      </w:pPr>
    </w:p>
    <w:p w14:paraId="5759D1CB" w14:textId="0E46B0FB" w:rsidR="007E1409" w:rsidRDefault="007928FE" w:rsidP="007E1409">
      <w:pPr>
        <w:pStyle w:val="PargrafodaLista"/>
        <w:jc w:val="both"/>
      </w:pPr>
      <w:r>
        <w:t xml:space="preserve">O </w:t>
      </w:r>
      <w:proofErr w:type="spellStart"/>
      <w:r>
        <w:t>StoneSDK</w:t>
      </w:r>
      <w:proofErr w:type="spellEnd"/>
      <w:r>
        <w:t xml:space="preserve"> possui um método que fica responsável por verificar se há ou não um retorno de transação, o </w:t>
      </w:r>
      <w:proofErr w:type="spellStart"/>
      <w:proofErr w:type="gramStart"/>
      <w:r w:rsidRPr="002F756C">
        <w:rPr>
          <w:i/>
        </w:rPr>
        <w:t>getExternalInformations</w:t>
      </w:r>
      <w:proofErr w:type="spellEnd"/>
      <w:r w:rsidRPr="002F756C">
        <w:rPr>
          <w:i/>
        </w:rPr>
        <w:t>(</w:t>
      </w:r>
      <w:proofErr w:type="gramEnd"/>
      <w:r w:rsidRPr="002F756C">
        <w:rPr>
          <w:i/>
        </w:rPr>
        <w:t>)</w:t>
      </w:r>
      <w:r>
        <w:t xml:space="preserve">, é aconselhável que ele </w:t>
      </w:r>
      <w:r w:rsidR="00D9281D">
        <w:t>fique no</w:t>
      </w:r>
      <w:r w:rsidR="002F756C">
        <w:t xml:space="preserve"> método “</w:t>
      </w:r>
      <w:proofErr w:type="spellStart"/>
      <w:r w:rsidR="002F756C" w:rsidRPr="002F756C">
        <w:rPr>
          <w:i/>
        </w:rPr>
        <w:t>onResume</w:t>
      </w:r>
      <w:proofErr w:type="spellEnd"/>
      <w:r w:rsidR="002F756C" w:rsidRPr="002F756C">
        <w:rPr>
          <w:i/>
        </w:rPr>
        <w:t>()</w:t>
      </w:r>
      <w:r w:rsidR="002F756C">
        <w:t xml:space="preserve">” da </w:t>
      </w:r>
      <w:proofErr w:type="spellStart"/>
      <w:r w:rsidR="002F756C" w:rsidRPr="002F756C">
        <w:rPr>
          <w:i/>
        </w:rPr>
        <w:t>main</w:t>
      </w:r>
      <w:proofErr w:type="spellEnd"/>
      <w:r w:rsidR="002F756C">
        <w:t xml:space="preserve"> do seu projeto.</w:t>
      </w:r>
    </w:p>
    <w:p w14:paraId="2BD24565" w14:textId="26BD1EC7" w:rsidR="007E1409" w:rsidRDefault="007E1409" w:rsidP="001C06D2">
      <w:pPr>
        <w:pStyle w:val="PargrafodaLista"/>
        <w:jc w:val="both"/>
      </w:pPr>
      <w:r>
        <w:t>O aplicativo da Stone retornará um XML contendo as informações da transação.</w:t>
      </w:r>
    </w:p>
    <w:p w14:paraId="1E1D2904" w14:textId="69DAC9CE" w:rsidR="002F756C" w:rsidRDefault="002F756C" w:rsidP="001C06D2">
      <w:pPr>
        <w:pStyle w:val="PargrafodaLista"/>
        <w:jc w:val="both"/>
      </w:pPr>
    </w:p>
    <w:p w14:paraId="1CEA643B" w14:textId="77777777" w:rsidR="002F756C" w:rsidRDefault="002F756C" w:rsidP="002F756C">
      <w:pPr>
        <w:pStyle w:val="PargrafodaLista"/>
        <w:jc w:val="both"/>
      </w:pPr>
      <w:r>
        <w:t xml:space="preserve">A captura da resposta, dentro desse método, é feita da seguinte forma: </w:t>
      </w:r>
    </w:p>
    <w:p w14:paraId="734D400E" w14:textId="7121AF4B" w:rsidR="002F756C" w:rsidRDefault="00F30BAC" w:rsidP="002F756C">
      <w:pPr>
        <w:pStyle w:val="PargrafodaLista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74624" behindDoc="1" locked="0" layoutInCell="1" allowOverlap="1" wp14:anchorId="5EA62199" wp14:editId="1A468BF9">
            <wp:simplePos x="0" y="0"/>
            <wp:positionH relativeFrom="margin">
              <wp:align>center</wp:align>
            </wp:positionH>
            <wp:positionV relativeFrom="paragraph">
              <wp:posOffset>194784</wp:posOffset>
            </wp:positionV>
            <wp:extent cx="2845435" cy="198755"/>
            <wp:effectExtent l="190500" t="190500" r="164465" b="182245"/>
            <wp:wrapTight wrapText="bothSides">
              <wp:wrapPolygon edited="0">
                <wp:start x="289" y="-20703"/>
                <wp:lineTo x="-1446" y="-16562"/>
                <wp:lineTo x="-1301" y="18633"/>
                <wp:lineTo x="145" y="35195"/>
                <wp:lineTo x="289" y="39335"/>
                <wp:lineTo x="21113" y="39335"/>
                <wp:lineTo x="21258" y="35195"/>
                <wp:lineTo x="22704" y="18633"/>
                <wp:lineTo x="22704" y="16562"/>
                <wp:lineTo x="21258" y="-14492"/>
                <wp:lineTo x="21113" y="-20703"/>
                <wp:lineTo x="289" y="-20703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198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F756C">
        <w:t xml:space="preserve">  </w:t>
      </w:r>
    </w:p>
    <w:p w14:paraId="7DF856CC" w14:textId="435A0FEC" w:rsidR="002F756C" w:rsidRDefault="002F756C" w:rsidP="002F756C">
      <w:pPr>
        <w:pStyle w:val="PargrafodaLista"/>
        <w:jc w:val="both"/>
      </w:pPr>
    </w:p>
    <w:p w14:paraId="7AF75208" w14:textId="77777777" w:rsidR="002F756C" w:rsidRDefault="002F756C" w:rsidP="002F756C">
      <w:pPr>
        <w:pStyle w:val="PargrafodaLista"/>
        <w:jc w:val="both"/>
      </w:pPr>
    </w:p>
    <w:p w14:paraId="7D12F516" w14:textId="55B1BB5C" w:rsidR="002F756C" w:rsidRDefault="001B199A" w:rsidP="002F756C">
      <w:pPr>
        <w:pStyle w:val="PargrafodaLista"/>
        <w:jc w:val="both"/>
      </w:pPr>
      <w:r>
        <w:t>A variável ‘</w:t>
      </w:r>
      <w:proofErr w:type="spellStart"/>
      <w:r w:rsidRPr="001B199A">
        <w:rPr>
          <w:i/>
        </w:rPr>
        <w:t>backActivity</w:t>
      </w:r>
      <w:proofErr w:type="spellEnd"/>
      <w:r>
        <w:t xml:space="preserve">’ recebe as informações de uma </w:t>
      </w:r>
      <w:proofErr w:type="spellStart"/>
      <w:r w:rsidRPr="001B199A">
        <w:rPr>
          <w:i/>
        </w:rPr>
        <w:t>Intent</w:t>
      </w:r>
      <w:proofErr w:type="spellEnd"/>
      <w:r>
        <w:rPr>
          <w:i/>
        </w:rPr>
        <w:t xml:space="preserve"> </w:t>
      </w:r>
      <w:r>
        <w:t>e verifica se é nula.</w:t>
      </w:r>
    </w:p>
    <w:p w14:paraId="2F106A83" w14:textId="1E6DA7D8" w:rsidR="001B199A" w:rsidRDefault="00F30BAC" w:rsidP="002F756C">
      <w:pPr>
        <w:pStyle w:val="PargrafodaLista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75648" behindDoc="1" locked="0" layoutInCell="1" allowOverlap="1" wp14:anchorId="0F6F9D5B" wp14:editId="6FA8A961">
            <wp:simplePos x="0" y="0"/>
            <wp:positionH relativeFrom="page">
              <wp:align>center</wp:align>
            </wp:positionH>
            <wp:positionV relativeFrom="paragraph">
              <wp:posOffset>198120</wp:posOffset>
            </wp:positionV>
            <wp:extent cx="1657985" cy="272415"/>
            <wp:effectExtent l="190500" t="190500" r="189865" b="184785"/>
            <wp:wrapTight wrapText="bothSides">
              <wp:wrapPolygon edited="0">
                <wp:start x="496" y="-15105"/>
                <wp:lineTo x="-2482" y="-12084"/>
                <wp:lineTo x="-2482" y="16615"/>
                <wp:lineTo x="496" y="34741"/>
                <wp:lineTo x="20847" y="34741"/>
                <wp:lineTo x="21095" y="31720"/>
                <wp:lineTo x="23825" y="13594"/>
                <wp:lineTo x="23825" y="12084"/>
                <wp:lineTo x="21095" y="-10573"/>
                <wp:lineTo x="20847" y="-15105"/>
                <wp:lineTo x="496" y="-15105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272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2E827" w14:textId="26BB7F7B" w:rsidR="001B199A" w:rsidRDefault="001B199A" w:rsidP="002F756C">
      <w:pPr>
        <w:pStyle w:val="PargrafodaLista"/>
        <w:jc w:val="both"/>
      </w:pPr>
    </w:p>
    <w:p w14:paraId="6D20DB5C" w14:textId="77777777" w:rsidR="001B199A" w:rsidRDefault="001B199A" w:rsidP="002F756C">
      <w:pPr>
        <w:pStyle w:val="PargrafodaLista"/>
        <w:jc w:val="both"/>
      </w:pPr>
    </w:p>
    <w:p w14:paraId="0AC6F9EC" w14:textId="77777777" w:rsidR="001B199A" w:rsidRDefault="001B199A" w:rsidP="002F756C">
      <w:pPr>
        <w:pStyle w:val="PargrafodaLista"/>
        <w:jc w:val="both"/>
      </w:pPr>
    </w:p>
    <w:p w14:paraId="73E72F2B" w14:textId="29BC2B44" w:rsidR="001B199A" w:rsidRDefault="001B199A">
      <w:pPr>
        <w:rPr>
          <w:rFonts w:ascii="Roboto Condensed" w:hAnsi="Roboto Condensed"/>
        </w:rPr>
      </w:pPr>
      <w:r>
        <w:br w:type="page"/>
      </w:r>
    </w:p>
    <w:p w14:paraId="32D4A0B4" w14:textId="17712F57" w:rsidR="001B199A" w:rsidRDefault="001B199A" w:rsidP="002F756C">
      <w:pPr>
        <w:pStyle w:val="PargrafodaLista"/>
        <w:jc w:val="both"/>
      </w:pPr>
      <w:r>
        <w:lastRenderedPageBreak/>
        <w:t xml:space="preserve">Se a variável não for nula, é instanciada uma variável do tipo </w:t>
      </w:r>
      <w:proofErr w:type="spellStart"/>
      <w:r w:rsidRPr="001B199A">
        <w:rPr>
          <w:i/>
        </w:rPr>
        <w:t>ReturnOfTransactionXml</w:t>
      </w:r>
      <w:proofErr w:type="spellEnd"/>
      <w:r>
        <w:rPr>
          <w:i/>
        </w:rPr>
        <w:t xml:space="preserve">, </w:t>
      </w:r>
      <w:r>
        <w:t xml:space="preserve">que é uma classe responsável por </w:t>
      </w:r>
      <w:r w:rsidRPr="001B199A">
        <w:t>serializar</w:t>
      </w:r>
      <w:r>
        <w:t xml:space="preserve"> e </w:t>
      </w:r>
      <w:proofErr w:type="spellStart"/>
      <w:r>
        <w:t>des</w:t>
      </w:r>
      <w:r w:rsidRPr="001B199A">
        <w:t>serializar</w:t>
      </w:r>
      <w:proofErr w:type="spellEnd"/>
      <w:r>
        <w:t xml:space="preserve"> uma transação e tornar a mesma um objeto.</w:t>
      </w:r>
    </w:p>
    <w:p w14:paraId="7C4522DA" w14:textId="77777777" w:rsidR="004D06B5" w:rsidRDefault="004D06B5" w:rsidP="002F756C">
      <w:pPr>
        <w:pStyle w:val="PargrafodaLista"/>
        <w:jc w:val="both"/>
      </w:pPr>
    </w:p>
    <w:p w14:paraId="0356FE49" w14:textId="26BBF8B5" w:rsidR="004D06B5" w:rsidRDefault="004D06B5" w:rsidP="002F756C">
      <w:pPr>
        <w:pStyle w:val="PargrafodaLista"/>
        <w:jc w:val="both"/>
      </w:pPr>
      <w:r>
        <w:t xml:space="preserve">Se ela for diferente de </w:t>
      </w:r>
      <w:r w:rsidRPr="004D06B5">
        <w:t>‘</w:t>
      </w:r>
      <w:proofErr w:type="spellStart"/>
      <w:r w:rsidRPr="004D06B5">
        <w:rPr>
          <w:b/>
        </w:rPr>
        <w:t>null</w:t>
      </w:r>
      <w:proofErr w:type="spellEnd"/>
      <w:r>
        <w:t xml:space="preserve">’, o objeto será </w:t>
      </w:r>
      <w:proofErr w:type="spellStart"/>
      <w:r>
        <w:t>desserealizado</w:t>
      </w:r>
      <w:proofErr w:type="spellEnd"/>
      <w:r>
        <w:t>, sendo assim, tornando-se manipulável através da variável ‘</w:t>
      </w:r>
      <w:proofErr w:type="spellStart"/>
      <w:r w:rsidRPr="004D06B5">
        <w:rPr>
          <w:i/>
        </w:rPr>
        <w:t>backActivity</w:t>
      </w:r>
      <w:proofErr w:type="spellEnd"/>
      <w:r w:rsidRPr="004D06B5">
        <w:t>’</w:t>
      </w:r>
      <w:r>
        <w:t>.</w:t>
      </w:r>
    </w:p>
    <w:p w14:paraId="6C31E19D" w14:textId="124FE82C" w:rsidR="001B199A" w:rsidRDefault="001E7698" w:rsidP="002F756C">
      <w:pPr>
        <w:pStyle w:val="PargrafodaLista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80768" behindDoc="1" locked="0" layoutInCell="1" allowOverlap="1" wp14:anchorId="3D41EED8" wp14:editId="6298A35E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4666615" cy="406400"/>
            <wp:effectExtent l="190500" t="190500" r="191135" b="184150"/>
            <wp:wrapTight wrapText="bothSides">
              <wp:wrapPolygon edited="0">
                <wp:start x="176" y="-10125"/>
                <wp:lineTo x="-882" y="-8100"/>
                <wp:lineTo x="-882" y="18225"/>
                <wp:lineTo x="-617" y="24300"/>
                <wp:lineTo x="88" y="28350"/>
                <wp:lineTo x="176" y="30375"/>
                <wp:lineTo x="21338" y="30375"/>
                <wp:lineTo x="21427" y="28350"/>
                <wp:lineTo x="22132" y="24300"/>
                <wp:lineTo x="22397" y="9113"/>
                <wp:lineTo x="22397" y="8100"/>
                <wp:lineTo x="21427" y="-7088"/>
                <wp:lineTo x="21338" y="-10125"/>
                <wp:lineTo x="176" y="-10125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40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A9290A" w14:textId="55F0CF5C" w:rsidR="001B199A" w:rsidRDefault="001B199A" w:rsidP="002F756C">
      <w:pPr>
        <w:pStyle w:val="PargrafodaLista"/>
        <w:jc w:val="both"/>
      </w:pPr>
    </w:p>
    <w:p w14:paraId="049838C8" w14:textId="03CBFB09" w:rsidR="001B199A" w:rsidRDefault="001B199A" w:rsidP="002F756C">
      <w:pPr>
        <w:pStyle w:val="PargrafodaLista"/>
        <w:jc w:val="both"/>
      </w:pPr>
    </w:p>
    <w:p w14:paraId="403F7D49" w14:textId="672EDF09" w:rsidR="00F30BAC" w:rsidRDefault="00F30BAC" w:rsidP="00F30BAC">
      <w:pPr>
        <w:pStyle w:val="PargrafodaLista"/>
        <w:jc w:val="both"/>
      </w:pPr>
    </w:p>
    <w:p w14:paraId="5964B333" w14:textId="7774B797" w:rsidR="00F30BAC" w:rsidRDefault="00F30BAC" w:rsidP="00F30BAC">
      <w:pPr>
        <w:pStyle w:val="PargrafodaLista"/>
        <w:jc w:val="both"/>
      </w:pPr>
    </w:p>
    <w:p w14:paraId="744C2A75" w14:textId="0F26F208" w:rsidR="00F30BAC" w:rsidRDefault="00E754E1" w:rsidP="002F756C">
      <w:pPr>
        <w:pStyle w:val="PargrafodaLista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81792" behindDoc="1" locked="0" layoutInCell="1" allowOverlap="1" wp14:anchorId="0EBBC617" wp14:editId="221AA413">
            <wp:simplePos x="0" y="0"/>
            <wp:positionH relativeFrom="page">
              <wp:align>center</wp:align>
            </wp:positionH>
            <wp:positionV relativeFrom="paragraph">
              <wp:posOffset>557950</wp:posOffset>
            </wp:positionV>
            <wp:extent cx="6136005" cy="1897380"/>
            <wp:effectExtent l="190500" t="190500" r="188595" b="198120"/>
            <wp:wrapTight wrapText="bothSides">
              <wp:wrapPolygon edited="0">
                <wp:start x="134" y="-2169"/>
                <wp:lineTo x="-671" y="-1735"/>
                <wp:lineTo x="-671" y="21036"/>
                <wp:lineTo x="-402" y="22554"/>
                <wp:lineTo x="134" y="23639"/>
                <wp:lineTo x="21392" y="23639"/>
                <wp:lineTo x="21929" y="22554"/>
                <wp:lineTo x="22197" y="19301"/>
                <wp:lineTo x="22197" y="1735"/>
                <wp:lineTo x="21459" y="-1518"/>
                <wp:lineTo x="21392" y="-2169"/>
                <wp:lineTo x="134" y="-2169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005" cy="1897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6B5">
        <w:t>Um exemplo de manipulação dessa vari</w:t>
      </w:r>
      <w:r w:rsidR="00F30BAC">
        <w:t xml:space="preserve">ável pode ser </w:t>
      </w:r>
      <w:proofErr w:type="gramStart"/>
      <w:r w:rsidR="00F30BAC">
        <w:t>visualizada</w:t>
      </w:r>
      <w:proofErr w:type="gramEnd"/>
      <w:r w:rsidR="00F30BAC">
        <w:t xml:space="preserve"> na seguinte imagem:</w:t>
      </w:r>
    </w:p>
    <w:p w14:paraId="641FDB8B" w14:textId="77777777" w:rsidR="00E754E1" w:rsidRPr="00E754E1" w:rsidRDefault="00E754E1" w:rsidP="002F756C">
      <w:pPr>
        <w:pStyle w:val="PargrafodaLista"/>
        <w:jc w:val="both"/>
      </w:pPr>
    </w:p>
    <w:p w14:paraId="31640FA6" w14:textId="77777777" w:rsidR="007E1409" w:rsidRDefault="00F30BAC" w:rsidP="002F756C">
      <w:pPr>
        <w:pStyle w:val="PargrafodaLista"/>
        <w:jc w:val="both"/>
      </w:pPr>
      <w:r w:rsidRPr="007E1409">
        <w:rPr>
          <w:b/>
          <w:u w:val="single"/>
        </w:rPr>
        <w:t>OBS</w:t>
      </w:r>
      <w:r>
        <w:t>:</w:t>
      </w:r>
      <w:r w:rsidR="007E1409">
        <w:t xml:space="preserve"> repare na seguinte linha: </w:t>
      </w:r>
    </w:p>
    <w:p w14:paraId="62B36A4A" w14:textId="1FFDABD6" w:rsidR="007E1409" w:rsidRPr="001E7698" w:rsidRDefault="007E1409" w:rsidP="007E1409">
      <w:pPr>
        <w:jc w:val="both"/>
        <w:rPr>
          <w:sz w:val="22"/>
        </w:rPr>
      </w:pPr>
      <w:r w:rsidRPr="001E7698">
        <w:rPr>
          <w:sz w:val="22"/>
        </w:rPr>
        <w:t>“</w:t>
      </w:r>
      <w:r w:rsidR="001E7698">
        <w:rPr>
          <w:sz w:val="22"/>
        </w:rPr>
        <w:t xml:space="preserve"> </w:t>
      </w:r>
      <w:proofErr w:type="spellStart"/>
      <w:proofErr w:type="gramStart"/>
      <w:r w:rsidR="001E7698" w:rsidRPr="001E7698">
        <w:rPr>
          <w:rFonts w:ascii="Courier New" w:hAnsi="Courier New" w:cs="Courier New"/>
          <w:color w:val="E0E2E4"/>
          <w:sz w:val="18"/>
          <w:szCs w:val="20"/>
          <w:highlight w:val="black"/>
        </w:rPr>
        <w:t>mReturnOfTransactionXml</w:t>
      </w:r>
      <w:proofErr w:type="spellEnd"/>
      <w:proofErr w:type="gramEnd"/>
      <w:r w:rsidR="001E7698">
        <w:rPr>
          <w:rFonts w:ascii="Courier New" w:hAnsi="Courier New" w:cs="Courier New"/>
          <w:color w:val="E0E2E4"/>
          <w:sz w:val="18"/>
          <w:szCs w:val="20"/>
          <w:highlight w:val="black"/>
        </w:rPr>
        <w:t xml:space="preserve"> </w:t>
      </w:r>
      <w:r w:rsidR="001E7698" w:rsidRPr="001E7698">
        <w:rPr>
          <w:rFonts w:ascii="Courier New" w:hAnsi="Courier New" w:cs="Courier New"/>
          <w:color w:val="E8E2B7"/>
          <w:sz w:val="18"/>
          <w:szCs w:val="20"/>
          <w:highlight w:val="black"/>
        </w:rPr>
        <w:t>=</w:t>
      </w:r>
      <w:r w:rsidR="001E7698">
        <w:rPr>
          <w:rFonts w:ascii="Courier New" w:hAnsi="Courier New" w:cs="Courier New"/>
          <w:color w:val="E8E2B7"/>
          <w:sz w:val="18"/>
          <w:szCs w:val="20"/>
          <w:highlight w:val="black"/>
        </w:rPr>
        <w:t xml:space="preserve"> </w:t>
      </w:r>
      <w:r w:rsidR="001E7698" w:rsidRPr="001E7698">
        <w:rPr>
          <w:rFonts w:ascii="Courier New" w:hAnsi="Courier New" w:cs="Courier New"/>
          <w:color w:val="678CB1"/>
          <w:sz w:val="18"/>
          <w:szCs w:val="20"/>
          <w:highlight w:val="black"/>
        </w:rPr>
        <w:t>TransactionResponse</w:t>
      </w:r>
      <w:r w:rsidR="001E7698" w:rsidRPr="001E7698">
        <w:rPr>
          <w:rFonts w:ascii="Courier New" w:hAnsi="Courier New" w:cs="Courier New"/>
          <w:color w:val="E8E2B7"/>
          <w:sz w:val="18"/>
          <w:szCs w:val="20"/>
          <w:highlight w:val="black"/>
        </w:rPr>
        <w:t>.</w:t>
      </w:r>
      <w:r w:rsidR="001E7698" w:rsidRPr="001E7698">
        <w:rPr>
          <w:rFonts w:ascii="Courier New" w:hAnsi="Courier New" w:cs="Courier New"/>
          <w:i/>
          <w:iCs/>
          <w:color w:val="E0E2E4"/>
          <w:sz w:val="18"/>
          <w:szCs w:val="20"/>
          <w:highlight w:val="black"/>
        </w:rPr>
        <w:t>getTransaction</w:t>
      </w:r>
      <w:r w:rsidR="001E7698" w:rsidRPr="001E7698">
        <w:rPr>
          <w:rFonts w:ascii="Courier New" w:hAnsi="Courier New" w:cs="Courier New"/>
          <w:color w:val="E8E2B7"/>
          <w:sz w:val="18"/>
          <w:szCs w:val="20"/>
          <w:highlight w:val="black"/>
        </w:rPr>
        <w:t>(</w:t>
      </w:r>
      <w:r w:rsidR="001E7698" w:rsidRPr="001E7698">
        <w:rPr>
          <w:rFonts w:ascii="Courier New" w:hAnsi="Courier New" w:cs="Courier New"/>
          <w:b/>
          <w:bCs/>
          <w:color w:val="93C763"/>
          <w:sz w:val="18"/>
          <w:szCs w:val="20"/>
          <w:highlight w:val="black"/>
        </w:rPr>
        <w:t>this</w:t>
      </w:r>
      <w:r w:rsidR="001E7698" w:rsidRPr="001E7698">
        <w:rPr>
          <w:rFonts w:ascii="Courier New" w:hAnsi="Courier New" w:cs="Courier New"/>
          <w:color w:val="E8E2B7"/>
          <w:sz w:val="18"/>
          <w:szCs w:val="20"/>
          <w:highlight w:val="black"/>
        </w:rPr>
        <w:t>,</w:t>
      </w:r>
      <w:r w:rsidR="001E7698" w:rsidRPr="001E7698">
        <w:rPr>
          <w:rFonts w:ascii="Courier New" w:hAnsi="Courier New" w:cs="Courier New"/>
          <w:color w:val="E0E2E4"/>
          <w:sz w:val="18"/>
          <w:szCs w:val="20"/>
          <w:highlight w:val="black"/>
        </w:rPr>
        <w:t>xmlTransaction</w:t>
      </w:r>
      <w:r w:rsidR="001E7698" w:rsidRPr="001E7698">
        <w:rPr>
          <w:rFonts w:ascii="Courier New" w:hAnsi="Courier New" w:cs="Courier New"/>
          <w:color w:val="E8E2B7"/>
          <w:sz w:val="18"/>
          <w:szCs w:val="20"/>
          <w:highlight w:val="black"/>
        </w:rPr>
        <w:t>,</w:t>
      </w:r>
      <w:r w:rsidR="001E7698" w:rsidRPr="001E7698">
        <w:rPr>
          <w:rFonts w:ascii="Courier New" w:hAnsi="Courier New" w:cs="Courier New"/>
          <w:color w:val="E0E2E4"/>
          <w:sz w:val="18"/>
          <w:szCs w:val="20"/>
          <w:highlight w:val="black"/>
          <w:u w:val="single"/>
        </w:rPr>
        <w:t>backActivity</w:t>
      </w:r>
      <w:r w:rsidR="001E7698" w:rsidRPr="001E7698">
        <w:rPr>
          <w:rFonts w:ascii="Courier New" w:hAnsi="Courier New" w:cs="Courier New"/>
          <w:color w:val="E8E2B7"/>
          <w:sz w:val="18"/>
          <w:szCs w:val="20"/>
          <w:highlight w:val="black"/>
        </w:rPr>
        <w:t>);</w:t>
      </w:r>
      <w:r w:rsidRPr="001E7698">
        <w:rPr>
          <w:rFonts w:ascii="Courier New" w:hAnsi="Courier New" w:cs="Courier New"/>
          <w:color w:val="E8E2B7"/>
          <w:sz w:val="18"/>
          <w:szCs w:val="20"/>
        </w:rPr>
        <w:t xml:space="preserve"> </w:t>
      </w:r>
      <w:r w:rsidRPr="001E7698">
        <w:rPr>
          <w:sz w:val="22"/>
        </w:rPr>
        <w:t>”</w:t>
      </w:r>
    </w:p>
    <w:p w14:paraId="33DCD46B" w14:textId="175A66AD" w:rsidR="007E1409" w:rsidRDefault="007E1409" w:rsidP="007E1409">
      <w:pPr>
        <w:pStyle w:val="PargrafodaLista"/>
      </w:pPr>
      <w:r>
        <w:t xml:space="preserve">A classe </w:t>
      </w:r>
      <w:proofErr w:type="spellStart"/>
      <w:r w:rsidRPr="007E1409">
        <w:rPr>
          <w:b/>
        </w:rPr>
        <w:t>TransactionResponse</w:t>
      </w:r>
      <w:proofErr w:type="spellEnd"/>
      <w:r>
        <w:rPr>
          <w:b/>
        </w:rPr>
        <w:t xml:space="preserve"> </w:t>
      </w:r>
      <w:r>
        <w:t>está no sdkstoneapplication.jar, e o método ‘</w:t>
      </w:r>
      <w:proofErr w:type="spellStart"/>
      <w:r w:rsidRPr="007E1409">
        <w:rPr>
          <w:b/>
        </w:rPr>
        <w:t>getTransaction</w:t>
      </w:r>
      <w:proofErr w:type="spellEnd"/>
      <w:r>
        <w:t xml:space="preserve">’ deve receber como parâmetro: </w:t>
      </w:r>
    </w:p>
    <w:p w14:paraId="31CE626E" w14:textId="77777777" w:rsidR="007E1409" w:rsidRDefault="007E1409" w:rsidP="007E1409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r>
        <w:rPr>
          <w:lang w:val="pt-BR"/>
        </w:rPr>
        <w:t>Contexto da aplicação</w:t>
      </w:r>
    </w:p>
    <w:p w14:paraId="55A2D31A" w14:textId="2425C095" w:rsidR="007E1409" w:rsidRDefault="007E1409" w:rsidP="007E1409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r>
        <w:rPr>
          <w:lang w:val="pt-BR"/>
        </w:rPr>
        <w:t>XML da transação</w:t>
      </w:r>
    </w:p>
    <w:p w14:paraId="53ED6A64" w14:textId="251277C1" w:rsidR="00EB126B" w:rsidRDefault="007E1409" w:rsidP="00EB126B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proofErr w:type="spellStart"/>
      <w:r>
        <w:rPr>
          <w:lang w:val="pt-BR"/>
        </w:rPr>
        <w:t>Bundle</w:t>
      </w:r>
      <w:proofErr w:type="spellEnd"/>
    </w:p>
    <w:p w14:paraId="35AEE739" w14:textId="0CFFBFE1" w:rsidR="00EB126B" w:rsidRDefault="00EB126B" w:rsidP="00EB126B">
      <w:pPr>
        <w:pStyle w:val="SemEspaamento"/>
        <w:spacing w:line="360" w:lineRule="auto"/>
        <w:ind w:left="360"/>
        <w:rPr>
          <w:lang w:val="pt-BR"/>
        </w:rPr>
      </w:pPr>
      <w:r>
        <w:rPr>
          <w:lang w:val="pt-BR"/>
        </w:rPr>
        <w:t>Da seguinte forma:</w:t>
      </w:r>
    </w:p>
    <w:p w14:paraId="1AFC5498" w14:textId="77777777" w:rsidR="00EB126B" w:rsidRPr="00C2411F" w:rsidRDefault="00EB126B" w:rsidP="00EB126B">
      <w:pPr>
        <w:pStyle w:val="SemEspaamento"/>
        <w:spacing w:line="360" w:lineRule="auto"/>
        <w:rPr>
          <w:lang w:val="pt-BR"/>
        </w:rPr>
      </w:pPr>
      <w:r>
        <w:rPr>
          <w:lang w:val="pt-BR"/>
        </w:rPr>
        <w:t>Contexto da aplicação</w:t>
      </w:r>
      <w:r w:rsidRPr="00C2411F">
        <w:rPr>
          <w:lang w:val="pt-BR"/>
        </w:rPr>
        <w:t xml:space="preserve">: </w:t>
      </w:r>
    </w:p>
    <w:tbl>
      <w:tblPr>
        <w:tblStyle w:val="TabeladeGrade5Escura-nfase4"/>
        <w:tblW w:w="0" w:type="auto"/>
        <w:tblBorders>
          <w:top w:val="single" w:sz="12" w:space="0" w:color="8DC182"/>
          <w:left w:val="single" w:sz="12" w:space="0" w:color="8DC182"/>
          <w:bottom w:val="single" w:sz="12" w:space="0" w:color="8DC182"/>
          <w:right w:val="single" w:sz="12" w:space="0" w:color="8DC182"/>
          <w:insideH w:val="single" w:sz="12" w:space="0" w:color="8DC182"/>
          <w:insideV w:val="single" w:sz="12" w:space="0" w:color="8DC182"/>
        </w:tblBorders>
        <w:tblLook w:val="04A0" w:firstRow="1" w:lastRow="0" w:firstColumn="1" w:lastColumn="0" w:noHBand="0" w:noVBand="1"/>
      </w:tblPr>
      <w:tblGrid>
        <w:gridCol w:w="2260"/>
        <w:gridCol w:w="3257"/>
        <w:gridCol w:w="5084"/>
      </w:tblGrid>
      <w:tr w:rsidR="00EB126B" w14:paraId="3146961C" w14:textId="77777777" w:rsidTr="00EB1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D4604FD" w14:textId="77777777" w:rsidR="00EB126B" w:rsidRDefault="00EB126B" w:rsidP="00EB126B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326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23A3979" w14:textId="77777777" w:rsidR="00EB126B" w:rsidRDefault="00EB126B" w:rsidP="00EB126B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Passagem</w:t>
            </w:r>
          </w:p>
        </w:tc>
        <w:tc>
          <w:tcPr>
            <w:tcW w:w="509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EBBAF72" w14:textId="77777777" w:rsidR="00EB126B" w:rsidRDefault="00EB126B" w:rsidP="00EB126B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EB126B" w14:paraId="16717D4B" w14:textId="77777777" w:rsidTr="00EB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BF98703" w14:textId="77777777" w:rsidR="00EB126B" w:rsidRDefault="00EB126B" w:rsidP="00EB126B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Activity</w:t>
            </w:r>
            <w:proofErr w:type="spellEnd"/>
          </w:p>
        </w:tc>
        <w:tc>
          <w:tcPr>
            <w:tcW w:w="3261" w:type="dxa"/>
            <w:vAlign w:val="center"/>
          </w:tcPr>
          <w:p w14:paraId="2EBD6BF0" w14:textId="77777777" w:rsidR="00EB126B" w:rsidRDefault="00EB126B" w:rsidP="00EB126B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getAplicationContext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</w:t>
            </w:r>
          </w:p>
        </w:tc>
        <w:tc>
          <w:tcPr>
            <w:tcW w:w="5097" w:type="dxa"/>
            <w:vAlign w:val="center"/>
          </w:tcPr>
          <w:p w14:paraId="33E294C1" w14:textId="77777777" w:rsidR="00EB126B" w:rsidRDefault="00EB126B" w:rsidP="00EB126B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Contexto da aplicação</w:t>
            </w:r>
          </w:p>
        </w:tc>
      </w:tr>
      <w:tr w:rsidR="00EB126B" w14:paraId="59D8ED8A" w14:textId="77777777" w:rsidTr="00EB1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AE05D2C" w14:textId="77777777" w:rsidR="00EB126B" w:rsidRDefault="00EB126B" w:rsidP="00EB126B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Fragment</w:t>
            </w:r>
            <w:proofErr w:type="spellEnd"/>
          </w:p>
        </w:tc>
        <w:tc>
          <w:tcPr>
            <w:tcW w:w="3261" w:type="dxa"/>
            <w:vAlign w:val="center"/>
          </w:tcPr>
          <w:p w14:paraId="2C6319EE" w14:textId="77777777" w:rsidR="00EB126B" w:rsidRDefault="00EB126B" w:rsidP="00EB126B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getActivity</w:t>
            </w:r>
            <w:proofErr w:type="spellEnd"/>
            <w:proofErr w:type="gramEnd"/>
            <w:r>
              <w:rPr>
                <w:lang w:val="pt-BR"/>
              </w:rPr>
              <w:t xml:space="preserve">. </w:t>
            </w:r>
            <w:proofErr w:type="spellStart"/>
            <w:proofErr w:type="gramStart"/>
            <w:r>
              <w:rPr>
                <w:lang w:val="pt-BR"/>
              </w:rPr>
              <w:t>getAplicationContext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</w:t>
            </w:r>
          </w:p>
        </w:tc>
        <w:tc>
          <w:tcPr>
            <w:tcW w:w="5097" w:type="dxa"/>
            <w:vAlign w:val="center"/>
          </w:tcPr>
          <w:p w14:paraId="70E69B18" w14:textId="77777777" w:rsidR="00EB126B" w:rsidRDefault="00EB126B" w:rsidP="00EB126B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Contexto da aplicação</w:t>
            </w:r>
          </w:p>
        </w:tc>
      </w:tr>
    </w:tbl>
    <w:p w14:paraId="64F7AEF4" w14:textId="1806765A" w:rsidR="00EB126B" w:rsidRDefault="00EB126B" w:rsidP="00EB126B">
      <w:pPr>
        <w:pStyle w:val="SemEspaamento"/>
        <w:spacing w:line="360" w:lineRule="auto"/>
        <w:ind w:left="360"/>
        <w:rPr>
          <w:lang w:val="pt-BR"/>
        </w:rPr>
      </w:pPr>
    </w:p>
    <w:p w14:paraId="4AF71344" w14:textId="61E58271" w:rsidR="00EB126B" w:rsidRDefault="00EB126B"/>
    <w:p w14:paraId="3CCA07B0" w14:textId="77777777" w:rsidR="00827143" w:rsidRDefault="00827143">
      <w:pPr>
        <w:rPr>
          <w:rFonts w:ascii="Roboto Condensed" w:hAnsi="Roboto Condensed"/>
          <w:sz w:val="22"/>
        </w:rPr>
      </w:pPr>
    </w:p>
    <w:p w14:paraId="2D95AE39" w14:textId="77777777" w:rsidR="00827143" w:rsidRDefault="00827143" w:rsidP="00EB126B">
      <w:pPr>
        <w:pStyle w:val="SemEspaamento"/>
        <w:spacing w:line="360" w:lineRule="auto"/>
        <w:rPr>
          <w:lang w:val="pt-BR"/>
        </w:rPr>
      </w:pPr>
    </w:p>
    <w:p w14:paraId="03AAF6DE" w14:textId="1F61AB2C" w:rsidR="00EB126B" w:rsidRPr="00C2411F" w:rsidRDefault="00EB126B" w:rsidP="00EB126B">
      <w:pPr>
        <w:pStyle w:val="SemEspaamento"/>
        <w:spacing w:line="360" w:lineRule="auto"/>
        <w:rPr>
          <w:lang w:val="pt-BR"/>
        </w:rPr>
      </w:pPr>
      <w:r>
        <w:rPr>
          <w:lang w:val="pt-BR"/>
        </w:rPr>
        <w:t>XML</w:t>
      </w:r>
      <w:r w:rsidRPr="00C2411F">
        <w:rPr>
          <w:lang w:val="pt-BR"/>
        </w:rPr>
        <w:t xml:space="preserve">: </w:t>
      </w:r>
    </w:p>
    <w:tbl>
      <w:tblPr>
        <w:tblStyle w:val="TabeladeGrade5Escura-nfase4"/>
        <w:tblW w:w="0" w:type="auto"/>
        <w:tblBorders>
          <w:top w:val="single" w:sz="12" w:space="0" w:color="8DC182" w:themeColor="accent4" w:themeTint="99"/>
          <w:left w:val="single" w:sz="12" w:space="0" w:color="8DC182" w:themeColor="accent4" w:themeTint="99"/>
          <w:bottom w:val="single" w:sz="12" w:space="0" w:color="8DC182" w:themeColor="accent4" w:themeTint="99"/>
          <w:right w:val="single" w:sz="12" w:space="0" w:color="8DC182" w:themeColor="accent4" w:themeTint="99"/>
          <w:insideH w:val="single" w:sz="12" w:space="0" w:color="8DC182" w:themeColor="accent4" w:themeTint="99"/>
          <w:insideV w:val="single" w:sz="12" w:space="0" w:color="8DC182" w:themeColor="accent4" w:themeTint="99"/>
        </w:tblBorders>
        <w:tblLook w:val="04A0" w:firstRow="1" w:lastRow="0" w:firstColumn="1" w:lastColumn="0" w:noHBand="0" w:noVBand="1"/>
      </w:tblPr>
      <w:tblGrid>
        <w:gridCol w:w="2260"/>
        <w:gridCol w:w="3257"/>
        <w:gridCol w:w="5084"/>
      </w:tblGrid>
      <w:tr w:rsidR="00EB126B" w14:paraId="3B8E2974" w14:textId="77777777" w:rsidTr="00EB1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0CD49FC" w14:textId="77777777" w:rsidR="00EB126B" w:rsidRDefault="00EB126B" w:rsidP="00EB126B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325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E9C303F" w14:textId="77777777" w:rsidR="00EB126B" w:rsidRDefault="00EB126B" w:rsidP="00EB126B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Passagem</w:t>
            </w:r>
          </w:p>
        </w:tc>
        <w:tc>
          <w:tcPr>
            <w:tcW w:w="508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8F3C9B5" w14:textId="77777777" w:rsidR="00EB126B" w:rsidRDefault="00EB126B" w:rsidP="00EB126B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EB126B" w14:paraId="125DD810" w14:textId="77777777" w:rsidTr="00EB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57D914FD" w14:textId="234AB5DE" w:rsidR="00EB126B" w:rsidRDefault="00EB126B" w:rsidP="00EB126B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String</w:t>
            </w:r>
            <w:proofErr w:type="spellEnd"/>
          </w:p>
        </w:tc>
        <w:tc>
          <w:tcPr>
            <w:tcW w:w="3257" w:type="dxa"/>
            <w:vAlign w:val="center"/>
          </w:tcPr>
          <w:p w14:paraId="3E07238C" w14:textId="72AF4754" w:rsidR="00EB126B" w:rsidRDefault="00EB126B" w:rsidP="00EB126B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 xml:space="preserve"> de retorno</w:t>
            </w:r>
          </w:p>
        </w:tc>
        <w:tc>
          <w:tcPr>
            <w:tcW w:w="5084" w:type="dxa"/>
            <w:vAlign w:val="center"/>
          </w:tcPr>
          <w:p w14:paraId="32EB9271" w14:textId="120AAEF9" w:rsidR="00EB126B" w:rsidRDefault="00EB126B" w:rsidP="00EB126B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A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 xml:space="preserve"> ‘</w:t>
            </w:r>
            <w:proofErr w:type="spellStart"/>
            <w:r>
              <w:rPr>
                <w:lang w:val="pt-BR"/>
              </w:rPr>
              <w:t>xml</w:t>
            </w:r>
            <w:proofErr w:type="spellEnd"/>
            <w:r>
              <w:rPr>
                <w:lang w:val="pt-BR"/>
              </w:rPr>
              <w:t xml:space="preserve">’ recebe uma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 xml:space="preserve"> contida na variável ‘</w:t>
            </w:r>
            <w:proofErr w:type="spellStart"/>
            <w:r>
              <w:rPr>
                <w:lang w:val="pt-BR"/>
              </w:rPr>
              <w:t>backActivity</w:t>
            </w:r>
            <w:proofErr w:type="spellEnd"/>
            <w:r>
              <w:rPr>
                <w:lang w:val="pt-BR"/>
              </w:rPr>
              <w:t>’. A mesma deve ser passada, apenas.</w:t>
            </w:r>
          </w:p>
        </w:tc>
      </w:tr>
    </w:tbl>
    <w:p w14:paraId="5E92D680" w14:textId="77777777" w:rsidR="00EB126B" w:rsidRDefault="00EB126B" w:rsidP="00EB126B">
      <w:pPr>
        <w:pStyle w:val="SemEspaamento"/>
        <w:spacing w:line="360" w:lineRule="auto"/>
        <w:rPr>
          <w:lang w:val="pt-BR"/>
        </w:rPr>
      </w:pPr>
    </w:p>
    <w:p w14:paraId="09F70770" w14:textId="010B37BD" w:rsidR="00EB126B" w:rsidRPr="00C2411F" w:rsidRDefault="00EB126B" w:rsidP="00EB126B">
      <w:pPr>
        <w:pStyle w:val="SemEspaamento"/>
        <w:spacing w:line="360" w:lineRule="auto"/>
        <w:rPr>
          <w:lang w:val="pt-BR"/>
        </w:rPr>
      </w:pPr>
      <w:proofErr w:type="spellStart"/>
      <w:r>
        <w:rPr>
          <w:lang w:val="pt-BR"/>
        </w:rPr>
        <w:t>Bundle</w:t>
      </w:r>
      <w:proofErr w:type="spellEnd"/>
      <w:r w:rsidRPr="00C2411F">
        <w:rPr>
          <w:lang w:val="pt-BR"/>
        </w:rPr>
        <w:t xml:space="preserve">: </w:t>
      </w:r>
    </w:p>
    <w:tbl>
      <w:tblPr>
        <w:tblStyle w:val="TabeladeGrade5Escura-nfase4"/>
        <w:tblW w:w="0" w:type="auto"/>
        <w:tblBorders>
          <w:top w:val="single" w:sz="12" w:space="0" w:color="8DC182" w:themeColor="accent4" w:themeTint="99"/>
          <w:left w:val="single" w:sz="12" w:space="0" w:color="8DC182" w:themeColor="accent4" w:themeTint="99"/>
          <w:bottom w:val="single" w:sz="12" w:space="0" w:color="8DC182" w:themeColor="accent4" w:themeTint="99"/>
          <w:right w:val="single" w:sz="12" w:space="0" w:color="8DC182" w:themeColor="accent4" w:themeTint="99"/>
          <w:insideH w:val="single" w:sz="12" w:space="0" w:color="8DC182" w:themeColor="accent4" w:themeTint="99"/>
          <w:insideV w:val="single" w:sz="12" w:space="0" w:color="8DC182" w:themeColor="accent4" w:themeTint="99"/>
        </w:tblBorders>
        <w:tblLook w:val="04A0" w:firstRow="1" w:lastRow="0" w:firstColumn="1" w:lastColumn="0" w:noHBand="0" w:noVBand="1"/>
      </w:tblPr>
      <w:tblGrid>
        <w:gridCol w:w="2260"/>
        <w:gridCol w:w="3257"/>
        <w:gridCol w:w="5084"/>
      </w:tblGrid>
      <w:tr w:rsidR="00EB126B" w14:paraId="5DA83AD0" w14:textId="77777777" w:rsidTr="00264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4E51732" w14:textId="77777777" w:rsidR="00EB126B" w:rsidRDefault="00EB126B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325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3B7CC41" w14:textId="77777777" w:rsidR="00EB126B" w:rsidRDefault="00EB126B" w:rsidP="00264E9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Passagem</w:t>
            </w:r>
          </w:p>
        </w:tc>
        <w:tc>
          <w:tcPr>
            <w:tcW w:w="508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D23B373" w14:textId="77777777" w:rsidR="00EB126B" w:rsidRDefault="00EB126B" w:rsidP="00264E9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EB126B" w14:paraId="62A2E7CD" w14:textId="77777777" w:rsidTr="0026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19E5171B" w14:textId="32352E2A" w:rsidR="00EB126B" w:rsidRDefault="00EB126B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Bundle</w:t>
            </w:r>
            <w:proofErr w:type="spellEnd"/>
          </w:p>
        </w:tc>
        <w:tc>
          <w:tcPr>
            <w:tcW w:w="3257" w:type="dxa"/>
            <w:vAlign w:val="center"/>
          </w:tcPr>
          <w:p w14:paraId="04B41C9C" w14:textId="48D6F437" w:rsidR="00EB126B" w:rsidRDefault="00EB126B" w:rsidP="00264E94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backActivity</w:t>
            </w:r>
            <w:proofErr w:type="spellEnd"/>
            <w:proofErr w:type="gramEnd"/>
          </w:p>
        </w:tc>
        <w:tc>
          <w:tcPr>
            <w:tcW w:w="5084" w:type="dxa"/>
            <w:vAlign w:val="center"/>
          </w:tcPr>
          <w:p w14:paraId="0CBA5030" w14:textId="0345CC29" w:rsidR="00EB126B" w:rsidRDefault="00EB126B" w:rsidP="00264E94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retorno da </w:t>
            </w:r>
            <w:proofErr w:type="spellStart"/>
            <w:r>
              <w:rPr>
                <w:lang w:val="pt-BR"/>
              </w:rPr>
              <w:t>Intent</w:t>
            </w:r>
            <w:proofErr w:type="spellEnd"/>
          </w:p>
        </w:tc>
      </w:tr>
    </w:tbl>
    <w:p w14:paraId="07FCD7FF" w14:textId="77777777" w:rsidR="00EB126B" w:rsidRDefault="00EB126B" w:rsidP="00EB126B">
      <w:pPr>
        <w:pStyle w:val="SemEspaamento"/>
        <w:spacing w:line="360" w:lineRule="auto"/>
        <w:ind w:left="360"/>
        <w:rPr>
          <w:lang w:val="pt-BR"/>
        </w:rPr>
      </w:pPr>
    </w:p>
    <w:p w14:paraId="27B60202" w14:textId="0434E359" w:rsidR="00EB126B" w:rsidRDefault="00EB126B" w:rsidP="00EB126B">
      <w:pPr>
        <w:pStyle w:val="SemEspaamento"/>
        <w:spacing w:line="360" w:lineRule="auto"/>
      </w:pPr>
      <w:r>
        <w:t xml:space="preserve">O </w:t>
      </w:r>
      <w:proofErr w:type="spellStart"/>
      <w:r>
        <w:t>método</w:t>
      </w:r>
      <w:proofErr w:type="spellEnd"/>
      <w:r>
        <w:t xml:space="preserve"> ‘</w:t>
      </w:r>
      <w:proofErr w:type="spellStart"/>
      <w:r w:rsidRPr="007E1409">
        <w:rPr>
          <w:b/>
        </w:rPr>
        <w:t>getTransaction</w:t>
      </w:r>
      <w:proofErr w:type="spellEnd"/>
      <w:r>
        <w:t xml:space="preserve">’ </w:t>
      </w:r>
      <w:proofErr w:type="spellStart"/>
      <w:r>
        <w:t>retorna</w:t>
      </w:r>
      <w:proofErr w:type="spellEnd"/>
      <w:r>
        <w:t xml:space="preserve"> um </w:t>
      </w:r>
      <w:proofErr w:type="spellStart"/>
      <w:r>
        <w:t>objeto</w:t>
      </w:r>
      <w:proofErr w:type="spellEnd"/>
      <w:r>
        <w:t xml:space="preserve"> do </w:t>
      </w:r>
      <w:proofErr w:type="spellStart"/>
      <w:r>
        <w:t>tipo</w:t>
      </w:r>
      <w:proofErr w:type="spellEnd"/>
      <w:r>
        <w:t xml:space="preserve"> </w:t>
      </w:r>
      <w:proofErr w:type="spellStart"/>
      <w:r w:rsidRPr="00EB126B">
        <w:rPr>
          <w:i/>
        </w:rPr>
        <w:t>ReturnOfTransaction</w:t>
      </w:r>
      <w:proofErr w:type="spellEnd"/>
      <w:r w:rsidR="00827143">
        <w:t>.</w:t>
      </w:r>
    </w:p>
    <w:p w14:paraId="7E082E77" w14:textId="7E41A808" w:rsidR="00827143" w:rsidRDefault="00827143" w:rsidP="00EB126B">
      <w:pPr>
        <w:pStyle w:val="SemEspaamento"/>
        <w:spacing w:line="360" w:lineRule="auto"/>
      </w:pPr>
      <w:r>
        <w:rPr>
          <w:noProof/>
          <w:lang w:val="pt-BR" w:eastAsia="pt-BR"/>
        </w:rPr>
        <w:drawing>
          <wp:anchor distT="0" distB="0" distL="114300" distR="114300" simplePos="0" relativeHeight="251678720" behindDoc="1" locked="0" layoutInCell="1" allowOverlap="1" wp14:anchorId="51714E0C" wp14:editId="7D3AB6EF">
            <wp:simplePos x="0" y="0"/>
            <wp:positionH relativeFrom="margin">
              <wp:posOffset>3903345</wp:posOffset>
            </wp:positionH>
            <wp:positionV relativeFrom="paragraph">
              <wp:posOffset>199390</wp:posOffset>
            </wp:positionV>
            <wp:extent cx="2648585" cy="1673860"/>
            <wp:effectExtent l="190500" t="190500" r="189865" b="193040"/>
            <wp:wrapTight wrapText="bothSides">
              <wp:wrapPolygon edited="0">
                <wp:start x="311" y="-2458"/>
                <wp:lineTo x="-1554" y="-1967"/>
                <wp:lineTo x="-1398" y="21879"/>
                <wp:lineTo x="155" y="23354"/>
                <wp:lineTo x="311" y="23845"/>
                <wp:lineTo x="21129" y="23845"/>
                <wp:lineTo x="21284" y="23354"/>
                <wp:lineTo x="22838" y="21879"/>
                <wp:lineTo x="22993" y="1967"/>
                <wp:lineTo x="21284" y="-1721"/>
                <wp:lineTo x="21129" y="-2458"/>
                <wp:lineTo x="311" y="-2458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673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03E74" w14:textId="3DF1BF38" w:rsidR="00827143" w:rsidRDefault="00827143" w:rsidP="00EB126B">
      <w:pPr>
        <w:pStyle w:val="SemEspaamento"/>
        <w:spacing w:line="360" w:lineRule="auto"/>
      </w:pPr>
      <w:proofErr w:type="spellStart"/>
      <w:r>
        <w:t>Após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executado</w:t>
      </w:r>
      <w:proofErr w:type="spellEnd"/>
      <w:r>
        <w:t xml:space="preserve">, no </w:t>
      </w:r>
      <w:proofErr w:type="spellStart"/>
      <w:r>
        <w:t>LogCat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visto</w:t>
      </w:r>
      <w:proofErr w:type="spellEnd"/>
      <w:r>
        <w:t xml:space="preserve"> a </w:t>
      </w:r>
      <w:proofErr w:type="spellStart"/>
      <w:r>
        <w:t>transação</w:t>
      </w:r>
      <w:proofErr w:type="spellEnd"/>
      <w:r>
        <w:t xml:space="preserve"> da </w:t>
      </w:r>
      <w:proofErr w:type="spellStart"/>
      <w:r>
        <w:t>seguinte</w:t>
      </w:r>
      <w:proofErr w:type="spellEnd"/>
      <w:r>
        <w:t xml:space="preserve"> forma: </w:t>
      </w:r>
    </w:p>
    <w:p w14:paraId="75939556" w14:textId="625B5C5F" w:rsidR="00827143" w:rsidRDefault="00827143" w:rsidP="00EB126B">
      <w:pPr>
        <w:pStyle w:val="SemEspaamento"/>
        <w:spacing w:line="360" w:lineRule="auto"/>
        <w:rPr>
          <w:lang w:val="pt-BR"/>
        </w:rPr>
      </w:pPr>
    </w:p>
    <w:p w14:paraId="39B60EBF" w14:textId="77777777" w:rsidR="00827143" w:rsidRDefault="00827143" w:rsidP="00EB126B">
      <w:pPr>
        <w:pStyle w:val="SemEspaamento"/>
        <w:spacing w:line="360" w:lineRule="auto"/>
        <w:rPr>
          <w:lang w:val="pt-BR"/>
        </w:rPr>
      </w:pPr>
    </w:p>
    <w:p w14:paraId="5B7A263D" w14:textId="77777777" w:rsidR="00827143" w:rsidRDefault="00827143" w:rsidP="00EB126B">
      <w:pPr>
        <w:pStyle w:val="SemEspaamento"/>
        <w:spacing w:line="360" w:lineRule="auto"/>
        <w:rPr>
          <w:lang w:val="pt-BR"/>
        </w:rPr>
      </w:pPr>
    </w:p>
    <w:p w14:paraId="7819D6DC" w14:textId="77777777" w:rsidR="00827143" w:rsidRDefault="00827143" w:rsidP="00EB126B">
      <w:pPr>
        <w:pStyle w:val="SemEspaamento"/>
        <w:spacing w:line="360" w:lineRule="auto"/>
        <w:rPr>
          <w:lang w:val="pt-BR"/>
        </w:rPr>
      </w:pPr>
    </w:p>
    <w:p w14:paraId="76491E29" w14:textId="684DC760" w:rsidR="00827143" w:rsidRDefault="00827143" w:rsidP="00EB126B">
      <w:pPr>
        <w:pStyle w:val="SemEspaamento"/>
        <w:spacing w:line="360" w:lineRule="auto"/>
        <w:rPr>
          <w:lang w:val="pt-BR"/>
        </w:rPr>
      </w:pPr>
    </w:p>
    <w:p w14:paraId="6A2AFEDA" w14:textId="0AE6A098" w:rsidR="00827143" w:rsidRDefault="00827143" w:rsidP="00EB126B">
      <w:pPr>
        <w:pStyle w:val="SemEspaamento"/>
        <w:spacing w:line="360" w:lineRule="auto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79744" behindDoc="1" locked="0" layoutInCell="1" allowOverlap="1" wp14:anchorId="62A452F1" wp14:editId="378C6A68">
            <wp:simplePos x="0" y="0"/>
            <wp:positionH relativeFrom="margin">
              <wp:align>left</wp:align>
            </wp:positionH>
            <wp:positionV relativeFrom="paragraph">
              <wp:posOffset>198508</wp:posOffset>
            </wp:positionV>
            <wp:extent cx="2935836" cy="1801362"/>
            <wp:effectExtent l="190500" t="190500" r="188595" b="199390"/>
            <wp:wrapTight wrapText="bothSides">
              <wp:wrapPolygon edited="0">
                <wp:start x="280" y="-2285"/>
                <wp:lineTo x="-1402" y="-1828"/>
                <wp:lineTo x="-1402" y="21021"/>
                <wp:lineTo x="280" y="23763"/>
                <wp:lineTo x="21165" y="23763"/>
                <wp:lineTo x="21306" y="23306"/>
                <wp:lineTo x="22848" y="20336"/>
                <wp:lineTo x="22848" y="1828"/>
                <wp:lineTo x="21306" y="-1599"/>
                <wp:lineTo x="21165" y="-2285"/>
                <wp:lineTo x="280" y="-2285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836" cy="18013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E7FEFE7" w14:textId="0DF5B455" w:rsidR="00827143" w:rsidRDefault="00827143" w:rsidP="00EB126B">
      <w:pPr>
        <w:pStyle w:val="SemEspaamento"/>
        <w:spacing w:line="360" w:lineRule="auto"/>
        <w:rPr>
          <w:lang w:val="pt-BR"/>
        </w:rPr>
      </w:pPr>
    </w:p>
    <w:p w14:paraId="20DAEDA7" w14:textId="77777777" w:rsidR="00827143" w:rsidRDefault="00827143" w:rsidP="00EB126B">
      <w:pPr>
        <w:pStyle w:val="SemEspaamento"/>
        <w:spacing w:line="360" w:lineRule="auto"/>
        <w:rPr>
          <w:lang w:val="pt-BR"/>
        </w:rPr>
      </w:pPr>
      <w:r>
        <w:rPr>
          <w:lang w:val="pt-BR"/>
        </w:rPr>
        <w:t xml:space="preserve"> </w:t>
      </w:r>
    </w:p>
    <w:p w14:paraId="1254BAEC" w14:textId="09DBD94B" w:rsidR="00827143" w:rsidRDefault="00827143" w:rsidP="00EB126B">
      <w:pPr>
        <w:pStyle w:val="SemEspaamento"/>
        <w:spacing w:line="360" w:lineRule="auto"/>
      </w:pPr>
      <w:r>
        <w:rPr>
          <w:lang w:val="pt-BR"/>
        </w:rPr>
        <w:t xml:space="preserve">Ao lado, um exemplo de XML, no caso, o que foi passado para o método </w:t>
      </w:r>
      <w:r>
        <w:t>‘</w:t>
      </w:r>
      <w:proofErr w:type="spellStart"/>
      <w:r w:rsidRPr="007E1409">
        <w:rPr>
          <w:b/>
        </w:rPr>
        <w:t>getTransaction</w:t>
      </w:r>
      <w:proofErr w:type="spellEnd"/>
      <w:r>
        <w:t>’.</w:t>
      </w:r>
    </w:p>
    <w:p w14:paraId="522BB982" w14:textId="77777777" w:rsidR="00827143" w:rsidRDefault="00827143" w:rsidP="00EB126B">
      <w:pPr>
        <w:pStyle w:val="SemEspaamento"/>
        <w:spacing w:line="360" w:lineRule="auto"/>
      </w:pPr>
    </w:p>
    <w:p w14:paraId="727890F5" w14:textId="77777777" w:rsidR="00827143" w:rsidRDefault="00827143" w:rsidP="00EB126B">
      <w:pPr>
        <w:pStyle w:val="SemEspaamento"/>
        <w:spacing w:line="360" w:lineRule="auto"/>
      </w:pPr>
    </w:p>
    <w:p w14:paraId="165DF3F4" w14:textId="77777777" w:rsidR="00827143" w:rsidRDefault="00827143" w:rsidP="00EB126B">
      <w:pPr>
        <w:pStyle w:val="SemEspaamento"/>
        <w:spacing w:line="360" w:lineRule="auto"/>
      </w:pPr>
    </w:p>
    <w:p w14:paraId="2D648F50" w14:textId="77777777" w:rsidR="00827143" w:rsidRDefault="00827143" w:rsidP="00EB126B">
      <w:pPr>
        <w:pStyle w:val="SemEspaamento"/>
        <w:spacing w:line="360" w:lineRule="auto"/>
      </w:pPr>
    </w:p>
    <w:p w14:paraId="05DAC855" w14:textId="49E0DEF9" w:rsidR="00033A53" w:rsidRDefault="00033A53">
      <w:pPr>
        <w:rPr>
          <w:rFonts w:ascii="Roboto Condensed" w:hAnsi="Roboto Condensed"/>
          <w:sz w:val="22"/>
        </w:rPr>
      </w:pPr>
      <w:r>
        <w:br w:type="page"/>
      </w:r>
    </w:p>
    <w:p w14:paraId="52D6D71D" w14:textId="77777777" w:rsidR="00827143" w:rsidRDefault="00827143" w:rsidP="00EB126B">
      <w:pPr>
        <w:pStyle w:val="SemEspaamento"/>
        <w:spacing w:line="360" w:lineRule="auto"/>
        <w:rPr>
          <w:lang w:val="pt-BR"/>
        </w:rPr>
      </w:pPr>
    </w:p>
    <w:p w14:paraId="1001D899" w14:textId="250EBA12" w:rsidR="00033A53" w:rsidRDefault="00033A53" w:rsidP="00033A53">
      <w:pPr>
        <w:pStyle w:val="Ttulo2"/>
      </w:pPr>
      <w:bookmarkStart w:id="8" w:name="_Toc402979461"/>
      <w:proofErr w:type="spellStart"/>
      <w:r>
        <w:t>ReturnOfTransactionXML</w:t>
      </w:r>
      <w:bookmarkEnd w:id="8"/>
      <w:proofErr w:type="spellEnd"/>
    </w:p>
    <w:p w14:paraId="5A2F7F52" w14:textId="77777777" w:rsidR="00033A53" w:rsidRDefault="00033A53" w:rsidP="00033A53"/>
    <w:tbl>
      <w:tblPr>
        <w:tblStyle w:val="TabeladeGrade5Escura-nfase4"/>
        <w:tblpPr w:leftFromText="141" w:rightFromText="141" w:vertAnchor="text" w:horzAnchor="margin" w:tblpY="342"/>
        <w:tblW w:w="10635" w:type="dxa"/>
        <w:tblBorders>
          <w:top w:val="single" w:sz="18" w:space="0" w:color="8DC182" w:themeColor="accent4" w:themeTint="99"/>
          <w:left w:val="single" w:sz="18" w:space="0" w:color="8DC182" w:themeColor="accent4" w:themeTint="99"/>
          <w:bottom w:val="single" w:sz="18" w:space="0" w:color="8DC182" w:themeColor="accent4" w:themeTint="99"/>
          <w:right w:val="single" w:sz="18" w:space="0" w:color="8DC182" w:themeColor="accent4" w:themeTint="99"/>
          <w:insideH w:val="single" w:sz="18" w:space="0" w:color="8DC182" w:themeColor="accent4" w:themeTint="99"/>
          <w:insideV w:val="single" w:sz="18" w:space="0" w:color="8DC182" w:themeColor="accent4" w:themeTint="99"/>
        </w:tblBorders>
        <w:tblLook w:val="04A0" w:firstRow="1" w:lastRow="0" w:firstColumn="1" w:lastColumn="0" w:noHBand="0" w:noVBand="1"/>
      </w:tblPr>
      <w:tblGrid>
        <w:gridCol w:w="2976"/>
        <w:gridCol w:w="4113"/>
        <w:gridCol w:w="3546"/>
      </w:tblGrid>
      <w:tr w:rsidR="00033A53" w14:paraId="0B269F00" w14:textId="77777777" w:rsidTr="00EB2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5DCB8A8" w14:textId="77777777" w:rsidR="00033A53" w:rsidRDefault="00033A53" w:rsidP="00EB2795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41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FA4E038" w14:textId="5CC7ACF5" w:rsidR="00033A53" w:rsidRDefault="00033A53" w:rsidP="00EB2795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Variável</w:t>
            </w:r>
          </w:p>
        </w:tc>
        <w:tc>
          <w:tcPr>
            <w:tcW w:w="354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33AA05B" w14:textId="77777777" w:rsidR="00033A53" w:rsidRDefault="00033A53" w:rsidP="00EB2795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Valor</w:t>
            </w:r>
          </w:p>
        </w:tc>
      </w:tr>
      <w:tr w:rsidR="00033A53" w14:paraId="1D527ECE" w14:textId="77777777" w:rsidTr="00EB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left w:val="none" w:sz="0" w:space="0" w:color="auto"/>
            </w:tcBorders>
            <w:vAlign w:val="center"/>
          </w:tcPr>
          <w:p w14:paraId="63AE719B" w14:textId="045710CF" w:rsidR="00033A53" w:rsidRDefault="00033A53" w:rsidP="00EB2795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String</w:t>
            </w:r>
            <w:proofErr w:type="spellEnd"/>
          </w:p>
        </w:tc>
        <w:tc>
          <w:tcPr>
            <w:tcW w:w="4113" w:type="dxa"/>
            <w:vAlign w:val="center"/>
          </w:tcPr>
          <w:p w14:paraId="36492066" w14:textId="08CFD6C2" w:rsidR="00033A53" w:rsidRDefault="00033A53" w:rsidP="00EB2795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Flag</w:t>
            </w:r>
            <w:proofErr w:type="spellEnd"/>
          </w:p>
        </w:tc>
        <w:tc>
          <w:tcPr>
            <w:tcW w:w="3546" w:type="dxa"/>
            <w:vAlign w:val="center"/>
          </w:tcPr>
          <w:p w14:paraId="2E6CC1C5" w14:textId="286E7B90" w:rsidR="00033A53" w:rsidRPr="00033A53" w:rsidRDefault="00033A53" w:rsidP="00EB2795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033A53">
              <w:rPr>
                <w:lang w:val="pt-BR"/>
              </w:rPr>
              <w:t>MASTERCARD ou VISA</w:t>
            </w:r>
          </w:p>
        </w:tc>
      </w:tr>
      <w:tr w:rsidR="00033A53" w14:paraId="15D4AEE1" w14:textId="77777777" w:rsidTr="00EB2795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left w:val="none" w:sz="0" w:space="0" w:color="auto"/>
            </w:tcBorders>
            <w:vAlign w:val="center"/>
          </w:tcPr>
          <w:p w14:paraId="00D76F52" w14:textId="318707CC" w:rsidR="00033A53" w:rsidRDefault="00033A53" w:rsidP="00EB2795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String</w:t>
            </w:r>
            <w:proofErr w:type="spellEnd"/>
          </w:p>
        </w:tc>
        <w:tc>
          <w:tcPr>
            <w:tcW w:w="4113" w:type="dxa"/>
            <w:vAlign w:val="center"/>
          </w:tcPr>
          <w:p w14:paraId="63D63F08" w14:textId="0BC6FB94" w:rsidR="00033A53" w:rsidRDefault="00033A53" w:rsidP="00EB2795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Arn</w:t>
            </w:r>
            <w:proofErr w:type="spellEnd"/>
          </w:p>
        </w:tc>
        <w:tc>
          <w:tcPr>
            <w:tcW w:w="3546" w:type="dxa"/>
            <w:vAlign w:val="center"/>
          </w:tcPr>
          <w:p w14:paraId="2D3CF01F" w14:textId="7CDDA51B" w:rsidR="00033A53" w:rsidRDefault="00033A53" w:rsidP="00EB2795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Numeração da transação</w:t>
            </w:r>
          </w:p>
        </w:tc>
      </w:tr>
      <w:tr w:rsidR="00033A53" w14:paraId="51C832D1" w14:textId="77777777" w:rsidTr="00EB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left w:val="none" w:sz="0" w:space="0" w:color="auto"/>
            </w:tcBorders>
            <w:vAlign w:val="center"/>
          </w:tcPr>
          <w:p w14:paraId="1B45AA82" w14:textId="5E13F764" w:rsidR="00033A53" w:rsidRDefault="00033A53" w:rsidP="00EB2795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String</w:t>
            </w:r>
            <w:proofErr w:type="spellEnd"/>
          </w:p>
        </w:tc>
        <w:tc>
          <w:tcPr>
            <w:tcW w:w="4113" w:type="dxa"/>
            <w:vAlign w:val="center"/>
          </w:tcPr>
          <w:p w14:paraId="5AAAFC9D" w14:textId="00590575" w:rsidR="00033A53" w:rsidRDefault="00033A53" w:rsidP="00EB2795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Amount</w:t>
            </w:r>
            <w:proofErr w:type="spellEnd"/>
          </w:p>
        </w:tc>
        <w:tc>
          <w:tcPr>
            <w:tcW w:w="3546" w:type="dxa"/>
            <w:vAlign w:val="center"/>
          </w:tcPr>
          <w:p w14:paraId="6CAA067F" w14:textId="28C2AAAC" w:rsidR="00033A53" w:rsidRDefault="00033A53" w:rsidP="00EB2795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Valor da transação</w:t>
            </w:r>
          </w:p>
        </w:tc>
      </w:tr>
      <w:tr w:rsidR="00033A53" w:rsidRPr="002700C7" w14:paraId="597E2262" w14:textId="77777777" w:rsidTr="00EB2795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left w:val="none" w:sz="0" w:space="0" w:color="auto"/>
            </w:tcBorders>
            <w:vAlign w:val="center"/>
          </w:tcPr>
          <w:p w14:paraId="08525F5C" w14:textId="4F1A5A3B" w:rsidR="00033A53" w:rsidRDefault="00033A53" w:rsidP="00EB2795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String</w:t>
            </w:r>
            <w:proofErr w:type="spellEnd"/>
          </w:p>
        </w:tc>
        <w:tc>
          <w:tcPr>
            <w:tcW w:w="4113" w:type="dxa"/>
            <w:vAlign w:val="center"/>
          </w:tcPr>
          <w:p w14:paraId="5B210152" w14:textId="410469CB" w:rsidR="00033A53" w:rsidRDefault="00033A53" w:rsidP="00EB2795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Date</w:t>
            </w:r>
          </w:p>
        </w:tc>
        <w:tc>
          <w:tcPr>
            <w:tcW w:w="3546" w:type="dxa"/>
            <w:vAlign w:val="center"/>
          </w:tcPr>
          <w:p w14:paraId="1C3C89C6" w14:textId="7FAEB414" w:rsidR="00033A53" w:rsidRPr="002700C7" w:rsidRDefault="00033A53" w:rsidP="00EB2795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2700C7">
              <w:rPr>
                <w:lang w:val="es-419"/>
              </w:rPr>
              <w:t>Formato: YYYY-MM-</w:t>
            </w:r>
            <w:proofErr w:type="spellStart"/>
            <w:r w:rsidRPr="002700C7">
              <w:rPr>
                <w:lang w:val="es-419"/>
              </w:rPr>
              <w:t>dd</w:t>
            </w:r>
            <w:proofErr w:type="spellEnd"/>
            <w:r w:rsidRPr="002700C7">
              <w:rPr>
                <w:lang w:val="es-419"/>
              </w:rPr>
              <w:t xml:space="preserve"> </w:t>
            </w:r>
            <w:proofErr w:type="spellStart"/>
            <w:r w:rsidRPr="002700C7">
              <w:rPr>
                <w:lang w:val="es-419"/>
              </w:rPr>
              <w:t>HH:mm:ss</w:t>
            </w:r>
            <w:proofErr w:type="spellEnd"/>
          </w:p>
        </w:tc>
      </w:tr>
      <w:tr w:rsidR="00033A53" w14:paraId="3EFF28A4" w14:textId="77777777" w:rsidTr="00EB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left w:val="none" w:sz="0" w:space="0" w:color="auto"/>
            </w:tcBorders>
            <w:vAlign w:val="center"/>
          </w:tcPr>
          <w:p w14:paraId="56F9DEF2" w14:textId="436073F1" w:rsidR="00033A53" w:rsidRDefault="00A311B7" w:rsidP="00EB2795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String</w:t>
            </w:r>
            <w:proofErr w:type="spellEnd"/>
          </w:p>
        </w:tc>
        <w:tc>
          <w:tcPr>
            <w:tcW w:w="4113" w:type="dxa"/>
            <w:vAlign w:val="center"/>
          </w:tcPr>
          <w:p w14:paraId="4AEABF7B" w14:textId="664CCC8D" w:rsidR="00033A53" w:rsidRDefault="00A311B7" w:rsidP="00EB2795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CA</w:t>
            </w:r>
          </w:p>
        </w:tc>
        <w:tc>
          <w:tcPr>
            <w:tcW w:w="3546" w:type="dxa"/>
            <w:vAlign w:val="center"/>
          </w:tcPr>
          <w:p w14:paraId="2AC0BC29" w14:textId="562E49E0" w:rsidR="00033A53" w:rsidRDefault="00A311B7" w:rsidP="00EB2795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Código de autorização</w:t>
            </w:r>
          </w:p>
        </w:tc>
      </w:tr>
      <w:tr w:rsidR="00033A53" w14:paraId="53732D4A" w14:textId="77777777" w:rsidTr="00EB2795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left w:val="none" w:sz="0" w:space="0" w:color="auto"/>
            </w:tcBorders>
            <w:vAlign w:val="center"/>
          </w:tcPr>
          <w:p w14:paraId="5DC6FACF" w14:textId="48D4FB14" w:rsidR="00033A53" w:rsidRDefault="00A311B7" w:rsidP="00EB2795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String</w:t>
            </w:r>
            <w:proofErr w:type="spellEnd"/>
          </w:p>
        </w:tc>
        <w:tc>
          <w:tcPr>
            <w:tcW w:w="4113" w:type="dxa"/>
            <w:vAlign w:val="center"/>
          </w:tcPr>
          <w:p w14:paraId="3590D23C" w14:textId="0BA13DEA" w:rsidR="00033A53" w:rsidRDefault="002713F1" w:rsidP="00EB2795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Parcel</w:t>
            </w:r>
          </w:p>
        </w:tc>
        <w:tc>
          <w:tcPr>
            <w:tcW w:w="3546" w:type="dxa"/>
            <w:vAlign w:val="center"/>
          </w:tcPr>
          <w:p w14:paraId="0FDE0504" w14:textId="4297EFAF" w:rsidR="00033A53" w:rsidRDefault="002713F1" w:rsidP="00EB2795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Número de parcelas</w:t>
            </w:r>
          </w:p>
        </w:tc>
      </w:tr>
      <w:tr w:rsidR="00033A53" w14:paraId="65E6F6A5" w14:textId="77777777" w:rsidTr="00EB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left w:val="none" w:sz="0" w:space="0" w:color="auto"/>
            </w:tcBorders>
            <w:vAlign w:val="center"/>
          </w:tcPr>
          <w:p w14:paraId="049D4AA0" w14:textId="59D2D9AD" w:rsidR="00033A53" w:rsidRDefault="002713F1" w:rsidP="00EB2795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String</w:t>
            </w:r>
            <w:proofErr w:type="spellEnd"/>
          </w:p>
        </w:tc>
        <w:tc>
          <w:tcPr>
            <w:tcW w:w="4113" w:type="dxa"/>
            <w:vAlign w:val="center"/>
          </w:tcPr>
          <w:p w14:paraId="21448E54" w14:textId="08F5982B" w:rsidR="00033A53" w:rsidRDefault="002713F1" w:rsidP="00EB2795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Status</w:t>
            </w:r>
          </w:p>
        </w:tc>
        <w:tc>
          <w:tcPr>
            <w:tcW w:w="3546" w:type="dxa"/>
            <w:vAlign w:val="center"/>
          </w:tcPr>
          <w:p w14:paraId="5E14FAD0" w14:textId="0BFF4934" w:rsidR="00033A53" w:rsidRDefault="002713F1" w:rsidP="00EB2795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APR ou DEC</w:t>
            </w:r>
          </w:p>
        </w:tc>
      </w:tr>
      <w:tr w:rsidR="00033A53" w14:paraId="46D36BA9" w14:textId="77777777" w:rsidTr="00EB2795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left w:val="none" w:sz="0" w:space="0" w:color="auto"/>
            </w:tcBorders>
            <w:vAlign w:val="center"/>
          </w:tcPr>
          <w:p w14:paraId="68910629" w14:textId="5BA80C82" w:rsidR="00033A53" w:rsidRDefault="002713F1" w:rsidP="00EB2795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String</w:t>
            </w:r>
            <w:proofErr w:type="spellEnd"/>
          </w:p>
        </w:tc>
        <w:tc>
          <w:tcPr>
            <w:tcW w:w="4113" w:type="dxa"/>
            <w:vAlign w:val="center"/>
          </w:tcPr>
          <w:p w14:paraId="1EA63427" w14:textId="1601EC2C" w:rsidR="00033A53" w:rsidRDefault="00E971CD" w:rsidP="00EB2795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TransactionType</w:t>
            </w:r>
            <w:proofErr w:type="spellEnd"/>
          </w:p>
        </w:tc>
        <w:tc>
          <w:tcPr>
            <w:tcW w:w="3546" w:type="dxa"/>
            <w:vAlign w:val="center"/>
          </w:tcPr>
          <w:p w14:paraId="692B8D2A" w14:textId="5B2C7C4D" w:rsidR="00E971CD" w:rsidRDefault="00E971CD" w:rsidP="00EB2795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1 – </w:t>
            </w:r>
            <w:proofErr w:type="gramStart"/>
            <w:r>
              <w:rPr>
                <w:lang w:val="pt-BR"/>
              </w:rPr>
              <w:t>débito</w:t>
            </w:r>
            <w:proofErr w:type="gramEnd"/>
            <w:r>
              <w:rPr>
                <w:lang w:val="pt-BR"/>
              </w:rPr>
              <w:t xml:space="preserve"> | 2 – crédito</w:t>
            </w:r>
          </w:p>
        </w:tc>
      </w:tr>
      <w:tr w:rsidR="00033A53" w14:paraId="551875E5" w14:textId="77777777" w:rsidTr="00EB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37D5FF59" w14:textId="54A97DBF" w:rsidR="00033A53" w:rsidRDefault="00E971CD" w:rsidP="00EB2795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Long</w:t>
            </w:r>
            <w:proofErr w:type="spellEnd"/>
          </w:p>
        </w:tc>
        <w:tc>
          <w:tcPr>
            <w:tcW w:w="4113" w:type="dxa"/>
            <w:vAlign w:val="center"/>
          </w:tcPr>
          <w:p w14:paraId="27B1C1B7" w14:textId="2AB93061" w:rsidR="00033A53" w:rsidRDefault="00E971CD" w:rsidP="00EB2795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DemandID</w:t>
            </w:r>
            <w:proofErr w:type="spellEnd"/>
          </w:p>
        </w:tc>
        <w:tc>
          <w:tcPr>
            <w:tcW w:w="3546" w:type="dxa"/>
            <w:vAlign w:val="center"/>
          </w:tcPr>
          <w:p w14:paraId="69614EC9" w14:textId="4FA652CF" w:rsidR="00033A53" w:rsidRDefault="00E971CD" w:rsidP="00EB2795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Número do ID do pedido</w:t>
            </w:r>
          </w:p>
        </w:tc>
      </w:tr>
    </w:tbl>
    <w:p w14:paraId="53E76DB9" w14:textId="41513ADF" w:rsidR="00033A53" w:rsidRPr="000851B2" w:rsidRDefault="00033A53" w:rsidP="00033A53">
      <w:pPr>
        <w:pStyle w:val="PargrafodaLista"/>
      </w:pPr>
      <w:r>
        <w:t xml:space="preserve">Esta classe possui as variáveis dos </w:t>
      </w:r>
      <w:proofErr w:type="spellStart"/>
      <w:r>
        <w:t>seguintestipos</w:t>
      </w:r>
      <w:proofErr w:type="spellEnd"/>
      <w:r>
        <w:t xml:space="preserve">: </w:t>
      </w:r>
    </w:p>
    <w:p w14:paraId="0D02E3B2" w14:textId="77777777" w:rsidR="00E971CD" w:rsidRDefault="00E971CD">
      <w:pPr>
        <w:pStyle w:val="SemEspaamento"/>
        <w:spacing w:line="360" w:lineRule="auto"/>
        <w:rPr>
          <w:lang w:val="pt-BR"/>
        </w:rPr>
      </w:pPr>
    </w:p>
    <w:p w14:paraId="0E10FD0F" w14:textId="77777777" w:rsidR="006267C5" w:rsidRDefault="00E971CD" w:rsidP="006267C5">
      <w:pPr>
        <w:pStyle w:val="SemEspaamento"/>
        <w:spacing w:line="360" w:lineRule="auto"/>
        <w:rPr>
          <w:lang w:val="pt-BR"/>
        </w:rPr>
      </w:pPr>
      <w:r w:rsidRPr="00E971CD">
        <w:rPr>
          <w:b/>
          <w:u w:val="single"/>
          <w:lang w:val="pt-BR"/>
        </w:rPr>
        <w:t>OBS</w:t>
      </w:r>
      <w:r>
        <w:rPr>
          <w:lang w:val="pt-BR"/>
        </w:rPr>
        <w:t>: Todos os valores que são passados, são retornados para futuras comparações, caso isso seja importante para o desenvolvedor.</w:t>
      </w:r>
    </w:p>
    <w:p w14:paraId="4ED01562" w14:textId="2CDCF8AC" w:rsidR="006267C5" w:rsidRDefault="006267C5" w:rsidP="006267C5">
      <w:pPr>
        <w:pStyle w:val="Ttulo1"/>
      </w:pPr>
      <w:bookmarkStart w:id="9" w:name="_Toc402979462"/>
      <w:r>
        <w:t>CANCELAMENTO</w:t>
      </w:r>
      <w:bookmarkEnd w:id="9"/>
    </w:p>
    <w:p w14:paraId="6D94684B" w14:textId="5B9613E7" w:rsidR="00AE42C3" w:rsidRDefault="008C70A9" w:rsidP="002141A5">
      <w:pPr>
        <w:pStyle w:val="Ttulo2"/>
      </w:pPr>
      <w:r>
        <w:t xml:space="preserve">Como fazer um </w:t>
      </w:r>
      <w:r w:rsidRPr="008C70A9">
        <w:t>C</w:t>
      </w:r>
      <w:r w:rsidR="002141A5" w:rsidRPr="008C70A9">
        <w:t>ancelamento</w:t>
      </w:r>
    </w:p>
    <w:p w14:paraId="2570F157" w14:textId="77777777" w:rsidR="002141A5" w:rsidRDefault="002141A5" w:rsidP="002141A5">
      <w:pPr>
        <w:pStyle w:val="PargrafodaLista"/>
      </w:pPr>
    </w:p>
    <w:p w14:paraId="6F3960B9" w14:textId="4FB4865B" w:rsidR="002141A5" w:rsidRDefault="002141A5" w:rsidP="002141A5">
      <w:pPr>
        <w:pStyle w:val="PargrafodaLista"/>
        <w:jc w:val="both"/>
      </w:pPr>
      <w:r>
        <w:t>A partir dos valores que são passados de retorno após o envio de uma transação, é possível fazer o cancelamento de uma transação, se a mesma ainda permanecer no banco de dados do aplicativo da Stone.</w:t>
      </w:r>
    </w:p>
    <w:p w14:paraId="01547720" w14:textId="18729208" w:rsidR="002141A5" w:rsidRPr="008442AD" w:rsidRDefault="002141A5" w:rsidP="008442AD">
      <w:pPr>
        <w:rPr>
          <w:rFonts w:ascii="Roboto Condensed" w:hAnsi="Roboto Condensed"/>
        </w:rPr>
      </w:pPr>
      <w:r>
        <w:br w:type="page"/>
      </w:r>
    </w:p>
    <w:p w14:paraId="4CF4047C" w14:textId="006A3860" w:rsidR="002141A5" w:rsidRDefault="002141A5" w:rsidP="002141A5">
      <w:pPr>
        <w:pStyle w:val="PargrafodaLista"/>
      </w:pPr>
      <w:r>
        <w:lastRenderedPageBreak/>
        <w:t>Para fazer o cancelamento de uma transação, serão necessários:</w:t>
      </w:r>
    </w:p>
    <w:p w14:paraId="64FDFD0B" w14:textId="047D643E" w:rsidR="002141A5" w:rsidRDefault="002141A5" w:rsidP="002141A5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r>
        <w:rPr>
          <w:lang w:val="pt-BR"/>
        </w:rPr>
        <w:t>Código de autorização da transação</w:t>
      </w:r>
    </w:p>
    <w:p w14:paraId="485CE50F" w14:textId="6C5E9FF5" w:rsidR="002141A5" w:rsidRPr="00087465" w:rsidRDefault="002141A5" w:rsidP="002141A5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proofErr w:type="spellStart"/>
      <w:r>
        <w:t>Numeração</w:t>
      </w:r>
      <w:proofErr w:type="spellEnd"/>
      <w:r>
        <w:t xml:space="preserve"> da </w:t>
      </w:r>
      <w:proofErr w:type="spellStart"/>
      <w:r>
        <w:t>transação</w:t>
      </w:r>
      <w:proofErr w:type="spellEnd"/>
    </w:p>
    <w:p w14:paraId="41E32199" w14:textId="50D6AF37" w:rsidR="00087465" w:rsidRPr="002141A5" w:rsidRDefault="00087465" w:rsidP="002141A5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proofErr w:type="spellStart"/>
      <w:r>
        <w:t>Contexto</w:t>
      </w:r>
      <w:proofErr w:type="spellEnd"/>
      <w:r>
        <w:t xml:space="preserve"> da </w:t>
      </w:r>
      <w:proofErr w:type="spellStart"/>
      <w:r>
        <w:t>aplicação</w:t>
      </w:r>
      <w:proofErr w:type="spellEnd"/>
    </w:p>
    <w:p w14:paraId="29FB1A58" w14:textId="77777777" w:rsidR="002141A5" w:rsidRDefault="002141A5" w:rsidP="002141A5">
      <w:pPr>
        <w:pStyle w:val="SemEspaamento"/>
        <w:spacing w:line="360" w:lineRule="auto"/>
      </w:pPr>
    </w:p>
    <w:p w14:paraId="43056210" w14:textId="359BD6F5" w:rsidR="002141A5" w:rsidRPr="00C2411F" w:rsidRDefault="002141A5" w:rsidP="002141A5">
      <w:pPr>
        <w:pStyle w:val="SemEspaamento"/>
        <w:spacing w:line="360" w:lineRule="auto"/>
        <w:rPr>
          <w:lang w:val="pt-BR"/>
        </w:rPr>
      </w:pPr>
      <w:r>
        <w:rPr>
          <w:lang w:val="pt-BR"/>
        </w:rPr>
        <w:t xml:space="preserve">Código de autorização da </w:t>
      </w:r>
      <w:proofErr w:type="gramStart"/>
      <w:r>
        <w:rPr>
          <w:lang w:val="pt-BR"/>
        </w:rPr>
        <w:t xml:space="preserve">transação </w:t>
      </w:r>
      <w:r w:rsidRPr="00C2411F">
        <w:rPr>
          <w:lang w:val="pt-BR"/>
        </w:rPr>
        <w:t>:</w:t>
      </w:r>
      <w:proofErr w:type="gramEnd"/>
      <w:r w:rsidRPr="00C2411F">
        <w:rPr>
          <w:lang w:val="pt-BR"/>
        </w:rPr>
        <w:t xml:space="preserve"> </w:t>
      </w:r>
    </w:p>
    <w:tbl>
      <w:tblPr>
        <w:tblStyle w:val="TabeladeGrade5Escura-nfase4"/>
        <w:tblW w:w="0" w:type="auto"/>
        <w:tblBorders>
          <w:top w:val="single" w:sz="12" w:space="0" w:color="8DC182" w:themeColor="accent4" w:themeTint="99"/>
          <w:left w:val="single" w:sz="12" w:space="0" w:color="8DC182" w:themeColor="accent4" w:themeTint="99"/>
          <w:bottom w:val="single" w:sz="12" w:space="0" w:color="8DC182" w:themeColor="accent4" w:themeTint="99"/>
          <w:right w:val="single" w:sz="12" w:space="0" w:color="8DC182" w:themeColor="accent4" w:themeTint="99"/>
          <w:insideH w:val="single" w:sz="12" w:space="0" w:color="8DC182" w:themeColor="accent4" w:themeTint="99"/>
          <w:insideV w:val="single" w:sz="12" w:space="0" w:color="8DC182" w:themeColor="accent4" w:themeTint="99"/>
        </w:tblBorders>
        <w:tblLook w:val="04A0" w:firstRow="1" w:lastRow="0" w:firstColumn="1" w:lastColumn="0" w:noHBand="0" w:noVBand="1"/>
      </w:tblPr>
      <w:tblGrid>
        <w:gridCol w:w="2260"/>
        <w:gridCol w:w="3257"/>
        <w:gridCol w:w="5084"/>
      </w:tblGrid>
      <w:tr w:rsidR="002141A5" w14:paraId="36580C28" w14:textId="77777777" w:rsidTr="00264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08FD6CE" w14:textId="77777777" w:rsidR="002141A5" w:rsidRDefault="002141A5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325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9307241" w14:textId="77777777" w:rsidR="002141A5" w:rsidRDefault="002141A5" w:rsidP="00264E9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Passagem</w:t>
            </w:r>
          </w:p>
        </w:tc>
        <w:tc>
          <w:tcPr>
            <w:tcW w:w="508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029C0427" w14:textId="77777777" w:rsidR="002141A5" w:rsidRDefault="002141A5" w:rsidP="00264E9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79435D" w14:paraId="12583097" w14:textId="77777777" w:rsidTr="0026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Align w:val="center"/>
          </w:tcPr>
          <w:p w14:paraId="1478F48A" w14:textId="5C4CCB26" w:rsidR="0079435D" w:rsidRDefault="0079435D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String</w:t>
            </w:r>
            <w:proofErr w:type="spellEnd"/>
          </w:p>
        </w:tc>
        <w:tc>
          <w:tcPr>
            <w:tcW w:w="3257" w:type="dxa"/>
            <w:vAlign w:val="center"/>
          </w:tcPr>
          <w:p w14:paraId="7F4A18A3" w14:textId="091A56C9" w:rsidR="0079435D" w:rsidRDefault="0079435D" w:rsidP="00264E94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ARN</w:t>
            </w:r>
          </w:p>
        </w:tc>
        <w:tc>
          <w:tcPr>
            <w:tcW w:w="5084" w:type="dxa"/>
            <w:vAlign w:val="center"/>
          </w:tcPr>
          <w:p w14:paraId="58A0227E" w14:textId="2D22F1BE" w:rsidR="0079435D" w:rsidRDefault="0079435D" w:rsidP="00264E94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Numeração da transação</w:t>
            </w:r>
          </w:p>
        </w:tc>
      </w:tr>
      <w:tr w:rsidR="002141A5" w14:paraId="3687C255" w14:textId="77777777" w:rsidTr="00264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left w:val="none" w:sz="0" w:space="0" w:color="auto"/>
            </w:tcBorders>
            <w:vAlign w:val="center"/>
          </w:tcPr>
          <w:p w14:paraId="6AD73904" w14:textId="7EC81438" w:rsidR="002141A5" w:rsidRDefault="002141A5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String</w:t>
            </w:r>
            <w:proofErr w:type="spellEnd"/>
          </w:p>
        </w:tc>
        <w:tc>
          <w:tcPr>
            <w:tcW w:w="3257" w:type="dxa"/>
            <w:vAlign w:val="center"/>
          </w:tcPr>
          <w:p w14:paraId="5DB3412B" w14:textId="0E6B7CCE" w:rsidR="002141A5" w:rsidRDefault="002141A5" w:rsidP="00264E94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CA</w:t>
            </w:r>
          </w:p>
        </w:tc>
        <w:tc>
          <w:tcPr>
            <w:tcW w:w="5084" w:type="dxa"/>
            <w:vAlign w:val="center"/>
          </w:tcPr>
          <w:p w14:paraId="40D7EC0F" w14:textId="4D5460E2" w:rsidR="002141A5" w:rsidRPr="0079435D" w:rsidRDefault="0079435D" w:rsidP="00264E94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Código da transação</w:t>
            </w:r>
          </w:p>
        </w:tc>
      </w:tr>
      <w:tr w:rsidR="00087465" w14:paraId="30718CE3" w14:textId="77777777" w:rsidTr="0026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Align w:val="center"/>
          </w:tcPr>
          <w:p w14:paraId="5EB949AD" w14:textId="0F36BAFB" w:rsidR="00087465" w:rsidRDefault="00087465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Context</w:t>
            </w:r>
            <w:proofErr w:type="spellEnd"/>
          </w:p>
        </w:tc>
        <w:tc>
          <w:tcPr>
            <w:tcW w:w="3257" w:type="dxa"/>
            <w:vAlign w:val="center"/>
          </w:tcPr>
          <w:p w14:paraId="054C652B" w14:textId="41AFF2D8" w:rsidR="00087465" w:rsidRDefault="00087465" w:rsidP="00264E94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getApplicationContext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</w:t>
            </w:r>
          </w:p>
        </w:tc>
        <w:tc>
          <w:tcPr>
            <w:tcW w:w="5084" w:type="dxa"/>
            <w:vAlign w:val="center"/>
          </w:tcPr>
          <w:p w14:paraId="5ED1C4A3" w14:textId="25257EB9" w:rsidR="00087465" w:rsidRPr="00087465" w:rsidRDefault="00087465" w:rsidP="00264E94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pt-BR"/>
              </w:rPr>
            </w:pPr>
            <w:r>
              <w:rPr>
                <w:lang w:val="pt-BR"/>
              </w:rPr>
              <w:t>Contexto da aplicação</w:t>
            </w:r>
          </w:p>
        </w:tc>
      </w:tr>
    </w:tbl>
    <w:p w14:paraId="212E749E" w14:textId="77777777" w:rsidR="002141A5" w:rsidRPr="002141A5" w:rsidRDefault="002141A5" w:rsidP="002141A5">
      <w:pPr>
        <w:pStyle w:val="SemEspaamento"/>
        <w:spacing w:line="360" w:lineRule="auto"/>
        <w:ind w:left="284"/>
        <w:rPr>
          <w:lang w:val="pt-BR"/>
        </w:rPr>
      </w:pPr>
    </w:p>
    <w:p w14:paraId="6F5A7364" w14:textId="5CAAEEE7" w:rsidR="00087465" w:rsidRDefault="00087465" w:rsidP="00087465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82816" behindDoc="1" locked="0" layoutInCell="1" allowOverlap="1" wp14:anchorId="2E938B6B" wp14:editId="0D3F1A2D">
            <wp:simplePos x="0" y="0"/>
            <wp:positionH relativeFrom="page">
              <wp:align>center</wp:align>
            </wp:positionH>
            <wp:positionV relativeFrom="paragraph">
              <wp:posOffset>673986</wp:posOffset>
            </wp:positionV>
            <wp:extent cx="6331789" cy="229900"/>
            <wp:effectExtent l="190500" t="190500" r="183515" b="189230"/>
            <wp:wrapTight wrapText="bothSides">
              <wp:wrapPolygon edited="0">
                <wp:start x="130" y="-17901"/>
                <wp:lineTo x="-650" y="-14320"/>
                <wp:lineTo x="-650" y="16110"/>
                <wp:lineTo x="130" y="37591"/>
                <wp:lineTo x="21381" y="37591"/>
                <wp:lineTo x="21446" y="34011"/>
                <wp:lineTo x="22161" y="16110"/>
                <wp:lineTo x="22161" y="14320"/>
                <wp:lineTo x="21446" y="-12530"/>
                <wp:lineTo x="21381" y="-17901"/>
                <wp:lineTo x="130" y="-17901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789" cy="229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O envio do cancelamento é muito parecido com o do envio de uma transação. Como pode ser visto na seguinte imagem:</w:t>
      </w:r>
    </w:p>
    <w:p w14:paraId="5BEE63F7" w14:textId="5CD9A3A8" w:rsidR="002141A5" w:rsidRDefault="002141A5" w:rsidP="002141A5">
      <w:pPr>
        <w:pStyle w:val="PargrafodaLista"/>
      </w:pPr>
    </w:p>
    <w:p w14:paraId="4AC840E3" w14:textId="4C503A46" w:rsidR="00087465" w:rsidRDefault="00087465" w:rsidP="002141A5">
      <w:pPr>
        <w:pStyle w:val="PargrafodaLista"/>
      </w:pPr>
    </w:p>
    <w:p w14:paraId="565DEFCA" w14:textId="24D90E67" w:rsidR="008C70A9" w:rsidRDefault="008C70A9" w:rsidP="008C70A9">
      <w:pPr>
        <w:pStyle w:val="Ttulo2"/>
      </w:pPr>
      <w:r>
        <w:t>Resposta do Cancelamento</w:t>
      </w:r>
    </w:p>
    <w:p w14:paraId="7F6E348E" w14:textId="697FA760" w:rsidR="00087465" w:rsidRDefault="00087465" w:rsidP="002141A5">
      <w:pPr>
        <w:pStyle w:val="PargrafodaLista"/>
      </w:pPr>
    </w:p>
    <w:p w14:paraId="0EA58D1D" w14:textId="2F6D16E8" w:rsidR="008442AD" w:rsidRDefault="005303AD" w:rsidP="008442AD">
      <w:pPr>
        <w:pStyle w:val="PargrafodaLista"/>
      </w:pPr>
      <w:r>
        <w:t>A resposta do cancelamento também é bastante similar à resposta da transaç</w:t>
      </w:r>
      <w:r w:rsidR="008442AD">
        <w:t>ão:</w:t>
      </w:r>
    </w:p>
    <w:p w14:paraId="09479A13" w14:textId="254DAE5B" w:rsidR="008442AD" w:rsidRDefault="008442AD" w:rsidP="008442AD">
      <w:pPr>
        <w:pStyle w:val="PargrafodaLista"/>
      </w:pPr>
    </w:p>
    <w:p w14:paraId="5C5DF655" w14:textId="23968D19" w:rsidR="008442AD" w:rsidRDefault="008442AD" w:rsidP="008442AD">
      <w:pPr>
        <w:pStyle w:val="PargrafodaLista"/>
      </w:pPr>
      <w:r>
        <w:t xml:space="preserve">A </w:t>
      </w:r>
      <w:proofErr w:type="spellStart"/>
      <w:r>
        <w:t>String</w:t>
      </w:r>
      <w:proofErr w:type="spellEnd"/>
      <w:r>
        <w:t xml:space="preserve"> ‘</w:t>
      </w:r>
      <w:proofErr w:type="spellStart"/>
      <w:r>
        <w:t>xmlCancellation</w:t>
      </w:r>
      <w:proofErr w:type="spellEnd"/>
      <w:r>
        <w:t xml:space="preserve">’ é a responsável por pegar a resposta da </w:t>
      </w:r>
      <w:proofErr w:type="spellStart"/>
      <w:r>
        <w:t>Intent</w:t>
      </w:r>
      <w:proofErr w:type="spellEnd"/>
      <w:r>
        <w:t xml:space="preserve"> do cancelamento.</w:t>
      </w:r>
    </w:p>
    <w:p w14:paraId="00235294" w14:textId="6A515F97" w:rsidR="008442AD" w:rsidRDefault="008442AD" w:rsidP="008442AD">
      <w:pPr>
        <w:pStyle w:val="PargrafodaLista"/>
      </w:pPr>
      <w:r>
        <w:t xml:space="preserve">Uma verificação se ela é numa ou vazia, se não </w:t>
      </w:r>
      <w:proofErr w:type="gramStart"/>
      <w:r>
        <w:t>for, exibir</w:t>
      </w:r>
      <w:proofErr w:type="gramEnd"/>
      <w:r>
        <w:t xml:space="preserve"> no </w:t>
      </w:r>
      <w:proofErr w:type="spellStart"/>
      <w:r>
        <w:t>LogCat</w:t>
      </w:r>
      <w:proofErr w:type="spellEnd"/>
      <w:r>
        <w:t xml:space="preserve"> as informações. </w:t>
      </w:r>
    </w:p>
    <w:p w14:paraId="1054FC43" w14:textId="77777777" w:rsidR="008442AD" w:rsidRDefault="008442AD" w:rsidP="008442AD">
      <w:pPr>
        <w:pStyle w:val="PargrafodaLista"/>
      </w:pPr>
    </w:p>
    <w:p w14:paraId="275E4FA9" w14:textId="61AFC4E2" w:rsidR="008442AD" w:rsidRDefault="008442AD" w:rsidP="008442AD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84864" behindDoc="1" locked="0" layoutInCell="1" allowOverlap="1" wp14:anchorId="3FD125F6" wp14:editId="78E67718">
            <wp:simplePos x="0" y="0"/>
            <wp:positionH relativeFrom="margin">
              <wp:posOffset>465934</wp:posOffset>
            </wp:positionH>
            <wp:positionV relativeFrom="paragraph">
              <wp:posOffset>193064</wp:posOffset>
            </wp:positionV>
            <wp:extent cx="5334000" cy="257175"/>
            <wp:effectExtent l="190500" t="190500" r="190500" b="200025"/>
            <wp:wrapTight wrapText="bothSides">
              <wp:wrapPolygon edited="0">
                <wp:start x="154" y="-16000"/>
                <wp:lineTo x="-771" y="-12800"/>
                <wp:lineTo x="-771" y="17600"/>
                <wp:lineTo x="154" y="36800"/>
                <wp:lineTo x="21369" y="36800"/>
                <wp:lineTo x="21446" y="33600"/>
                <wp:lineTo x="22294" y="14400"/>
                <wp:lineTo x="22294" y="12800"/>
                <wp:lineTo x="21446" y="-11200"/>
                <wp:lineTo x="21369" y="-16000"/>
                <wp:lineTo x="154" y="-1600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2DE82" w14:textId="77777777" w:rsidR="008442AD" w:rsidRDefault="008442AD" w:rsidP="008442AD">
      <w:pPr>
        <w:pStyle w:val="PargrafodaLista"/>
      </w:pPr>
    </w:p>
    <w:p w14:paraId="159203B6" w14:textId="77777777" w:rsidR="008442AD" w:rsidRDefault="008442AD" w:rsidP="008442AD">
      <w:pPr>
        <w:pStyle w:val="PargrafodaLista"/>
      </w:pPr>
    </w:p>
    <w:p w14:paraId="1DA50C2D" w14:textId="77777777" w:rsidR="008442AD" w:rsidRDefault="008442AD" w:rsidP="008442AD">
      <w:pPr>
        <w:pStyle w:val="PargrafodaLista"/>
      </w:pPr>
    </w:p>
    <w:p w14:paraId="5FD0D085" w14:textId="77777777" w:rsidR="008442AD" w:rsidRDefault="008442AD" w:rsidP="008442AD">
      <w:pPr>
        <w:pStyle w:val="PargrafodaLista"/>
      </w:pPr>
    </w:p>
    <w:p w14:paraId="68DC64AB" w14:textId="77777777" w:rsidR="008442AD" w:rsidRDefault="008442AD" w:rsidP="008442AD">
      <w:pPr>
        <w:pStyle w:val="PargrafodaLista"/>
      </w:pPr>
    </w:p>
    <w:p w14:paraId="6A0ED29A" w14:textId="77777777" w:rsidR="008442AD" w:rsidRDefault="008442AD" w:rsidP="008442AD">
      <w:pPr>
        <w:pStyle w:val="PargrafodaLista"/>
      </w:pPr>
    </w:p>
    <w:p w14:paraId="55B26005" w14:textId="77777777" w:rsidR="008442AD" w:rsidRDefault="008442AD" w:rsidP="008442AD">
      <w:pPr>
        <w:pStyle w:val="PargrafodaLista"/>
      </w:pPr>
    </w:p>
    <w:p w14:paraId="371A863F" w14:textId="77777777" w:rsidR="008442AD" w:rsidRDefault="008442AD" w:rsidP="008442AD">
      <w:pPr>
        <w:pStyle w:val="PargrafodaLista"/>
      </w:pPr>
    </w:p>
    <w:p w14:paraId="0F9CDDFB" w14:textId="77777777" w:rsidR="008442AD" w:rsidRDefault="008442AD" w:rsidP="008442AD">
      <w:pPr>
        <w:pStyle w:val="PargrafodaLista"/>
      </w:pPr>
    </w:p>
    <w:p w14:paraId="0FFC976A" w14:textId="77777777" w:rsidR="008442AD" w:rsidRDefault="008442AD" w:rsidP="008442AD">
      <w:pPr>
        <w:pStyle w:val="PargrafodaLista"/>
      </w:pPr>
    </w:p>
    <w:p w14:paraId="68497DF2" w14:textId="77777777" w:rsidR="008442AD" w:rsidRDefault="008442AD" w:rsidP="008442AD">
      <w:pPr>
        <w:pStyle w:val="PargrafodaLista"/>
      </w:pPr>
    </w:p>
    <w:p w14:paraId="66718ED8" w14:textId="77777777" w:rsidR="008442AD" w:rsidRDefault="008442AD" w:rsidP="008442AD">
      <w:pPr>
        <w:pStyle w:val="PargrafodaLista"/>
      </w:pPr>
    </w:p>
    <w:p w14:paraId="2D81DDD2" w14:textId="77777777" w:rsidR="008442AD" w:rsidRDefault="008442AD" w:rsidP="008442AD">
      <w:pPr>
        <w:pStyle w:val="PargrafodaLista"/>
      </w:pPr>
    </w:p>
    <w:p w14:paraId="048D1813" w14:textId="17F69E5F" w:rsidR="008442AD" w:rsidRDefault="008442AD" w:rsidP="008442AD">
      <w:pPr>
        <w:pStyle w:val="PargrafodaLista"/>
      </w:pPr>
      <w:r>
        <w:t xml:space="preserve">Exibindo as informações no </w:t>
      </w:r>
      <w:proofErr w:type="spellStart"/>
      <w:r>
        <w:t>LogCat</w:t>
      </w:r>
      <w:proofErr w:type="spellEnd"/>
      <w:r>
        <w:t>:</w:t>
      </w:r>
    </w:p>
    <w:p w14:paraId="1239115D" w14:textId="3263D1EC" w:rsidR="008442AD" w:rsidRDefault="008442AD" w:rsidP="008442AD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83840" behindDoc="1" locked="0" layoutInCell="1" allowOverlap="1" wp14:anchorId="7FEA1004" wp14:editId="56D3C74F">
            <wp:simplePos x="0" y="0"/>
            <wp:positionH relativeFrom="page">
              <wp:posOffset>656159</wp:posOffset>
            </wp:positionH>
            <wp:positionV relativeFrom="paragraph">
              <wp:posOffset>190728</wp:posOffset>
            </wp:positionV>
            <wp:extent cx="6469380" cy="1935480"/>
            <wp:effectExtent l="190500" t="190500" r="198120" b="198120"/>
            <wp:wrapTight wrapText="bothSides">
              <wp:wrapPolygon edited="0">
                <wp:start x="127" y="-2126"/>
                <wp:lineTo x="-636" y="-1701"/>
                <wp:lineTo x="-636" y="18709"/>
                <wp:lineTo x="-509" y="22110"/>
                <wp:lineTo x="64" y="23173"/>
                <wp:lineTo x="127" y="23598"/>
                <wp:lineTo x="21435" y="23598"/>
                <wp:lineTo x="21498" y="23173"/>
                <wp:lineTo x="22071" y="22110"/>
                <wp:lineTo x="22198" y="18709"/>
                <wp:lineTo x="22198" y="1701"/>
                <wp:lineTo x="21498" y="-1488"/>
                <wp:lineTo x="21435" y="-2126"/>
                <wp:lineTo x="127" y="-2126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1935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127F7" w14:textId="04E5CB72" w:rsidR="008442AD" w:rsidRDefault="008442AD" w:rsidP="008442AD">
      <w:pPr>
        <w:pStyle w:val="PargrafodaLista"/>
      </w:pPr>
      <w:r>
        <w:t>A resposta da requisição de cancelamento possui como resposta:</w:t>
      </w:r>
    </w:p>
    <w:p w14:paraId="3CADC680" w14:textId="77777777" w:rsidR="008442AD" w:rsidRDefault="008442AD" w:rsidP="008442AD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r>
        <w:rPr>
          <w:lang w:val="pt-BR"/>
        </w:rPr>
        <w:t>Código de autorização da transação</w:t>
      </w:r>
    </w:p>
    <w:p w14:paraId="71A4EAB9" w14:textId="77777777" w:rsidR="008442AD" w:rsidRPr="00087465" w:rsidRDefault="008442AD" w:rsidP="008442AD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proofErr w:type="spellStart"/>
      <w:r>
        <w:t>Numeração</w:t>
      </w:r>
      <w:proofErr w:type="spellEnd"/>
      <w:r>
        <w:t xml:space="preserve"> da </w:t>
      </w:r>
      <w:proofErr w:type="spellStart"/>
      <w:r>
        <w:t>transação</w:t>
      </w:r>
      <w:proofErr w:type="spellEnd"/>
    </w:p>
    <w:p w14:paraId="5ECDAD52" w14:textId="44AB3954" w:rsidR="008442AD" w:rsidRPr="002141A5" w:rsidRDefault="008442AD" w:rsidP="008442AD">
      <w:pPr>
        <w:pStyle w:val="SemEspaamento"/>
        <w:numPr>
          <w:ilvl w:val="0"/>
          <w:numId w:val="51"/>
        </w:numPr>
        <w:spacing w:line="360" w:lineRule="auto"/>
        <w:rPr>
          <w:lang w:val="pt-BR"/>
        </w:rPr>
      </w:pPr>
      <w:r>
        <w:t>Status</w:t>
      </w:r>
    </w:p>
    <w:p w14:paraId="155017CD" w14:textId="77777777" w:rsidR="008442AD" w:rsidRDefault="008442AD" w:rsidP="008442AD">
      <w:pPr>
        <w:pStyle w:val="PargrafodaLista"/>
      </w:pPr>
    </w:p>
    <w:p w14:paraId="07398B05" w14:textId="59FEA6B5" w:rsidR="008442AD" w:rsidRPr="00C2411F" w:rsidRDefault="008442AD" w:rsidP="008442AD">
      <w:pPr>
        <w:pStyle w:val="SemEspaamento"/>
        <w:spacing w:line="360" w:lineRule="auto"/>
        <w:rPr>
          <w:lang w:val="pt-BR"/>
        </w:rPr>
      </w:pPr>
      <w:r>
        <w:rPr>
          <w:lang w:val="pt-BR"/>
        </w:rPr>
        <w:t>Respostas</w:t>
      </w:r>
      <w:r w:rsidR="00E52461">
        <w:rPr>
          <w:lang w:val="pt-BR"/>
        </w:rPr>
        <w:t xml:space="preserve"> do cancelamento</w:t>
      </w:r>
      <w:r w:rsidRPr="00C2411F">
        <w:rPr>
          <w:lang w:val="pt-BR"/>
        </w:rPr>
        <w:t xml:space="preserve">: </w:t>
      </w:r>
    </w:p>
    <w:tbl>
      <w:tblPr>
        <w:tblStyle w:val="TabeladeGrade5Escura-nfase4"/>
        <w:tblW w:w="11057" w:type="dxa"/>
        <w:tblInd w:w="-157" w:type="dxa"/>
        <w:tblBorders>
          <w:top w:val="single" w:sz="12" w:space="0" w:color="8DC182" w:themeColor="accent4" w:themeTint="99"/>
          <w:left w:val="single" w:sz="12" w:space="0" w:color="8DC182" w:themeColor="accent4" w:themeTint="99"/>
          <w:bottom w:val="single" w:sz="12" w:space="0" w:color="8DC182" w:themeColor="accent4" w:themeTint="99"/>
          <w:right w:val="single" w:sz="12" w:space="0" w:color="8DC182" w:themeColor="accent4" w:themeTint="99"/>
          <w:insideH w:val="single" w:sz="12" w:space="0" w:color="8DC182" w:themeColor="accent4" w:themeTint="99"/>
          <w:insideV w:val="single" w:sz="12" w:space="0" w:color="8DC182" w:themeColor="accent4" w:themeTint="99"/>
        </w:tblBorders>
        <w:tblLook w:val="04A0" w:firstRow="1" w:lastRow="0" w:firstColumn="1" w:lastColumn="0" w:noHBand="0" w:noVBand="1"/>
      </w:tblPr>
      <w:tblGrid>
        <w:gridCol w:w="2417"/>
        <w:gridCol w:w="3257"/>
        <w:gridCol w:w="5383"/>
      </w:tblGrid>
      <w:tr w:rsidR="008442AD" w14:paraId="22EB8B11" w14:textId="77777777" w:rsidTr="007C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597028D" w14:textId="77777777" w:rsidR="008442AD" w:rsidRDefault="008442AD" w:rsidP="007C1E0F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325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D49BCDB" w14:textId="77777777" w:rsidR="008442AD" w:rsidRDefault="008442AD" w:rsidP="007C1E0F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Passagem</w:t>
            </w:r>
          </w:p>
        </w:tc>
        <w:tc>
          <w:tcPr>
            <w:tcW w:w="53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0DEEB09" w14:textId="77777777" w:rsidR="008442AD" w:rsidRDefault="008442AD" w:rsidP="007C1E0F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8442AD" w14:paraId="6CE0C6DF" w14:textId="77777777" w:rsidTr="007C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  <w:vAlign w:val="center"/>
          </w:tcPr>
          <w:p w14:paraId="4142DA00" w14:textId="77777777" w:rsidR="008442AD" w:rsidRDefault="008442AD" w:rsidP="007C1E0F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String</w:t>
            </w:r>
            <w:proofErr w:type="spellEnd"/>
          </w:p>
        </w:tc>
        <w:tc>
          <w:tcPr>
            <w:tcW w:w="3257" w:type="dxa"/>
            <w:vAlign w:val="center"/>
          </w:tcPr>
          <w:p w14:paraId="3CB20F23" w14:textId="77777777" w:rsidR="008442AD" w:rsidRDefault="008442AD" w:rsidP="007C1E0F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ARN</w:t>
            </w:r>
          </w:p>
        </w:tc>
        <w:tc>
          <w:tcPr>
            <w:tcW w:w="5383" w:type="dxa"/>
            <w:vAlign w:val="center"/>
          </w:tcPr>
          <w:p w14:paraId="15FB8317" w14:textId="77777777" w:rsidR="008442AD" w:rsidRDefault="008442AD" w:rsidP="007C1E0F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Numeração da transação</w:t>
            </w:r>
          </w:p>
        </w:tc>
      </w:tr>
      <w:tr w:rsidR="008442AD" w14:paraId="6518E70A" w14:textId="77777777" w:rsidTr="007C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  <w:tcBorders>
              <w:left w:val="none" w:sz="0" w:space="0" w:color="auto"/>
            </w:tcBorders>
            <w:vAlign w:val="center"/>
          </w:tcPr>
          <w:p w14:paraId="063A37BA" w14:textId="77777777" w:rsidR="008442AD" w:rsidRDefault="008442AD" w:rsidP="007C1E0F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String</w:t>
            </w:r>
            <w:proofErr w:type="spellEnd"/>
          </w:p>
        </w:tc>
        <w:tc>
          <w:tcPr>
            <w:tcW w:w="3257" w:type="dxa"/>
            <w:vAlign w:val="center"/>
          </w:tcPr>
          <w:p w14:paraId="02787E77" w14:textId="77777777" w:rsidR="008442AD" w:rsidRDefault="008442AD" w:rsidP="007C1E0F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CA</w:t>
            </w:r>
          </w:p>
        </w:tc>
        <w:tc>
          <w:tcPr>
            <w:tcW w:w="5383" w:type="dxa"/>
            <w:vAlign w:val="center"/>
          </w:tcPr>
          <w:p w14:paraId="63984EEE" w14:textId="77777777" w:rsidR="008442AD" w:rsidRPr="0079435D" w:rsidRDefault="008442AD" w:rsidP="007C1E0F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Código da transação</w:t>
            </w:r>
          </w:p>
        </w:tc>
      </w:tr>
      <w:tr w:rsidR="008442AD" w14:paraId="2CE6B58B" w14:textId="77777777" w:rsidTr="007C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  <w:vAlign w:val="center"/>
          </w:tcPr>
          <w:p w14:paraId="07644EAA" w14:textId="641EFFDF" w:rsidR="008442AD" w:rsidRDefault="008442AD" w:rsidP="007C1E0F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String</w:t>
            </w:r>
            <w:proofErr w:type="spellEnd"/>
          </w:p>
        </w:tc>
        <w:tc>
          <w:tcPr>
            <w:tcW w:w="3257" w:type="dxa"/>
            <w:vAlign w:val="center"/>
          </w:tcPr>
          <w:p w14:paraId="2E2A960B" w14:textId="1F5C8264" w:rsidR="008442AD" w:rsidRDefault="008442AD" w:rsidP="007C1E0F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Status</w:t>
            </w:r>
          </w:p>
        </w:tc>
        <w:tc>
          <w:tcPr>
            <w:tcW w:w="5383" w:type="dxa"/>
            <w:vAlign w:val="center"/>
          </w:tcPr>
          <w:p w14:paraId="5FB3E228" w14:textId="77777777" w:rsidR="007C1E0F" w:rsidRDefault="007C1E0F" w:rsidP="007C1E0F">
            <w:pPr>
              <w:pStyle w:val="Pargrafoda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3458AA" w14:textId="775968BF" w:rsidR="008442AD" w:rsidRDefault="007C1E0F" w:rsidP="007C1E0F">
            <w:pPr>
              <w:pStyle w:val="Pargrafoda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Approved</w:t>
            </w:r>
            <w:proofErr w:type="spellEnd"/>
            <w:r>
              <w:t xml:space="preserve"> – Cancelamento realizado com sucesso;</w:t>
            </w:r>
          </w:p>
          <w:p w14:paraId="3EE69C0B" w14:textId="77777777" w:rsidR="007C1E0F" w:rsidRDefault="007C1E0F" w:rsidP="007C1E0F">
            <w:pPr>
              <w:pStyle w:val="Pargrafoda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C0A3AD" w14:textId="77777777" w:rsidR="007C1E0F" w:rsidRDefault="007C1E0F" w:rsidP="007C1E0F">
            <w:pPr>
              <w:pStyle w:val="Pargrafoda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Declined</w:t>
            </w:r>
            <w:proofErr w:type="spellEnd"/>
            <w:r>
              <w:t xml:space="preserve">   – Cancelamento negado;</w:t>
            </w:r>
          </w:p>
          <w:p w14:paraId="2FFD1F53" w14:textId="77777777" w:rsidR="007C1E0F" w:rsidRDefault="007C1E0F" w:rsidP="007C1E0F">
            <w:pPr>
              <w:pStyle w:val="Pargrafoda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E85608" w14:textId="77777777" w:rsidR="007C1E0F" w:rsidRDefault="007C1E0F" w:rsidP="007C1E0F">
            <w:pPr>
              <w:pStyle w:val="Pargrafoda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PartialApproved</w:t>
            </w:r>
            <w:proofErr w:type="spellEnd"/>
            <w:r>
              <w:t xml:space="preserve"> – Parcialmente aprovada;</w:t>
            </w:r>
          </w:p>
          <w:p w14:paraId="1CA77804" w14:textId="77777777" w:rsidR="007C1E0F" w:rsidRDefault="007C1E0F" w:rsidP="007C1E0F">
            <w:pPr>
              <w:pStyle w:val="Pargrafoda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F7F4EC" w14:textId="77777777" w:rsidR="007C1E0F" w:rsidRDefault="007C1E0F" w:rsidP="007C1E0F">
            <w:pPr>
              <w:pStyle w:val="Pargrafoda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TchenicalError</w:t>
            </w:r>
            <w:proofErr w:type="spellEnd"/>
            <w:r>
              <w:t xml:space="preserve"> – Erro técnico no proxy de cancelamento;</w:t>
            </w:r>
          </w:p>
          <w:p w14:paraId="32CAE602" w14:textId="6041299F" w:rsidR="007C1E0F" w:rsidRPr="007C1E0F" w:rsidRDefault="007C1E0F" w:rsidP="007C1E0F">
            <w:pPr>
              <w:pStyle w:val="Pargrafoda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A95BAC" w14:textId="4D7BB3C9" w:rsidR="008442AD" w:rsidRDefault="008442AD" w:rsidP="008442AD"/>
    <w:p w14:paraId="2E535FED" w14:textId="77777777" w:rsidR="006A4C02" w:rsidRPr="0079435D" w:rsidRDefault="006A4C02" w:rsidP="000C4BBC">
      <w:pPr>
        <w:pStyle w:val="SemEspaamento"/>
        <w:jc w:val="center"/>
        <w:rPr>
          <w:color w:val="404040" w:themeColor="text1" w:themeTint="BF"/>
        </w:rPr>
      </w:pPr>
      <w:r w:rsidRPr="0079435D">
        <w:rPr>
          <w:b/>
          <w:u w:val="single"/>
        </w:rPr>
        <w:t>OBS</w:t>
      </w:r>
      <w:r>
        <w:t xml:space="preserve">: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, a </w:t>
      </w:r>
      <w:proofErr w:type="spellStart"/>
      <w:r>
        <w:t>senha</w:t>
      </w:r>
      <w:proofErr w:type="spellEnd"/>
      <w:r>
        <w:t xml:space="preserve"> de </w:t>
      </w:r>
      <w:proofErr w:type="spellStart"/>
      <w:r>
        <w:t>cancelamento</w:t>
      </w:r>
      <w:proofErr w:type="spellEnd"/>
      <w:r>
        <w:t xml:space="preserve"> é “1234”, </w:t>
      </w:r>
      <w:proofErr w:type="spellStart"/>
      <w:r>
        <w:t>podendo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alterada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r w:rsidRPr="0079435D">
        <w:rPr>
          <w:b/>
          <w:color w:val="404040" w:themeColor="text1" w:themeTint="BF"/>
        </w:rPr>
        <w:t xml:space="preserve">CONFIGURAÇÕES </w:t>
      </w:r>
      <w:r w:rsidRPr="0079435D">
        <w:rPr>
          <w:color w:val="404040" w:themeColor="text1" w:themeTint="BF"/>
        </w:rPr>
        <w:t xml:space="preserve">da </w:t>
      </w:r>
      <w:proofErr w:type="spellStart"/>
      <w:r>
        <w:rPr>
          <w:color w:val="404040" w:themeColor="text1" w:themeTint="BF"/>
        </w:rPr>
        <w:t>a</w:t>
      </w:r>
      <w:r w:rsidRPr="0079435D">
        <w:rPr>
          <w:color w:val="404040" w:themeColor="text1" w:themeTint="BF"/>
        </w:rPr>
        <w:t>plicação</w:t>
      </w:r>
      <w:proofErr w:type="spellEnd"/>
      <w:r w:rsidRPr="0079435D">
        <w:rPr>
          <w:color w:val="404040" w:themeColor="text1" w:themeTint="BF"/>
        </w:rPr>
        <w:t>.</w:t>
      </w:r>
    </w:p>
    <w:p w14:paraId="4F93C25E" w14:textId="77777777" w:rsidR="006A4C02" w:rsidRDefault="006A4C02" w:rsidP="008442AD"/>
    <w:p w14:paraId="25ABE5B5" w14:textId="77777777" w:rsidR="000208AC" w:rsidRDefault="000208AC" w:rsidP="008442AD"/>
    <w:p w14:paraId="4E981B02" w14:textId="77777777" w:rsidR="000208AC" w:rsidRDefault="000208AC" w:rsidP="008442AD"/>
    <w:p w14:paraId="08F22CF7" w14:textId="02C4F592" w:rsidR="000208AC" w:rsidRDefault="000208AC" w:rsidP="000208AC">
      <w:pPr>
        <w:pStyle w:val="Ttulo1"/>
      </w:pPr>
      <w:r>
        <w:t>IMPRESSÃO</w:t>
      </w:r>
    </w:p>
    <w:p w14:paraId="3C50F5CA" w14:textId="77777777" w:rsidR="000208AC" w:rsidRDefault="000208AC" w:rsidP="008442AD"/>
    <w:p w14:paraId="549248CD" w14:textId="103979A0" w:rsidR="004F38C2" w:rsidRDefault="004F38C2" w:rsidP="004F38C2">
      <w:pPr>
        <w:pStyle w:val="Ttulo2"/>
      </w:pPr>
      <w:r>
        <w:t>Como imprimir</w:t>
      </w:r>
    </w:p>
    <w:p w14:paraId="0C91E887" w14:textId="77777777" w:rsidR="004F38C2" w:rsidRDefault="004F38C2" w:rsidP="008442AD"/>
    <w:p w14:paraId="50115286" w14:textId="76A9BDF0" w:rsidR="00493E0E" w:rsidRDefault="0031229A" w:rsidP="005D76B0">
      <w:pPr>
        <w:pStyle w:val="SemEspaamento"/>
        <w:ind w:firstLine="425"/>
      </w:pPr>
      <w:r>
        <w:t xml:space="preserve">As </w:t>
      </w:r>
      <w:proofErr w:type="spellStart"/>
      <w:r>
        <w:t>impressoras</w:t>
      </w:r>
      <w:proofErr w:type="spellEnd"/>
      <w:r>
        <w:t xml:space="preserve"> dos </w:t>
      </w:r>
      <w:proofErr w:type="spellStart"/>
      <w:r>
        <w:t>Pinpads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pela API de </w:t>
      </w:r>
      <w:proofErr w:type="spellStart"/>
      <w:r>
        <w:t>integração</w:t>
      </w:r>
      <w:proofErr w:type="spellEnd"/>
      <w:r>
        <w:t xml:space="preserve">, para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StartPrint</w:t>
      </w:r>
      <w:proofErr w:type="spellEnd"/>
      <w:r>
        <w:t>.</w:t>
      </w:r>
    </w:p>
    <w:p w14:paraId="25BD9FD7" w14:textId="77777777" w:rsidR="0031229A" w:rsidRDefault="0031229A" w:rsidP="005D76B0">
      <w:pPr>
        <w:pStyle w:val="SemEspaamento"/>
        <w:ind w:firstLine="425"/>
      </w:pPr>
    </w:p>
    <w:p w14:paraId="68E8A149" w14:textId="33AEF095" w:rsidR="0031229A" w:rsidRDefault="0031229A" w:rsidP="005D76B0">
      <w:pPr>
        <w:pStyle w:val="SemEspaamento"/>
        <w:ind w:firstLine="425"/>
      </w:pPr>
      <w:r>
        <w:t xml:space="preserve">Na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StartPrint</w:t>
      </w:r>
      <w:proofErr w:type="spellEnd"/>
      <w:r>
        <w:t xml:space="preserve">,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>:</w:t>
      </w:r>
    </w:p>
    <w:p w14:paraId="7A1251B2" w14:textId="77777777" w:rsidR="0031229A" w:rsidRDefault="0031229A" w:rsidP="005D76B0">
      <w:pPr>
        <w:pStyle w:val="SemEspaamento"/>
        <w:ind w:firstLine="425"/>
      </w:pPr>
    </w:p>
    <w:p w14:paraId="5439423D" w14:textId="7804964B" w:rsidR="0031229A" w:rsidRDefault="0031229A" w:rsidP="005D76B0">
      <w:pPr>
        <w:pStyle w:val="SemEspaamento"/>
        <w:ind w:firstLine="425"/>
      </w:pPr>
      <w:r>
        <w:t xml:space="preserve">• </w:t>
      </w:r>
      <w:proofErr w:type="spellStart"/>
      <w:proofErr w:type="gramStart"/>
      <w:r>
        <w:t>validateListSize</w:t>
      </w:r>
      <w:proofErr w:type="spellEnd"/>
      <w:r>
        <w:t>(</w:t>
      </w:r>
      <w:proofErr w:type="gramEnd"/>
      <w:r>
        <w:t xml:space="preserve">) –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validar</w:t>
      </w:r>
      <w:proofErr w:type="spellEnd"/>
      <w:r>
        <w:t xml:space="preserve"> o </w:t>
      </w:r>
      <w:proofErr w:type="spellStart"/>
      <w:r>
        <w:t>tamanho</w:t>
      </w:r>
      <w:proofErr w:type="spellEnd"/>
      <w:r>
        <w:t xml:space="preserve"> de </w:t>
      </w:r>
      <w:proofErr w:type="spellStart"/>
      <w:r w:rsidR="00264E94">
        <w:t>cada</w:t>
      </w:r>
      <w:proofErr w:type="spellEnd"/>
      <w:r w:rsidR="00264E94">
        <w:t xml:space="preserve"> </w:t>
      </w:r>
      <w:proofErr w:type="spellStart"/>
      <w:r w:rsidR="00264E94">
        <w:t>linha</w:t>
      </w:r>
      <w:proofErr w:type="spellEnd"/>
      <w:r w:rsidR="00264E94">
        <w:t xml:space="preserve"> e </w:t>
      </w:r>
      <w:proofErr w:type="spellStart"/>
      <w:r w:rsidR="00264E94">
        <w:t>t</w:t>
      </w:r>
      <w:r>
        <w:t>amanho</w:t>
      </w:r>
      <w:proofErr w:type="spellEnd"/>
      <w:r>
        <w:t xml:space="preserve"> dos </w:t>
      </w:r>
      <w:proofErr w:type="spellStart"/>
      <w:r>
        <w:t>caractéres</w:t>
      </w:r>
      <w:proofErr w:type="spellEnd"/>
      <w:r>
        <w:t xml:space="preserve">, da </w:t>
      </w:r>
      <w:proofErr w:type="spellStart"/>
      <w:r>
        <w:t>seguinte</w:t>
      </w:r>
      <w:proofErr w:type="spellEnd"/>
      <w:r>
        <w:t xml:space="preserve"> forma:</w:t>
      </w:r>
    </w:p>
    <w:p w14:paraId="5AECDF37" w14:textId="77777777" w:rsidR="0031229A" w:rsidRDefault="0031229A" w:rsidP="005D76B0">
      <w:pPr>
        <w:pStyle w:val="SemEspaamento"/>
        <w:ind w:firstLine="425"/>
      </w:pPr>
    </w:p>
    <w:tbl>
      <w:tblPr>
        <w:tblStyle w:val="TabeladeGrade5Escura-nfase4"/>
        <w:tblW w:w="10360" w:type="dxa"/>
        <w:tblInd w:w="421" w:type="dxa"/>
        <w:tblBorders>
          <w:top w:val="single" w:sz="12" w:space="0" w:color="8DC182" w:themeColor="accent4" w:themeTint="99"/>
          <w:left w:val="single" w:sz="12" w:space="0" w:color="8DC182" w:themeColor="accent4" w:themeTint="99"/>
          <w:bottom w:val="single" w:sz="12" w:space="0" w:color="8DC182" w:themeColor="accent4" w:themeTint="99"/>
          <w:right w:val="single" w:sz="12" w:space="0" w:color="8DC182" w:themeColor="accent4" w:themeTint="99"/>
          <w:insideH w:val="single" w:sz="12" w:space="0" w:color="8DC182" w:themeColor="accent4" w:themeTint="99"/>
          <w:insideV w:val="single" w:sz="12" w:space="0" w:color="8DC182" w:themeColor="accent4" w:themeTint="99"/>
        </w:tblBorders>
        <w:tblLook w:val="04A0" w:firstRow="1" w:lastRow="0" w:firstColumn="1" w:lastColumn="0" w:noHBand="0" w:noVBand="1"/>
      </w:tblPr>
      <w:tblGrid>
        <w:gridCol w:w="1898"/>
        <w:gridCol w:w="3338"/>
        <w:gridCol w:w="5124"/>
      </w:tblGrid>
      <w:tr w:rsidR="0031229A" w14:paraId="454F9676" w14:textId="77777777" w:rsidTr="00264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vAlign w:val="center"/>
          </w:tcPr>
          <w:p w14:paraId="6F0AD5CF" w14:textId="7FA1178F" w:rsidR="0031229A" w:rsidRDefault="0031229A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3338" w:type="dxa"/>
            <w:vAlign w:val="center"/>
          </w:tcPr>
          <w:p w14:paraId="0DB96941" w14:textId="69271828" w:rsidR="0031229A" w:rsidRDefault="00EB2795" w:rsidP="00264E9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Tamanho</w:t>
            </w:r>
          </w:p>
        </w:tc>
        <w:tc>
          <w:tcPr>
            <w:tcW w:w="5124" w:type="dxa"/>
            <w:vAlign w:val="center"/>
          </w:tcPr>
          <w:p w14:paraId="1D078A41" w14:textId="0A0F9F57" w:rsidR="0031229A" w:rsidRDefault="00EB2795" w:rsidP="00264E9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Quantidade</w:t>
            </w:r>
          </w:p>
        </w:tc>
      </w:tr>
      <w:tr w:rsidR="0031229A" w14:paraId="7B1F8114" w14:textId="77777777" w:rsidTr="0026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vAlign w:val="center"/>
          </w:tcPr>
          <w:p w14:paraId="194C0536" w14:textId="67E17937" w:rsidR="0031229A" w:rsidRDefault="0031229A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</w:t>
            </w:r>
            <w:proofErr w:type="spellEnd"/>
          </w:p>
        </w:tc>
        <w:tc>
          <w:tcPr>
            <w:tcW w:w="3338" w:type="dxa"/>
            <w:vAlign w:val="center"/>
          </w:tcPr>
          <w:p w14:paraId="1470A204" w14:textId="238BA6C9" w:rsidR="0031229A" w:rsidRDefault="00EB2795" w:rsidP="00264E94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Small</w:t>
            </w:r>
            <w:proofErr w:type="spellEnd"/>
          </w:p>
        </w:tc>
        <w:tc>
          <w:tcPr>
            <w:tcW w:w="5124" w:type="dxa"/>
            <w:vAlign w:val="center"/>
          </w:tcPr>
          <w:p w14:paraId="40042C2D" w14:textId="66EF8380" w:rsidR="0031229A" w:rsidRDefault="00EB2795" w:rsidP="00264E94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Máximo de 48 </w:t>
            </w:r>
            <w:proofErr w:type="spellStart"/>
            <w:r>
              <w:rPr>
                <w:lang w:val="pt-BR"/>
              </w:rPr>
              <w:t>caractéres</w:t>
            </w:r>
            <w:proofErr w:type="spellEnd"/>
          </w:p>
        </w:tc>
      </w:tr>
      <w:tr w:rsidR="0031229A" w:rsidRPr="0079435D" w14:paraId="4BCB93C2" w14:textId="77777777" w:rsidTr="00264E94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vAlign w:val="center"/>
          </w:tcPr>
          <w:p w14:paraId="02A7C817" w14:textId="4D2F3D27" w:rsidR="0031229A" w:rsidRDefault="0031229A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</w:t>
            </w:r>
            <w:proofErr w:type="spellEnd"/>
          </w:p>
        </w:tc>
        <w:tc>
          <w:tcPr>
            <w:tcW w:w="3338" w:type="dxa"/>
            <w:vAlign w:val="center"/>
          </w:tcPr>
          <w:p w14:paraId="79B3DC84" w14:textId="3454D40C" w:rsidR="0031229A" w:rsidRDefault="00EB2795" w:rsidP="00264E94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Medium</w:t>
            </w:r>
            <w:proofErr w:type="spellEnd"/>
          </w:p>
        </w:tc>
        <w:tc>
          <w:tcPr>
            <w:tcW w:w="5124" w:type="dxa"/>
            <w:vAlign w:val="center"/>
          </w:tcPr>
          <w:p w14:paraId="041F9CB6" w14:textId="5F10CAA6" w:rsidR="0031229A" w:rsidRPr="0079435D" w:rsidRDefault="00EB2795" w:rsidP="00264E94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Máximo de 48 </w:t>
            </w:r>
            <w:proofErr w:type="spellStart"/>
            <w:r>
              <w:rPr>
                <w:lang w:val="pt-BR"/>
              </w:rPr>
              <w:t>caractéres</w:t>
            </w:r>
            <w:proofErr w:type="spellEnd"/>
          </w:p>
        </w:tc>
      </w:tr>
      <w:tr w:rsidR="0031229A" w:rsidRPr="007C1E0F" w14:paraId="7C3D4566" w14:textId="77777777" w:rsidTr="0026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vAlign w:val="center"/>
          </w:tcPr>
          <w:p w14:paraId="5BF068AB" w14:textId="34E2D5E3" w:rsidR="0031229A" w:rsidRDefault="00EB2795" w:rsidP="00264E94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I</w:t>
            </w:r>
            <w:r w:rsidR="0031229A">
              <w:rPr>
                <w:lang w:val="pt-BR"/>
              </w:rPr>
              <w:t>nt</w:t>
            </w:r>
            <w:proofErr w:type="spellEnd"/>
          </w:p>
        </w:tc>
        <w:tc>
          <w:tcPr>
            <w:tcW w:w="3338" w:type="dxa"/>
            <w:vAlign w:val="center"/>
          </w:tcPr>
          <w:p w14:paraId="30EC573E" w14:textId="7CFB9149" w:rsidR="0031229A" w:rsidRDefault="00EB2795" w:rsidP="00264E94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Big</w:t>
            </w:r>
          </w:p>
        </w:tc>
        <w:tc>
          <w:tcPr>
            <w:tcW w:w="5124" w:type="dxa"/>
            <w:vAlign w:val="center"/>
          </w:tcPr>
          <w:p w14:paraId="2FA230F7" w14:textId="7D9EDBC7" w:rsidR="0031229A" w:rsidRPr="007C1E0F" w:rsidRDefault="00EB2795" w:rsidP="00264E94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Máximo de 24 </w:t>
            </w:r>
            <w:proofErr w:type="spellStart"/>
            <w:r>
              <w:t>caractéres</w:t>
            </w:r>
            <w:proofErr w:type="spellEnd"/>
          </w:p>
        </w:tc>
      </w:tr>
    </w:tbl>
    <w:p w14:paraId="4F5B0AA8" w14:textId="45322ED0" w:rsidR="005303AD" w:rsidRDefault="005303AD" w:rsidP="008442AD"/>
    <w:p w14:paraId="0CEB4B75" w14:textId="77777777" w:rsidR="00264E94" w:rsidRDefault="00264E94" w:rsidP="00264E94">
      <w:pPr>
        <w:pStyle w:val="SemEspaamento"/>
      </w:pPr>
      <w:r>
        <w:t xml:space="preserve">        • </w:t>
      </w:r>
      <w:proofErr w:type="spellStart"/>
      <w:proofErr w:type="gramStart"/>
      <w:r>
        <w:t>putSpace</w:t>
      </w:r>
      <w:proofErr w:type="spellEnd"/>
      <w:r>
        <w:t>(</w:t>
      </w:r>
      <w:proofErr w:type="gramEnd"/>
      <w:r>
        <w:t xml:space="preserve">) –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quantidades</w:t>
      </w:r>
      <w:proofErr w:type="spellEnd"/>
      <w:r>
        <w:t xml:space="preserve"> de </w:t>
      </w:r>
      <w:proofErr w:type="spellStart"/>
      <w:r>
        <w:t>espaços</w:t>
      </w:r>
      <w:proofErr w:type="spellEnd"/>
      <w:r>
        <w:t xml:space="preserve"> no final da </w:t>
      </w:r>
      <w:proofErr w:type="spellStart"/>
      <w:r>
        <w:t>lista</w:t>
      </w:r>
      <w:proofErr w:type="spellEnd"/>
      <w:r>
        <w:t xml:space="preserve"> </w:t>
      </w:r>
    </w:p>
    <w:p w14:paraId="23E66DB0" w14:textId="4467B771" w:rsidR="00264E94" w:rsidRDefault="00264E94" w:rsidP="00264E94">
      <w:pPr>
        <w:pStyle w:val="SemEspaamento"/>
      </w:pPr>
      <w:r>
        <w:t xml:space="preserve">        </w:t>
      </w:r>
      <w:proofErr w:type="gramStart"/>
      <w:r>
        <w:t xml:space="preserve">•  </w:t>
      </w:r>
      <w:proofErr w:type="spellStart"/>
      <w:r>
        <w:t>sendPrint</w:t>
      </w:r>
      <w:proofErr w:type="spellEnd"/>
      <w:proofErr w:type="gramEnd"/>
      <w:r>
        <w:t xml:space="preserve">() -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 </w:t>
      </w:r>
      <w:proofErr w:type="spellStart"/>
      <w:r>
        <w:t>enviar</w:t>
      </w:r>
      <w:proofErr w:type="spellEnd"/>
      <w:r>
        <w:t xml:space="preserve"> 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impressão</w:t>
      </w:r>
      <w:proofErr w:type="spellEnd"/>
      <w:r>
        <w:t xml:space="preserve"> para o app da Stone</w:t>
      </w:r>
    </w:p>
    <w:p w14:paraId="300C8115" w14:textId="7FA0C9C2" w:rsidR="00264E94" w:rsidRDefault="00264E94" w:rsidP="00264E94">
      <w:pPr>
        <w:pStyle w:val="SemEspaamento"/>
        <w:ind w:firstLine="284"/>
      </w:pPr>
    </w:p>
    <w:p w14:paraId="2CE22B1B" w14:textId="35346DC0" w:rsidR="00264E94" w:rsidRDefault="00264E94" w:rsidP="00264E94">
      <w:pPr>
        <w:pStyle w:val="SemEspaamento"/>
        <w:ind w:firstLine="284"/>
      </w:pPr>
      <w:r>
        <w:t xml:space="preserve">Para </w:t>
      </w:r>
      <w:proofErr w:type="spellStart"/>
      <w:r>
        <w:t>imprimir</w:t>
      </w:r>
      <w:proofErr w:type="spellEnd"/>
      <w:r>
        <w:t xml:space="preserve">, </w:t>
      </w:r>
      <w:proofErr w:type="spellStart"/>
      <w:r>
        <w:t>basta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PrintObject</w:t>
      </w:r>
      <w:proofErr w:type="spellEnd"/>
      <w:r>
        <w:t xml:space="preserve">,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linha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impressa, </w:t>
      </w:r>
      <w:proofErr w:type="spellStart"/>
      <w:r>
        <w:t>ele</w:t>
      </w:r>
      <w:proofErr w:type="spellEnd"/>
      <w:r>
        <w:t xml:space="preserve"> tem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propriedades</w:t>
      </w:r>
      <w:proofErr w:type="spellEnd"/>
      <w:r w:rsidR="004F38C2">
        <w:t>:</w:t>
      </w:r>
    </w:p>
    <w:p w14:paraId="6808B107" w14:textId="77777777" w:rsidR="004F38C2" w:rsidRDefault="004F38C2" w:rsidP="00264E94">
      <w:pPr>
        <w:pStyle w:val="SemEspaamento"/>
        <w:ind w:firstLine="284"/>
      </w:pPr>
    </w:p>
    <w:tbl>
      <w:tblPr>
        <w:tblStyle w:val="TabeladeGrade5Escura-nfase4"/>
        <w:tblW w:w="10360" w:type="dxa"/>
        <w:tblInd w:w="421" w:type="dxa"/>
        <w:tblBorders>
          <w:top w:val="single" w:sz="12" w:space="0" w:color="8DC182" w:themeColor="accent4" w:themeTint="99"/>
          <w:left w:val="single" w:sz="12" w:space="0" w:color="8DC182" w:themeColor="accent4" w:themeTint="99"/>
          <w:bottom w:val="single" w:sz="12" w:space="0" w:color="8DC182" w:themeColor="accent4" w:themeTint="99"/>
          <w:right w:val="single" w:sz="12" w:space="0" w:color="8DC182" w:themeColor="accent4" w:themeTint="99"/>
          <w:insideH w:val="single" w:sz="12" w:space="0" w:color="8DC182" w:themeColor="accent4" w:themeTint="99"/>
          <w:insideV w:val="single" w:sz="12" w:space="0" w:color="8DC182" w:themeColor="accent4" w:themeTint="99"/>
        </w:tblBorders>
        <w:tblLook w:val="04A0" w:firstRow="1" w:lastRow="0" w:firstColumn="1" w:lastColumn="0" w:noHBand="0" w:noVBand="1"/>
      </w:tblPr>
      <w:tblGrid>
        <w:gridCol w:w="1898"/>
        <w:gridCol w:w="3338"/>
        <w:gridCol w:w="5124"/>
      </w:tblGrid>
      <w:tr w:rsidR="004F38C2" w14:paraId="760B6428" w14:textId="77777777" w:rsidTr="00EA4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vAlign w:val="center"/>
          </w:tcPr>
          <w:p w14:paraId="2C8ED171" w14:textId="77777777" w:rsidR="004F38C2" w:rsidRDefault="004F38C2" w:rsidP="00EA4EB2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3338" w:type="dxa"/>
            <w:vAlign w:val="center"/>
          </w:tcPr>
          <w:p w14:paraId="7E05A075" w14:textId="3445E229" w:rsidR="004F38C2" w:rsidRDefault="004F38C2" w:rsidP="00EA4EB2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5124" w:type="dxa"/>
            <w:vAlign w:val="center"/>
          </w:tcPr>
          <w:p w14:paraId="38E9A27D" w14:textId="7BA8E40F" w:rsidR="004F38C2" w:rsidRDefault="004F38C2" w:rsidP="00EA4EB2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Conteúdo</w:t>
            </w:r>
          </w:p>
        </w:tc>
      </w:tr>
      <w:tr w:rsidR="004F38C2" w14:paraId="28FD3345" w14:textId="77777777" w:rsidTr="00EA4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vAlign w:val="center"/>
          </w:tcPr>
          <w:p w14:paraId="2E0E4F10" w14:textId="1D7EB8AD" w:rsidR="004F38C2" w:rsidRDefault="004F38C2" w:rsidP="00EA4EB2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String</w:t>
            </w:r>
            <w:proofErr w:type="spellEnd"/>
          </w:p>
        </w:tc>
        <w:tc>
          <w:tcPr>
            <w:tcW w:w="3338" w:type="dxa"/>
            <w:vAlign w:val="center"/>
          </w:tcPr>
          <w:p w14:paraId="75FBEE74" w14:textId="1446DE75" w:rsidR="004F38C2" w:rsidRDefault="004F38C2" w:rsidP="00EA4EB2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Message</w:t>
            </w:r>
            <w:proofErr w:type="spellEnd"/>
          </w:p>
        </w:tc>
        <w:tc>
          <w:tcPr>
            <w:tcW w:w="5124" w:type="dxa"/>
            <w:vAlign w:val="center"/>
          </w:tcPr>
          <w:p w14:paraId="5CF7C995" w14:textId="5CC6A708" w:rsidR="004F38C2" w:rsidRDefault="004F38C2" w:rsidP="00EA4EB2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Conteúdo a ser impresso</w:t>
            </w:r>
          </w:p>
        </w:tc>
      </w:tr>
      <w:tr w:rsidR="004F38C2" w:rsidRPr="0079435D" w14:paraId="2C1010A5" w14:textId="77777777" w:rsidTr="00EA4EB2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vAlign w:val="center"/>
          </w:tcPr>
          <w:p w14:paraId="14A4A540" w14:textId="77777777" w:rsidR="004F38C2" w:rsidRDefault="004F38C2" w:rsidP="00EA4EB2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</w:t>
            </w:r>
            <w:proofErr w:type="spellEnd"/>
          </w:p>
        </w:tc>
        <w:tc>
          <w:tcPr>
            <w:tcW w:w="3338" w:type="dxa"/>
            <w:vAlign w:val="center"/>
          </w:tcPr>
          <w:p w14:paraId="0B645129" w14:textId="51324F16" w:rsidR="004F38C2" w:rsidRDefault="004F38C2" w:rsidP="00EA4EB2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Size</w:t>
            </w:r>
            <w:proofErr w:type="spellEnd"/>
          </w:p>
        </w:tc>
        <w:tc>
          <w:tcPr>
            <w:tcW w:w="5124" w:type="dxa"/>
            <w:vAlign w:val="center"/>
          </w:tcPr>
          <w:p w14:paraId="228A3B42" w14:textId="46334B91" w:rsidR="004F38C2" w:rsidRPr="0079435D" w:rsidRDefault="004F38C2" w:rsidP="00EA4EB2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SMALL, MEDIUM, BIG</w:t>
            </w:r>
          </w:p>
        </w:tc>
      </w:tr>
      <w:tr w:rsidR="004F38C2" w:rsidRPr="007C1E0F" w14:paraId="79F78987" w14:textId="77777777" w:rsidTr="00EA4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vAlign w:val="center"/>
          </w:tcPr>
          <w:p w14:paraId="7F5B5038" w14:textId="77777777" w:rsidR="004F38C2" w:rsidRDefault="004F38C2" w:rsidP="00EA4EB2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</w:t>
            </w:r>
            <w:proofErr w:type="spellEnd"/>
          </w:p>
        </w:tc>
        <w:tc>
          <w:tcPr>
            <w:tcW w:w="3338" w:type="dxa"/>
            <w:vAlign w:val="center"/>
          </w:tcPr>
          <w:p w14:paraId="6D218314" w14:textId="2F3DC84E" w:rsidR="004F38C2" w:rsidRDefault="004F38C2" w:rsidP="00EA4EB2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Align</w:t>
            </w:r>
            <w:proofErr w:type="spellEnd"/>
          </w:p>
        </w:tc>
        <w:tc>
          <w:tcPr>
            <w:tcW w:w="5124" w:type="dxa"/>
            <w:vAlign w:val="center"/>
          </w:tcPr>
          <w:p w14:paraId="39AE9785" w14:textId="029B45EC" w:rsidR="004F38C2" w:rsidRPr="007C1E0F" w:rsidRDefault="004F38C2" w:rsidP="00EA4EB2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LEFT, CENTER, RIGHT</w:t>
            </w:r>
          </w:p>
        </w:tc>
      </w:tr>
      <w:tr w:rsidR="0007637F" w:rsidRPr="007C1E0F" w14:paraId="293865D6" w14:textId="77777777" w:rsidTr="00EA4EB2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vAlign w:val="center"/>
          </w:tcPr>
          <w:p w14:paraId="101F3BA0" w14:textId="73A7831A" w:rsidR="0007637F" w:rsidRDefault="0007637F" w:rsidP="00EA4EB2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String</w:t>
            </w:r>
            <w:proofErr w:type="spellEnd"/>
          </w:p>
        </w:tc>
        <w:tc>
          <w:tcPr>
            <w:tcW w:w="3338" w:type="dxa"/>
            <w:vAlign w:val="center"/>
          </w:tcPr>
          <w:p w14:paraId="193F19D5" w14:textId="7C5D7DC5" w:rsidR="0007637F" w:rsidRDefault="0007637F" w:rsidP="00EA4EB2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TAG</w:t>
            </w:r>
          </w:p>
        </w:tc>
        <w:tc>
          <w:tcPr>
            <w:tcW w:w="5124" w:type="dxa"/>
            <w:vAlign w:val="center"/>
          </w:tcPr>
          <w:p w14:paraId="24CEB667" w14:textId="1E1DB3F5" w:rsidR="0007637F" w:rsidRDefault="0007637F" w:rsidP="00EA4EB2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Máximo</w:t>
            </w:r>
            <w:proofErr w:type="spellEnd"/>
            <w:r>
              <w:t xml:space="preserve"> de 512 </w:t>
            </w:r>
            <w:proofErr w:type="spellStart"/>
            <w:r>
              <w:t>caractéres</w:t>
            </w:r>
            <w:proofErr w:type="spellEnd"/>
          </w:p>
        </w:tc>
      </w:tr>
    </w:tbl>
    <w:p w14:paraId="307C5327" w14:textId="77777777" w:rsidR="004F38C2" w:rsidRDefault="004F38C2" w:rsidP="00264E94">
      <w:pPr>
        <w:pStyle w:val="SemEspaamento"/>
        <w:ind w:firstLine="284"/>
      </w:pPr>
    </w:p>
    <w:p w14:paraId="4C02D4BE" w14:textId="77777777" w:rsidR="004F38C2" w:rsidRDefault="004F38C2" w:rsidP="00264E94">
      <w:pPr>
        <w:pStyle w:val="SemEspaamento"/>
        <w:ind w:firstLine="284"/>
      </w:pPr>
    </w:p>
    <w:p w14:paraId="07FBA5AD" w14:textId="46A58680" w:rsidR="004F38C2" w:rsidRPr="0007637F" w:rsidRDefault="0007637F" w:rsidP="0007637F">
      <w:pPr>
        <w:pStyle w:val="SemEspaamento"/>
        <w:rPr>
          <w:b/>
        </w:rPr>
      </w:pPr>
      <w:bookmarkStart w:id="10" w:name="_GoBack"/>
      <w:bookmarkEnd w:id="10"/>
      <w:r w:rsidRPr="0007637F">
        <w:rPr>
          <w:b/>
        </w:rPr>
        <w:t xml:space="preserve">OBS: </w:t>
      </w:r>
      <w:proofErr w:type="spellStart"/>
      <w:r w:rsidRPr="0007637F">
        <w:rPr>
          <w:b/>
        </w:rPr>
        <w:t>Ao</w:t>
      </w:r>
      <w:proofErr w:type="spellEnd"/>
      <w:r w:rsidRPr="0007637F">
        <w:rPr>
          <w:b/>
        </w:rPr>
        <w:t xml:space="preserve"> </w:t>
      </w:r>
      <w:proofErr w:type="spellStart"/>
      <w:r w:rsidRPr="0007637F">
        <w:rPr>
          <w:b/>
        </w:rPr>
        <w:t>ser</w:t>
      </w:r>
      <w:proofErr w:type="spellEnd"/>
      <w:r w:rsidRPr="0007637F">
        <w:rPr>
          <w:b/>
        </w:rPr>
        <w:t xml:space="preserve"> </w:t>
      </w:r>
      <w:proofErr w:type="spellStart"/>
      <w:r w:rsidRPr="0007637F">
        <w:rPr>
          <w:b/>
        </w:rPr>
        <w:t>passado</w:t>
      </w:r>
      <w:proofErr w:type="spellEnd"/>
      <w:r w:rsidRPr="0007637F">
        <w:rPr>
          <w:b/>
        </w:rPr>
        <w:t xml:space="preserve"> “TAG” </w:t>
      </w:r>
      <w:proofErr w:type="spellStart"/>
      <w:r w:rsidRPr="0007637F">
        <w:rPr>
          <w:b/>
        </w:rPr>
        <w:t>como</w:t>
      </w:r>
      <w:proofErr w:type="spellEnd"/>
      <w:r w:rsidRPr="0007637F">
        <w:rPr>
          <w:b/>
        </w:rPr>
        <w:t xml:space="preserve"> </w:t>
      </w:r>
      <w:proofErr w:type="spellStart"/>
      <w:r w:rsidRPr="0007637F">
        <w:rPr>
          <w:b/>
        </w:rPr>
        <w:t>tamanho</w:t>
      </w:r>
      <w:proofErr w:type="spellEnd"/>
      <w:r w:rsidRPr="0007637F">
        <w:rPr>
          <w:b/>
        </w:rPr>
        <w:t xml:space="preserve"> </w:t>
      </w:r>
      <w:proofErr w:type="spellStart"/>
      <w:r w:rsidRPr="0007637F">
        <w:rPr>
          <w:b/>
        </w:rPr>
        <w:t>ou</w:t>
      </w:r>
      <w:proofErr w:type="spellEnd"/>
      <w:r w:rsidRPr="0007637F">
        <w:rPr>
          <w:b/>
        </w:rPr>
        <w:t xml:space="preserve"> </w:t>
      </w:r>
      <w:proofErr w:type="spellStart"/>
      <w:r w:rsidRPr="0007637F">
        <w:rPr>
          <w:b/>
        </w:rPr>
        <w:t>alinhamento</w:t>
      </w:r>
      <w:proofErr w:type="spellEnd"/>
      <w:r w:rsidRPr="0007637F">
        <w:rPr>
          <w:b/>
        </w:rPr>
        <w:t xml:space="preserve">, </w:t>
      </w:r>
      <w:proofErr w:type="spellStart"/>
      <w:r w:rsidRPr="0007637F">
        <w:rPr>
          <w:b/>
        </w:rPr>
        <w:t>será</w:t>
      </w:r>
      <w:proofErr w:type="spellEnd"/>
      <w:r w:rsidRPr="0007637F">
        <w:rPr>
          <w:b/>
        </w:rPr>
        <w:t xml:space="preserve"> </w:t>
      </w:r>
      <w:proofErr w:type="spellStart"/>
      <w:r w:rsidRPr="0007637F">
        <w:rPr>
          <w:b/>
        </w:rPr>
        <w:t>impresso</w:t>
      </w:r>
      <w:proofErr w:type="spellEnd"/>
      <w:r w:rsidRPr="0007637F">
        <w:rPr>
          <w:b/>
        </w:rPr>
        <w:t xml:space="preserve"> um QR Code com o </w:t>
      </w:r>
      <w:proofErr w:type="spellStart"/>
      <w:r w:rsidRPr="0007637F">
        <w:rPr>
          <w:b/>
        </w:rPr>
        <w:t>conteúdo</w:t>
      </w:r>
      <w:proofErr w:type="spellEnd"/>
      <w:r w:rsidRPr="0007637F">
        <w:rPr>
          <w:b/>
        </w:rPr>
        <w:t xml:space="preserve"> </w:t>
      </w:r>
      <w:proofErr w:type="spellStart"/>
      <w:r w:rsidRPr="0007637F">
        <w:rPr>
          <w:b/>
        </w:rPr>
        <w:t>que</w:t>
      </w:r>
      <w:proofErr w:type="spellEnd"/>
      <w:r w:rsidRPr="0007637F">
        <w:rPr>
          <w:b/>
        </w:rPr>
        <w:t xml:space="preserve"> </w:t>
      </w:r>
      <w:proofErr w:type="spellStart"/>
      <w:r w:rsidRPr="0007637F">
        <w:rPr>
          <w:b/>
        </w:rPr>
        <w:t>foi</w:t>
      </w:r>
      <w:proofErr w:type="spellEnd"/>
      <w:r w:rsidRPr="0007637F">
        <w:rPr>
          <w:b/>
        </w:rPr>
        <w:t xml:space="preserve"> </w:t>
      </w:r>
      <w:proofErr w:type="spellStart"/>
      <w:r w:rsidRPr="0007637F">
        <w:rPr>
          <w:b/>
        </w:rPr>
        <w:t>passado</w:t>
      </w:r>
      <w:proofErr w:type="spellEnd"/>
      <w:r w:rsidRPr="0007637F">
        <w:rPr>
          <w:b/>
        </w:rPr>
        <w:t>.</w:t>
      </w:r>
    </w:p>
    <w:p w14:paraId="5C0F9A50" w14:textId="77777777" w:rsidR="004F38C2" w:rsidRDefault="004F38C2" w:rsidP="00264E94">
      <w:pPr>
        <w:pStyle w:val="SemEspaamento"/>
        <w:ind w:firstLine="284"/>
      </w:pPr>
    </w:p>
    <w:p w14:paraId="5D9FDF4E" w14:textId="77777777" w:rsidR="004F38C2" w:rsidRDefault="004F38C2" w:rsidP="00264E94">
      <w:pPr>
        <w:pStyle w:val="SemEspaamento"/>
        <w:ind w:firstLine="284"/>
      </w:pPr>
    </w:p>
    <w:p w14:paraId="594690EC" w14:textId="77777777" w:rsidR="004F38C2" w:rsidRDefault="004F38C2" w:rsidP="00264E94">
      <w:pPr>
        <w:pStyle w:val="SemEspaamento"/>
        <w:ind w:firstLine="284"/>
      </w:pPr>
    </w:p>
    <w:p w14:paraId="0332828F" w14:textId="77777777" w:rsidR="004F38C2" w:rsidRDefault="004F38C2" w:rsidP="00264E94">
      <w:pPr>
        <w:pStyle w:val="SemEspaamento"/>
        <w:ind w:firstLine="284"/>
      </w:pPr>
    </w:p>
    <w:p w14:paraId="43C74CBD" w14:textId="77777777" w:rsidR="004F38C2" w:rsidRDefault="004F38C2" w:rsidP="00264E94">
      <w:pPr>
        <w:pStyle w:val="SemEspaamento"/>
        <w:ind w:firstLine="284"/>
      </w:pPr>
    </w:p>
    <w:p w14:paraId="2544D2E4" w14:textId="5733ADE6" w:rsidR="004F38C2" w:rsidRDefault="004F38C2" w:rsidP="004F38C2">
      <w:pPr>
        <w:pStyle w:val="Ttulo2"/>
      </w:pPr>
      <w:r>
        <w:t>Resposta da impressão</w:t>
      </w:r>
    </w:p>
    <w:p w14:paraId="74A327B2" w14:textId="77777777" w:rsidR="004F38C2" w:rsidRDefault="004F38C2" w:rsidP="004F38C2"/>
    <w:p w14:paraId="3236BB05" w14:textId="77777777" w:rsidR="004F38C2" w:rsidRPr="004F38C2" w:rsidRDefault="004F38C2" w:rsidP="004F38C2">
      <w:pPr>
        <w:pStyle w:val="SemEspaamento"/>
        <w:ind w:firstLine="567"/>
      </w:pPr>
    </w:p>
    <w:p w14:paraId="4FD7CF9E" w14:textId="02912643" w:rsidR="004F38C2" w:rsidRDefault="004F38C2" w:rsidP="00264E94">
      <w:pPr>
        <w:pStyle w:val="SemEspaamento"/>
        <w:ind w:firstLine="284"/>
      </w:pPr>
      <w:proofErr w:type="spellStart"/>
      <w:r>
        <w:t>Os</w:t>
      </w:r>
      <w:proofErr w:type="spellEnd"/>
      <w:r>
        <w:t xml:space="preserve"> commandos de </w:t>
      </w:r>
      <w:proofErr w:type="spellStart"/>
      <w:r>
        <w:t>impressão</w:t>
      </w:r>
      <w:proofErr w:type="spellEnd"/>
      <w:r>
        <w:t xml:space="preserve"> </w:t>
      </w:r>
      <w:proofErr w:type="spellStart"/>
      <w:r>
        <w:t>possuem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esperadas</w:t>
      </w:r>
      <w:proofErr w:type="spellEnd"/>
      <w:r>
        <w:t xml:space="preserve"> junto </w:t>
      </w:r>
      <w:proofErr w:type="spellStart"/>
      <w:r>
        <w:t>às</w:t>
      </w:r>
      <w:proofErr w:type="spellEnd"/>
      <w:r>
        <w:t xml:space="preserve">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respostas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Main da </w:t>
      </w:r>
      <w:proofErr w:type="spellStart"/>
      <w:r>
        <w:t>aplicação</w:t>
      </w:r>
      <w:proofErr w:type="spellEnd"/>
      <w:r>
        <w:t>.</w:t>
      </w:r>
    </w:p>
    <w:p w14:paraId="283B35F1" w14:textId="58878DDA" w:rsidR="004F38C2" w:rsidRDefault="004F38C2" w:rsidP="00264E94">
      <w:pPr>
        <w:pStyle w:val="SemEspaamento"/>
        <w:ind w:firstLine="284"/>
      </w:pPr>
      <w:r>
        <w:t>Ex:</w:t>
      </w:r>
    </w:p>
    <w:p w14:paraId="78344BC0" w14:textId="77777777" w:rsidR="004F38C2" w:rsidRDefault="004F38C2" w:rsidP="00264E94">
      <w:pPr>
        <w:pStyle w:val="SemEspaamento"/>
        <w:ind w:firstLine="284"/>
      </w:pPr>
    </w:p>
    <w:p w14:paraId="1575854D" w14:textId="1BF65407" w:rsidR="004F38C2" w:rsidRDefault="004F38C2" w:rsidP="004F38C2">
      <w:pPr>
        <w:pStyle w:val="SemEspaamento"/>
        <w:ind w:firstLine="284"/>
        <w:rPr>
          <w:rFonts w:ascii="Courier New" w:hAnsi="Courier New" w:cs="Courier New"/>
          <w:color w:val="A9B7C6"/>
          <w:sz w:val="20"/>
          <w:szCs w:val="20"/>
        </w:rPr>
      </w:pPr>
      <w:r>
        <w:t xml:space="preserve">String </w:t>
      </w:r>
      <w:proofErr w:type="spellStart"/>
      <w:r>
        <w:t>xmlPrint</w:t>
      </w:r>
      <w:proofErr w:type="spellEnd"/>
      <w:r>
        <w:t xml:space="preserve"> = (</w:t>
      </w:r>
      <w:proofErr w:type="spellStart"/>
      <w:r>
        <w:t>seu</w:t>
      </w:r>
      <w:proofErr w:type="spellEnd"/>
      <w:r>
        <w:t xml:space="preserve"> bundle).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“</w:t>
      </w:r>
      <w:proofErr w:type="spellStart"/>
      <w:r>
        <w:t>xmlPrint</w:t>
      </w:r>
      <w:proofErr w:type="spellEnd"/>
      <w:r>
        <w:t>”);</w:t>
      </w:r>
    </w:p>
    <w:p w14:paraId="1BCDD00D" w14:textId="154C9C05" w:rsidR="004F38C2" w:rsidRDefault="004F38C2" w:rsidP="004F38C2">
      <w:pPr>
        <w:pStyle w:val="SemEspaamento"/>
      </w:pPr>
    </w:p>
    <w:p w14:paraId="3160F2E7" w14:textId="6723C53C" w:rsidR="004F38C2" w:rsidRDefault="004F38C2" w:rsidP="004F38C2">
      <w:pPr>
        <w:pStyle w:val="SemEspaamento"/>
      </w:pPr>
      <w:proofErr w:type="spellStart"/>
      <w:r>
        <w:t>Essa</w:t>
      </w:r>
      <w:proofErr w:type="spellEnd"/>
      <w:r>
        <w:t xml:space="preserve"> String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passada</w:t>
      </w:r>
      <w:proofErr w:type="spellEnd"/>
      <w:r>
        <w:t xml:space="preserve"> para o </w:t>
      </w:r>
      <w:proofErr w:type="spellStart"/>
      <w:r>
        <w:t>método</w:t>
      </w:r>
      <w:proofErr w:type="spellEnd"/>
      <w:r>
        <w:t xml:space="preserve"> </w:t>
      </w:r>
      <w:proofErr w:type="spellStart"/>
      <w:proofErr w:type="gramStart"/>
      <w:r>
        <w:t>PrintResponse.getPrint</w:t>
      </w:r>
      <w:proofErr w:type="spellEnd"/>
      <w:r>
        <w:t>(</w:t>
      </w:r>
      <w:proofErr w:type="gramEnd"/>
      <w:r>
        <w:t>);</w:t>
      </w:r>
    </w:p>
    <w:p w14:paraId="36514729" w14:textId="62842B0A" w:rsidR="004F38C2" w:rsidRDefault="004F38C2" w:rsidP="004F38C2">
      <w:pPr>
        <w:pStyle w:val="SemEspaamento"/>
      </w:pPr>
      <w:r>
        <w:t xml:space="preserve">    Ex:</w:t>
      </w:r>
    </w:p>
    <w:p w14:paraId="1F8C401C" w14:textId="77777777" w:rsidR="004F38C2" w:rsidRDefault="004F38C2" w:rsidP="004F38C2">
      <w:pPr>
        <w:pStyle w:val="SemEspaamento"/>
      </w:pPr>
    </w:p>
    <w:p w14:paraId="037419AB" w14:textId="0C52B401" w:rsidR="004F38C2" w:rsidRDefault="004F38C2" w:rsidP="004F38C2">
      <w:pPr>
        <w:pStyle w:val="SemEspaamento"/>
      </w:pPr>
      <w:proofErr w:type="spellStart"/>
      <w:r>
        <w:rPr>
          <w:rFonts w:ascii="Courier New" w:hAnsi="Courier New" w:cs="Courier New"/>
          <w:color w:val="A9B7C6"/>
          <w:sz w:val="20"/>
          <w:szCs w:val="20"/>
          <w:highlight w:val="black"/>
        </w:rPr>
        <w:t>ReturnOfPrintXml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highlight w:val="black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highlight w:val="black"/>
        </w:rPr>
        <w:t>returnOfPrintXml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highlight w:val="black"/>
        </w:rPr>
        <w:t xml:space="preserve"> = </w:t>
      </w:r>
      <w:r>
        <w:rPr>
          <w:rFonts w:ascii="Courier New" w:hAnsi="Courier New" w:cs="Courier New"/>
          <w:b/>
          <w:bCs/>
          <w:color w:val="CC7832"/>
          <w:sz w:val="20"/>
          <w:szCs w:val="20"/>
          <w:highlight w:val="black"/>
        </w:rPr>
        <w:t>new</w:t>
      </w:r>
      <w:r>
        <w:rPr>
          <w:rFonts w:ascii="Courier New" w:hAnsi="Courier New" w:cs="Courier New"/>
          <w:color w:val="A9B7C6"/>
          <w:sz w:val="20"/>
          <w:szCs w:val="20"/>
          <w:highlight w:val="blac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  <w:highlight w:val="black"/>
        </w:rPr>
        <w:t>ReturnOfPrintXml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highlight w:val="black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  <w:highlight w:val="black"/>
        </w:rPr>
        <w:t>);</w:t>
      </w:r>
    </w:p>
    <w:p w14:paraId="6359BB7C" w14:textId="5D296690" w:rsidR="004F38C2" w:rsidRDefault="004F38C2" w:rsidP="004F38C2">
      <w:pPr>
        <w:pStyle w:val="SemEspaamento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  <w:highlight w:val="black"/>
        </w:rPr>
        <w:t>returnOfPrintXml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  <w:highlight w:val="black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highlight w:val="black"/>
        </w:rPr>
        <w:t>PrintResponse.</w:t>
      </w:r>
      <w:r>
        <w:rPr>
          <w:rFonts w:ascii="Courier New" w:hAnsi="Courier New" w:cs="Courier New"/>
          <w:i/>
          <w:iCs/>
          <w:color w:val="A9B7C6"/>
          <w:sz w:val="20"/>
          <w:szCs w:val="20"/>
          <w:highlight w:val="black"/>
        </w:rPr>
        <w:t>getPrint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highlight w:val="black"/>
        </w:rPr>
        <w:t>(</w:t>
      </w:r>
      <w:r>
        <w:rPr>
          <w:rFonts w:ascii="Courier New" w:hAnsi="Courier New" w:cs="Courier New"/>
          <w:b/>
          <w:bCs/>
          <w:color w:val="CC7832"/>
          <w:sz w:val="20"/>
          <w:szCs w:val="20"/>
          <w:highlight w:val="black"/>
        </w:rPr>
        <w:t>this</w:t>
      </w:r>
      <w:r>
        <w:rPr>
          <w:rFonts w:ascii="Courier New" w:hAnsi="Courier New" w:cs="Courier New"/>
          <w:color w:val="A9B7C6"/>
          <w:sz w:val="20"/>
          <w:szCs w:val="20"/>
          <w:highlight w:val="black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highlight w:val="black"/>
        </w:rPr>
        <w:t>xmlPrint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highlight w:val="black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highlight w:val="black"/>
        </w:rPr>
        <w:t>backActivity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highlight w:val="black"/>
        </w:rPr>
        <w:t>);</w:t>
      </w:r>
    </w:p>
    <w:p w14:paraId="18508C6A" w14:textId="77777777" w:rsidR="004F38C2" w:rsidRDefault="004F38C2" w:rsidP="004F38C2">
      <w:pPr>
        <w:pStyle w:val="SemEspaamento"/>
        <w:rPr>
          <w:rFonts w:ascii="Courier New" w:hAnsi="Courier New" w:cs="Courier New"/>
          <w:color w:val="A9B7C6"/>
          <w:sz w:val="20"/>
          <w:szCs w:val="20"/>
        </w:rPr>
      </w:pPr>
    </w:p>
    <w:p w14:paraId="652779C6" w14:textId="007DD9EB" w:rsidR="004F38C2" w:rsidRDefault="004F38C2" w:rsidP="004F38C2">
      <w:pPr>
        <w:pStyle w:val="SemEspaamento"/>
      </w:pPr>
      <w:proofErr w:type="spellStart"/>
      <w:r>
        <w:t>Desta</w:t>
      </w:r>
      <w:proofErr w:type="spellEnd"/>
      <w:r>
        <w:t xml:space="preserve"> forma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um </w:t>
      </w:r>
      <w:proofErr w:type="spellStart"/>
      <w:r>
        <w:t>objeto</w:t>
      </w:r>
      <w:proofErr w:type="spellEnd"/>
      <w:r>
        <w:t xml:space="preserve"> do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ReturnOfPrintXml</w:t>
      </w:r>
      <w:proofErr w:type="spellEnd"/>
      <w:r>
        <w:t xml:space="preserve"> e </w:t>
      </w:r>
      <w:proofErr w:type="spellStart"/>
      <w:r>
        <w:t>poderá</w:t>
      </w:r>
      <w:proofErr w:type="spellEnd"/>
      <w:r>
        <w:t xml:space="preserve"> saber </w:t>
      </w:r>
      <w:proofErr w:type="spellStart"/>
      <w:r>
        <w:t>se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impressão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concluída</w:t>
      </w:r>
      <w:proofErr w:type="spellEnd"/>
      <w:r>
        <w:t xml:space="preserve"> com </w:t>
      </w:r>
      <w:proofErr w:type="spellStart"/>
      <w:r>
        <w:t>sucesso</w:t>
      </w:r>
      <w:proofErr w:type="spellEnd"/>
      <w:r>
        <w:t xml:space="preserve"> pela </w:t>
      </w:r>
      <w:proofErr w:type="spellStart"/>
      <w:r>
        <w:t>propriedade</w:t>
      </w:r>
      <w:proofErr w:type="spellEnd"/>
      <w:r>
        <w:t xml:space="preserve"> </w:t>
      </w:r>
      <w:proofErr w:type="spellStart"/>
      <w:r>
        <w:t>printCode</w:t>
      </w:r>
      <w:proofErr w:type="spellEnd"/>
      <w:r>
        <w:t>:</w:t>
      </w:r>
    </w:p>
    <w:p w14:paraId="77BF49C4" w14:textId="77777777" w:rsidR="004F38C2" w:rsidRDefault="004F38C2" w:rsidP="004F38C2">
      <w:pPr>
        <w:pStyle w:val="SemEspaamento"/>
      </w:pPr>
    </w:p>
    <w:tbl>
      <w:tblPr>
        <w:tblStyle w:val="TabeladeGrade5Escura-nfase4"/>
        <w:tblW w:w="10796" w:type="dxa"/>
        <w:tblInd w:w="-5" w:type="dxa"/>
        <w:tblBorders>
          <w:top w:val="single" w:sz="12" w:space="0" w:color="8DC182" w:themeColor="accent4" w:themeTint="99"/>
          <w:left w:val="single" w:sz="12" w:space="0" w:color="8DC182" w:themeColor="accent4" w:themeTint="99"/>
          <w:bottom w:val="single" w:sz="12" w:space="0" w:color="8DC182" w:themeColor="accent4" w:themeTint="99"/>
          <w:right w:val="single" w:sz="12" w:space="0" w:color="8DC182" w:themeColor="accent4" w:themeTint="99"/>
          <w:insideH w:val="single" w:sz="12" w:space="0" w:color="8DC182" w:themeColor="accent4" w:themeTint="99"/>
          <w:insideV w:val="single" w:sz="12" w:space="0" w:color="8DC182" w:themeColor="accent4" w:themeTint="99"/>
        </w:tblBorders>
        <w:tblLook w:val="04A0" w:firstRow="1" w:lastRow="0" w:firstColumn="1" w:lastColumn="0" w:noHBand="0" w:noVBand="1"/>
      </w:tblPr>
      <w:tblGrid>
        <w:gridCol w:w="2334"/>
        <w:gridCol w:w="3338"/>
        <w:gridCol w:w="5124"/>
      </w:tblGrid>
      <w:tr w:rsidR="004F38C2" w14:paraId="3B945E15" w14:textId="77777777" w:rsidTr="00076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vAlign w:val="center"/>
          </w:tcPr>
          <w:p w14:paraId="0AD91A83" w14:textId="77777777" w:rsidR="004F38C2" w:rsidRDefault="004F38C2" w:rsidP="00EA4EB2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3338" w:type="dxa"/>
            <w:vAlign w:val="center"/>
          </w:tcPr>
          <w:p w14:paraId="45DAC5CB" w14:textId="54E63D95" w:rsidR="004F38C2" w:rsidRDefault="0007637F" w:rsidP="00EA4EB2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Resposta </w:t>
            </w:r>
          </w:p>
        </w:tc>
        <w:tc>
          <w:tcPr>
            <w:tcW w:w="5124" w:type="dxa"/>
            <w:vAlign w:val="center"/>
          </w:tcPr>
          <w:p w14:paraId="74E2CB0B" w14:textId="572871BF" w:rsidR="004F38C2" w:rsidRDefault="0007637F" w:rsidP="00EA4EB2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Significado</w:t>
            </w:r>
          </w:p>
        </w:tc>
      </w:tr>
      <w:tr w:rsidR="004F38C2" w14:paraId="0B628649" w14:textId="77777777" w:rsidTr="0007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vAlign w:val="center"/>
          </w:tcPr>
          <w:p w14:paraId="45EA137C" w14:textId="1B2754EE" w:rsidR="004F38C2" w:rsidRDefault="0007637F" w:rsidP="00EA4EB2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int</w:t>
            </w:r>
            <w:proofErr w:type="spellEnd"/>
            <w:proofErr w:type="gramEnd"/>
          </w:p>
        </w:tc>
        <w:tc>
          <w:tcPr>
            <w:tcW w:w="3338" w:type="dxa"/>
            <w:vAlign w:val="center"/>
          </w:tcPr>
          <w:p w14:paraId="3FFA5D4E" w14:textId="3C2D1B04" w:rsidR="004F38C2" w:rsidRDefault="0007637F" w:rsidP="00EA4EB2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5124" w:type="dxa"/>
            <w:vAlign w:val="center"/>
          </w:tcPr>
          <w:p w14:paraId="02DA4A56" w14:textId="42D0913F" w:rsidR="004F38C2" w:rsidRDefault="0007637F" w:rsidP="00EA4EB2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Impresso com sucesso</w:t>
            </w:r>
          </w:p>
        </w:tc>
      </w:tr>
      <w:tr w:rsidR="004F38C2" w:rsidRPr="0079435D" w14:paraId="1DAA45F4" w14:textId="77777777" w:rsidTr="0007637F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vAlign w:val="center"/>
          </w:tcPr>
          <w:p w14:paraId="5DC6451C" w14:textId="77777777" w:rsidR="004F38C2" w:rsidRDefault="004F38C2" w:rsidP="00EA4EB2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</w:t>
            </w:r>
            <w:proofErr w:type="spellEnd"/>
          </w:p>
        </w:tc>
        <w:tc>
          <w:tcPr>
            <w:tcW w:w="3338" w:type="dxa"/>
            <w:vAlign w:val="center"/>
          </w:tcPr>
          <w:p w14:paraId="1A56228D" w14:textId="1F0FCCCD" w:rsidR="004F38C2" w:rsidRDefault="0007637F" w:rsidP="00EA4EB2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5124" w:type="dxa"/>
            <w:vAlign w:val="center"/>
          </w:tcPr>
          <w:p w14:paraId="7578282D" w14:textId="2D05CFA9" w:rsidR="004F38C2" w:rsidRPr="0079435D" w:rsidRDefault="0007637F" w:rsidP="00EA4EB2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Ocorreu um erro durante a impressão</w:t>
            </w:r>
          </w:p>
        </w:tc>
      </w:tr>
      <w:tr w:rsidR="004F38C2" w:rsidRPr="007C1E0F" w14:paraId="7920380F" w14:textId="77777777" w:rsidTr="0007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vAlign w:val="center"/>
          </w:tcPr>
          <w:p w14:paraId="284A6201" w14:textId="77777777" w:rsidR="004F38C2" w:rsidRDefault="004F38C2" w:rsidP="00EA4EB2">
            <w:pPr>
              <w:pStyle w:val="SemEspaamento"/>
              <w:spacing w:line="36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</w:t>
            </w:r>
            <w:proofErr w:type="spellEnd"/>
          </w:p>
        </w:tc>
        <w:tc>
          <w:tcPr>
            <w:tcW w:w="3338" w:type="dxa"/>
            <w:vAlign w:val="center"/>
          </w:tcPr>
          <w:p w14:paraId="489E9B53" w14:textId="2E12B8FC" w:rsidR="004F38C2" w:rsidRDefault="0007637F" w:rsidP="00EA4EB2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5124" w:type="dxa"/>
            <w:vAlign w:val="center"/>
          </w:tcPr>
          <w:p w14:paraId="07B9ACA0" w14:textId="03771D63" w:rsidR="004F38C2" w:rsidRPr="007C1E0F" w:rsidRDefault="0007637F" w:rsidP="0007637F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Pinpad</w:t>
            </w:r>
            <w:proofErr w:type="spellEnd"/>
            <w:r>
              <w:t xml:space="preserve"> </w:t>
            </w:r>
            <w:proofErr w:type="spellStart"/>
            <w:r>
              <w:t>conectado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possui</w:t>
            </w:r>
            <w:proofErr w:type="spellEnd"/>
            <w:r>
              <w:t xml:space="preserve"> </w:t>
            </w:r>
            <w:proofErr w:type="spellStart"/>
            <w:r>
              <w:t>impressoda</w:t>
            </w:r>
            <w:proofErr w:type="spellEnd"/>
            <w:r>
              <w:t xml:space="preserve"> (Ex: D200)</w:t>
            </w:r>
          </w:p>
        </w:tc>
      </w:tr>
    </w:tbl>
    <w:p w14:paraId="771DCDA1" w14:textId="77777777" w:rsidR="004F38C2" w:rsidRDefault="004F38C2" w:rsidP="004F38C2">
      <w:pPr>
        <w:pStyle w:val="SemEspaamento"/>
      </w:pPr>
    </w:p>
    <w:p w14:paraId="0BAF1FEE" w14:textId="77777777" w:rsidR="0007637F" w:rsidRPr="004F38C2" w:rsidRDefault="0007637F" w:rsidP="004F38C2">
      <w:pPr>
        <w:pStyle w:val="SemEspaamento"/>
      </w:pPr>
    </w:p>
    <w:sectPr w:rsidR="0007637F" w:rsidRPr="004F38C2" w:rsidSect="00A87EFF">
      <w:headerReference w:type="default" r:id="rId30"/>
      <w:footerReference w:type="default" r:id="rId31"/>
      <w:pgSz w:w="12240" w:h="15840"/>
      <w:pgMar w:top="1134" w:right="900" w:bottom="1021" w:left="709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EC4221" w14:textId="77777777" w:rsidR="003F333E" w:rsidRDefault="003F333E" w:rsidP="00995AA2">
      <w:pPr>
        <w:spacing w:after="0" w:line="240" w:lineRule="auto"/>
      </w:pPr>
      <w:r>
        <w:separator/>
      </w:r>
    </w:p>
  </w:endnote>
  <w:endnote w:type="continuationSeparator" w:id="0">
    <w:p w14:paraId="4A5B7A92" w14:textId="77777777" w:rsidR="003F333E" w:rsidRDefault="003F333E" w:rsidP="00995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Condensed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92D050"/>
      </w:rPr>
      <w:id w:val="1014113832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09273ADB" w14:textId="63368753" w:rsidR="00264E94" w:rsidRPr="00FB7C5F" w:rsidRDefault="00264E94">
        <w:pPr>
          <w:pStyle w:val="Rodap"/>
          <w:pBdr>
            <w:top w:val="single" w:sz="4" w:space="1" w:color="D9D9D9" w:themeColor="background1" w:themeShade="D9"/>
          </w:pBdr>
          <w:jc w:val="right"/>
          <w:rPr>
            <w:color w:val="92D050"/>
          </w:rPr>
        </w:pPr>
        <w:r w:rsidRPr="00FB7C5F">
          <w:rPr>
            <w:color w:val="92D050"/>
          </w:rPr>
          <w:fldChar w:fldCharType="begin"/>
        </w:r>
        <w:r w:rsidRPr="00FB7C5F">
          <w:rPr>
            <w:color w:val="92D050"/>
          </w:rPr>
          <w:instrText xml:space="preserve"> PAGE   \* MERGEFORMAT </w:instrText>
        </w:r>
        <w:r w:rsidRPr="00FB7C5F">
          <w:rPr>
            <w:color w:val="92D050"/>
          </w:rPr>
          <w:fldChar w:fldCharType="separate"/>
        </w:r>
        <w:r w:rsidR="0007637F">
          <w:rPr>
            <w:noProof/>
            <w:color w:val="92D050"/>
          </w:rPr>
          <w:t>16</w:t>
        </w:r>
        <w:r w:rsidRPr="00FB7C5F">
          <w:rPr>
            <w:noProof/>
            <w:color w:val="92D050"/>
          </w:rPr>
          <w:fldChar w:fldCharType="end"/>
        </w:r>
        <w:r>
          <w:rPr>
            <w:noProof/>
            <w:color w:val="92D050"/>
          </w:rPr>
          <w:t>ª</w:t>
        </w:r>
        <w:r w:rsidRPr="00FB7C5F">
          <w:rPr>
            <w:color w:val="92D050"/>
          </w:rPr>
          <w:t xml:space="preserve"> </w:t>
        </w:r>
        <w:r w:rsidRPr="00FB7C5F">
          <w:rPr>
            <w:color w:val="92D050"/>
            <w:spacing w:val="60"/>
          </w:rPr>
          <w:t>Página</w:t>
        </w:r>
      </w:p>
    </w:sdtContent>
  </w:sdt>
  <w:p w14:paraId="410987AD" w14:textId="77777777" w:rsidR="00264E94" w:rsidRPr="00FB7C5F" w:rsidRDefault="00264E94">
    <w:pPr>
      <w:pStyle w:val="Rodap"/>
      <w:rPr>
        <w:color w:val="92D05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59948" w14:textId="77777777" w:rsidR="003F333E" w:rsidRDefault="003F333E" w:rsidP="00995AA2">
      <w:pPr>
        <w:spacing w:after="0" w:line="240" w:lineRule="auto"/>
      </w:pPr>
      <w:r>
        <w:separator/>
      </w:r>
    </w:p>
  </w:footnote>
  <w:footnote w:type="continuationSeparator" w:id="0">
    <w:p w14:paraId="676690E0" w14:textId="77777777" w:rsidR="003F333E" w:rsidRDefault="003F333E" w:rsidP="00995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53033" w14:textId="1F1BFF06" w:rsidR="00264E94" w:rsidRDefault="00264E94" w:rsidP="007B2040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3F9D72BF" wp14:editId="61BDD3F3">
          <wp:simplePos x="0" y="0"/>
          <wp:positionH relativeFrom="margin">
            <wp:align>right</wp:align>
          </wp:positionH>
          <wp:positionV relativeFrom="paragraph">
            <wp:posOffset>-291935</wp:posOffset>
          </wp:positionV>
          <wp:extent cx="1126364" cy="432856"/>
          <wp:effectExtent l="0" t="0" r="0" b="5715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Stone-PRINCIP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6364" cy="43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14E76"/>
    <w:multiLevelType w:val="hybridMultilevel"/>
    <w:tmpl w:val="4E18675C"/>
    <w:lvl w:ilvl="0" w:tplc="637C1628">
      <w:start w:val="1"/>
      <w:numFmt w:val="decimal"/>
      <w:lvlText w:val="%1-"/>
      <w:lvlJc w:val="left"/>
      <w:pPr>
        <w:ind w:left="6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5" w:hanging="360"/>
      </w:pPr>
    </w:lvl>
    <w:lvl w:ilvl="2" w:tplc="0416001B" w:tentative="1">
      <w:start w:val="1"/>
      <w:numFmt w:val="lowerRoman"/>
      <w:lvlText w:val="%3."/>
      <w:lvlJc w:val="right"/>
      <w:pPr>
        <w:ind w:left="2055" w:hanging="180"/>
      </w:pPr>
    </w:lvl>
    <w:lvl w:ilvl="3" w:tplc="0416000F" w:tentative="1">
      <w:start w:val="1"/>
      <w:numFmt w:val="decimal"/>
      <w:lvlText w:val="%4."/>
      <w:lvlJc w:val="left"/>
      <w:pPr>
        <w:ind w:left="2775" w:hanging="360"/>
      </w:pPr>
    </w:lvl>
    <w:lvl w:ilvl="4" w:tplc="04160019" w:tentative="1">
      <w:start w:val="1"/>
      <w:numFmt w:val="lowerLetter"/>
      <w:lvlText w:val="%5."/>
      <w:lvlJc w:val="left"/>
      <w:pPr>
        <w:ind w:left="3495" w:hanging="360"/>
      </w:pPr>
    </w:lvl>
    <w:lvl w:ilvl="5" w:tplc="0416001B" w:tentative="1">
      <w:start w:val="1"/>
      <w:numFmt w:val="lowerRoman"/>
      <w:lvlText w:val="%6."/>
      <w:lvlJc w:val="right"/>
      <w:pPr>
        <w:ind w:left="4215" w:hanging="180"/>
      </w:pPr>
    </w:lvl>
    <w:lvl w:ilvl="6" w:tplc="0416000F" w:tentative="1">
      <w:start w:val="1"/>
      <w:numFmt w:val="decimal"/>
      <w:lvlText w:val="%7."/>
      <w:lvlJc w:val="left"/>
      <w:pPr>
        <w:ind w:left="4935" w:hanging="360"/>
      </w:pPr>
    </w:lvl>
    <w:lvl w:ilvl="7" w:tplc="04160019" w:tentative="1">
      <w:start w:val="1"/>
      <w:numFmt w:val="lowerLetter"/>
      <w:lvlText w:val="%8."/>
      <w:lvlJc w:val="left"/>
      <w:pPr>
        <w:ind w:left="5655" w:hanging="360"/>
      </w:pPr>
    </w:lvl>
    <w:lvl w:ilvl="8" w:tplc="0416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080E2E14"/>
    <w:multiLevelType w:val="hybridMultilevel"/>
    <w:tmpl w:val="FE083516"/>
    <w:lvl w:ilvl="0" w:tplc="F90E12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77052"/>
    <w:multiLevelType w:val="hybridMultilevel"/>
    <w:tmpl w:val="72489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2DEB"/>
    <w:multiLevelType w:val="hybridMultilevel"/>
    <w:tmpl w:val="D486D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10702"/>
    <w:multiLevelType w:val="hybridMultilevel"/>
    <w:tmpl w:val="27D2F6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A33F56"/>
    <w:multiLevelType w:val="hybridMultilevel"/>
    <w:tmpl w:val="814E2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503F3"/>
    <w:multiLevelType w:val="hybridMultilevel"/>
    <w:tmpl w:val="455896BE"/>
    <w:lvl w:ilvl="0" w:tplc="C6707384">
      <w:numFmt w:val="bullet"/>
      <w:lvlText w:val=""/>
      <w:lvlJc w:val="left"/>
      <w:pPr>
        <w:ind w:left="936" w:hanging="360"/>
      </w:pPr>
      <w:rPr>
        <w:rFonts w:ascii="Calibri" w:eastAsiaTheme="minorEastAsia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73D42FF4"/>
    <w:lvl w:ilvl="0">
      <w:start w:val="1"/>
      <w:numFmt w:val="decimal"/>
      <w:pStyle w:val="Ttulo1"/>
      <w:lvlText w:val="%1"/>
      <w:lvlJc w:val="left"/>
      <w:pPr>
        <w:ind w:left="857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Calibri Light" w:hAnsi="Calibri Ligh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0"/>
        <w:szCs w:val="3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5B61882"/>
    <w:multiLevelType w:val="hybridMultilevel"/>
    <w:tmpl w:val="1EDEAB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6764F"/>
    <w:multiLevelType w:val="hybridMultilevel"/>
    <w:tmpl w:val="FD322BB2"/>
    <w:lvl w:ilvl="0" w:tplc="C6707384">
      <w:numFmt w:val="bullet"/>
      <w:lvlText w:val=""/>
      <w:lvlJc w:val="left"/>
      <w:pPr>
        <w:ind w:left="936" w:hanging="360"/>
      </w:pPr>
      <w:rPr>
        <w:rFonts w:ascii="Calibri" w:eastAsiaTheme="minorEastAsia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00595"/>
    <w:multiLevelType w:val="hybridMultilevel"/>
    <w:tmpl w:val="5EEE46D2"/>
    <w:lvl w:ilvl="0" w:tplc="BCB2AD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46F0C"/>
    <w:multiLevelType w:val="hybridMultilevel"/>
    <w:tmpl w:val="9A566272"/>
    <w:lvl w:ilvl="0" w:tplc="4EEE8C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2053C"/>
    <w:multiLevelType w:val="hybridMultilevel"/>
    <w:tmpl w:val="041E2CDA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2D3D3B87"/>
    <w:multiLevelType w:val="hybridMultilevel"/>
    <w:tmpl w:val="7B3A011A"/>
    <w:lvl w:ilvl="0" w:tplc="EE7E20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A78C3"/>
    <w:multiLevelType w:val="hybridMultilevel"/>
    <w:tmpl w:val="97309F22"/>
    <w:lvl w:ilvl="0" w:tplc="4B42A9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35B38"/>
    <w:multiLevelType w:val="hybridMultilevel"/>
    <w:tmpl w:val="7D2442D2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34973432"/>
    <w:multiLevelType w:val="hybridMultilevel"/>
    <w:tmpl w:val="AA342108"/>
    <w:lvl w:ilvl="0" w:tplc="B4DAC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6113F"/>
    <w:multiLevelType w:val="hybridMultilevel"/>
    <w:tmpl w:val="FF609228"/>
    <w:lvl w:ilvl="0" w:tplc="FC32CFE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ABB4AAB"/>
    <w:multiLevelType w:val="hybridMultilevel"/>
    <w:tmpl w:val="9A2406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D02FA"/>
    <w:multiLevelType w:val="hybridMultilevel"/>
    <w:tmpl w:val="B4F84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85C5E"/>
    <w:multiLevelType w:val="hybridMultilevel"/>
    <w:tmpl w:val="88C6834A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F4A472B"/>
    <w:multiLevelType w:val="hybridMultilevel"/>
    <w:tmpl w:val="DFD22E98"/>
    <w:lvl w:ilvl="0" w:tplc="3D3C76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27DAC"/>
    <w:multiLevelType w:val="hybridMultilevel"/>
    <w:tmpl w:val="2BC2F950"/>
    <w:lvl w:ilvl="0" w:tplc="368AB7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B49BA"/>
    <w:multiLevelType w:val="hybridMultilevel"/>
    <w:tmpl w:val="7BCA9C26"/>
    <w:lvl w:ilvl="0" w:tplc="7854A8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A023ED"/>
    <w:multiLevelType w:val="hybridMultilevel"/>
    <w:tmpl w:val="E916B12E"/>
    <w:lvl w:ilvl="0" w:tplc="0F3496B4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54CA8"/>
    <w:multiLevelType w:val="hybridMultilevel"/>
    <w:tmpl w:val="9FC0370A"/>
    <w:lvl w:ilvl="0" w:tplc="7AC8A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096854"/>
    <w:multiLevelType w:val="hybridMultilevel"/>
    <w:tmpl w:val="74A2C63C"/>
    <w:lvl w:ilvl="0" w:tplc="F4F05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AA6F57"/>
    <w:multiLevelType w:val="hybridMultilevel"/>
    <w:tmpl w:val="826E4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87515"/>
    <w:multiLevelType w:val="hybridMultilevel"/>
    <w:tmpl w:val="17A8C8F0"/>
    <w:lvl w:ilvl="0" w:tplc="E69A4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2D05FB"/>
    <w:multiLevelType w:val="hybridMultilevel"/>
    <w:tmpl w:val="09E4B0FC"/>
    <w:lvl w:ilvl="0" w:tplc="84FE8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80419E"/>
    <w:multiLevelType w:val="hybridMultilevel"/>
    <w:tmpl w:val="E00A9C84"/>
    <w:lvl w:ilvl="0" w:tplc="54F49B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9B23C4"/>
    <w:multiLevelType w:val="hybridMultilevel"/>
    <w:tmpl w:val="BA8AD0B4"/>
    <w:lvl w:ilvl="0" w:tplc="04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2" w15:restartNumberingAfterBreak="0">
    <w:nsid w:val="64D172B5"/>
    <w:multiLevelType w:val="hybridMultilevel"/>
    <w:tmpl w:val="ED30F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4C7DB5"/>
    <w:multiLevelType w:val="hybridMultilevel"/>
    <w:tmpl w:val="1B0282EC"/>
    <w:lvl w:ilvl="0" w:tplc="C6707384">
      <w:numFmt w:val="bullet"/>
      <w:lvlText w:val=""/>
      <w:lvlJc w:val="left"/>
      <w:pPr>
        <w:ind w:left="936" w:hanging="360"/>
      </w:pPr>
      <w:rPr>
        <w:rFonts w:ascii="Calibri" w:eastAsiaTheme="minorEastAsia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4" w15:restartNumberingAfterBreak="0">
    <w:nsid w:val="6D97099E"/>
    <w:multiLevelType w:val="hybridMultilevel"/>
    <w:tmpl w:val="DE1EE8C8"/>
    <w:lvl w:ilvl="0" w:tplc="72188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083F2F"/>
    <w:multiLevelType w:val="hybridMultilevel"/>
    <w:tmpl w:val="44C23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4444B5"/>
    <w:multiLevelType w:val="hybridMultilevel"/>
    <w:tmpl w:val="3B409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C2BD2"/>
    <w:multiLevelType w:val="hybridMultilevel"/>
    <w:tmpl w:val="90F0D8DE"/>
    <w:lvl w:ilvl="0" w:tplc="1328386A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8" w15:restartNumberingAfterBreak="0">
    <w:nsid w:val="7B5549DC"/>
    <w:multiLevelType w:val="hybridMultilevel"/>
    <w:tmpl w:val="51A23BB0"/>
    <w:lvl w:ilvl="0" w:tplc="215071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17"/>
  </w:num>
  <w:num w:numId="14">
    <w:abstractNumId w:val="13"/>
  </w:num>
  <w:num w:numId="15">
    <w:abstractNumId w:val="22"/>
  </w:num>
  <w:num w:numId="16">
    <w:abstractNumId w:val="1"/>
  </w:num>
  <w:num w:numId="17">
    <w:abstractNumId w:val="26"/>
  </w:num>
  <w:num w:numId="18">
    <w:abstractNumId w:val="21"/>
  </w:num>
  <w:num w:numId="19">
    <w:abstractNumId w:val="38"/>
  </w:num>
  <w:num w:numId="20">
    <w:abstractNumId w:val="23"/>
  </w:num>
  <w:num w:numId="21">
    <w:abstractNumId w:val="34"/>
  </w:num>
  <w:num w:numId="22">
    <w:abstractNumId w:val="0"/>
  </w:num>
  <w:num w:numId="23">
    <w:abstractNumId w:val="37"/>
  </w:num>
  <w:num w:numId="24">
    <w:abstractNumId w:val="14"/>
  </w:num>
  <w:num w:numId="25">
    <w:abstractNumId w:val="16"/>
  </w:num>
  <w:num w:numId="26">
    <w:abstractNumId w:val="28"/>
  </w:num>
  <w:num w:numId="27">
    <w:abstractNumId w:val="10"/>
  </w:num>
  <w:num w:numId="28">
    <w:abstractNumId w:val="25"/>
  </w:num>
  <w:num w:numId="29">
    <w:abstractNumId w:val="18"/>
  </w:num>
  <w:num w:numId="30">
    <w:abstractNumId w:val="29"/>
  </w:num>
  <w:num w:numId="31">
    <w:abstractNumId w:val="30"/>
  </w:num>
  <w:num w:numId="32">
    <w:abstractNumId w:val="35"/>
  </w:num>
  <w:num w:numId="33">
    <w:abstractNumId w:val="11"/>
  </w:num>
  <w:num w:numId="34">
    <w:abstractNumId w:val="24"/>
  </w:num>
  <w:num w:numId="35">
    <w:abstractNumId w:val="32"/>
  </w:num>
  <w:num w:numId="36">
    <w:abstractNumId w:val="19"/>
  </w:num>
  <w:num w:numId="37">
    <w:abstractNumId w:val="15"/>
  </w:num>
  <w:num w:numId="38">
    <w:abstractNumId w:val="33"/>
  </w:num>
  <w:num w:numId="39">
    <w:abstractNumId w:val="9"/>
  </w:num>
  <w:num w:numId="40">
    <w:abstractNumId w:val="6"/>
  </w:num>
  <w:num w:numId="41">
    <w:abstractNumId w:val="8"/>
  </w:num>
  <w:num w:numId="42">
    <w:abstractNumId w:val="20"/>
  </w:num>
  <w:num w:numId="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6"/>
  </w:num>
  <w:num w:numId="49">
    <w:abstractNumId w:val="12"/>
  </w:num>
  <w:num w:numId="50">
    <w:abstractNumId w:val="27"/>
  </w:num>
  <w:num w:numId="51">
    <w:abstractNumId w:val="3"/>
  </w:num>
  <w:num w:numId="52">
    <w:abstractNumId w:val="31"/>
  </w:num>
  <w:num w:numId="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</w:num>
  <w:num w:numId="57">
    <w:abstractNumId w:val="4"/>
  </w:num>
  <w:num w:numId="58">
    <w:abstractNumId w:val="2"/>
  </w:num>
  <w:num w:numId="59">
    <w:abstractNumId w:val="7"/>
  </w:num>
  <w:num w:numId="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419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B3"/>
    <w:rsid w:val="00000904"/>
    <w:rsid w:val="00004702"/>
    <w:rsid w:val="0000677D"/>
    <w:rsid w:val="0001427A"/>
    <w:rsid w:val="0001480F"/>
    <w:rsid w:val="000208AC"/>
    <w:rsid w:val="00021833"/>
    <w:rsid w:val="00025461"/>
    <w:rsid w:val="00033A53"/>
    <w:rsid w:val="00033DEA"/>
    <w:rsid w:val="00034DBF"/>
    <w:rsid w:val="00035DC0"/>
    <w:rsid w:val="00036494"/>
    <w:rsid w:val="00041A1B"/>
    <w:rsid w:val="00043FFE"/>
    <w:rsid w:val="00045735"/>
    <w:rsid w:val="00046DDB"/>
    <w:rsid w:val="000476E6"/>
    <w:rsid w:val="00051919"/>
    <w:rsid w:val="000523E3"/>
    <w:rsid w:val="000528D1"/>
    <w:rsid w:val="00053A4D"/>
    <w:rsid w:val="0006157A"/>
    <w:rsid w:val="0006201F"/>
    <w:rsid w:val="00064992"/>
    <w:rsid w:val="00066180"/>
    <w:rsid w:val="0007033E"/>
    <w:rsid w:val="00072F52"/>
    <w:rsid w:val="00073B70"/>
    <w:rsid w:val="000756DD"/>
    <w:rsid w:val="0007637F"/>
    <w:rsid w:val="00080BAB"/>
    <w:rsid w:val="000831D8"/>
    <w:rsid w:val="000851B2"/>
    <w:rsid w:val="000858C9"/>
    <w:rsid w:val="00087465"/>
    <w:rsid w:val="00087A95"/>
    <w:rsid w:val="00087FC2"/>
    <w:rsid w:val="0009258F"/>
    <w:rsid w:val="00094A9E"/>
    <w:rsid w:val="0009508E"/>
    <w:rsid w:val="000969C1"/>
    <w:rsid w:val="000A1241"/>
    <w:rsid w:val="000A136F"/>
    <w:rsid w:val="000A1D19"/>
    <w:rsid w:val="000A33FC"/>
    <w:rsid w:val="000A34DF"/>
    <w:rsid w:val="000A65B0"/>
    <w:rsid w:val="000B31BA"/>
    <w:rsid w:val="000B3407"/>
    <w:rsid w:val="000B6113"/>
    <w:rsid w:val="000B7AF4"/>
    <w:rsid w:val="000C3577"/>
    <w:rsid w:val="000C4BBC"/>
    <w:rsid w:val="000C50FB"/>
    <w:rsid w:val="000C6B28"/>
    <w:rsid w:val="000C70F3"/>
    <w:rsid w:val="000C7B7D"/>
    <w:rsid w:val="000D63E3"/>
    <w:rsid w:val="000E1D75"/>
    <w:rsid w:val="000E326F"/>
    <w:rsid w:val="000E4DDF"/>
    <w:rsid w:val="000E799A"/>
    <w:rsid w:val="000F371C"/>
    <w:rsid w:val="000F48F0"/>
    <w:rsid w:val="000F49A7"/>
    <w:rsid w:val="00111E6B"/>
    <w:rsid w:val="00120EE5"/>
    <w:rsid w:val="001214B6"/>
    <w:rsid w:val="001229B7"/>
    <w:rsid w:val="00123850"/>
    <w:rsid w:val="00124D3F"/>
    <w:rsid w:val="001257F5"/>
    <w:rsid w:val="00126049"/>
    <w:rsid w:val="00126C51"/>
    <w:rsid w:val="0014331D"/>
    <w:rsid w:val="00144E41"/>
    <w:rsid w:val="0014696E"/>
    <w:rsid w:val="00146EA9"/>
    <w:rsid w:val="001505B2"/>
    <w:rsid w:val="001617DE"/>
    <w:rsid w:val="00163E82"/>
    <w:rsid w:val="001721D0"/>
    <w:rsid w:val="00174DBA"/>
    <w:rsid w:val="00175017"/>
    <w:rsid w:val="0017693D"/>
    <w:rsid w:val="001825C6"/>
    <w:rsid w:val="00190163"/>
    <w:rsid w:val="00192615"/>
    <w:rsid w:val="00192E81"/>
    <w:rsid w:val="00193631"/>
    <w:rsid w:val="00194409"/>
    <w:rsid w:val="001A0240"/>
    <w:rsid w:val="001A08BF"/>
    <w:rsid w:val="001A6619"/>
    <w:rsid w:val="001A6690"/>
    <w:rsid w:val="001A74D2"/>
    <w:rsid w:val="001B06F8"/>
    <w:rsid w:val="001B0D0A"/>
    <w:rsid w:val="001B169F"/>
    <w:rsid w:val="001B199A"/>
    <w:rsid w:val="001B3133"/>
    <w:rsid w:val="001B7E0D"/>
    <w:rsid w:val="001C06D2"/>
    <w:rsid w:val="001C1317"/>
    <w:rsid w:val="001C15A8"/>
    <w:rsid w:val="001C245D"/>
    <w:rsid w:val="001C463E"/>
    <w:rsid w:val="001C64A1"/>
    <w:rsid w:val="001D2BF8"/>
    <w:rsid w:val="001D48F8"/>
    <w:rsid w:val="001D4D80"/>
    <w:rsid w:val="001D5CE3"/>
    <w:rsid w:val="001E3A58"/>
    <w:rsid w:val="001E4815"/>
    <w:rsid w:val="001E7386"/>
    <w:rsid w:val="001E7698"/>
    <w:rsid w:val="001F061F"/>
    <w:rsid w:val="001F1CC3"/>
    <w:rsid w:val="001F7185"/>
    <w:rsid w:val="0020276A"/>
    <w:rsid w:val="00212948"/>
    <w:rsid w:val="00213AF6"/>
    <w:rsid w:val="002141A5"/>
    <w:rsid w:val="0021431C"/>
    <w:rsid w:val="002208B6"/>
    <w:rsid w:val="00222CBE"/>
    <w:rsid w:val="002231A2"/>
    <w:rsid w:val="002241F2"/>
    <w:rsid w:val="00224CD4"/>
    <w:rsid w:val="0023523E"/>
    <w:rsid w:val="002370AE"/>
    <w:rsid w:val="00251339"/>
    <w:rsid w:val="00253801"/>
    <w:rsid w:val="0025648E"/>
    <w:rsid w:val="00261216"/>
    <w:rsid w:val="00264E94"/>
    <w:rsid w:val="002672FC"/>
    <w:rsid w:val="00267B92"/>
    <w:rsid w:val="002700C7"/>
    <w:rsid w:val="002713F1"/>
    <w:rsid w:val="00271790"/>
    <w:rsid w:val="00273021"/>
    <w:rsid w:val="00274562"/>
    <w:rsid w:val="00280D8E"/>
    <w:rsid w:val="00281E48"/>
    <w:rsid w:val="00285033"/>
    <w:rsid w:val="00285CE8"/>
    <w:rsid w:val="00286939"/>
    <w:rsid w:val="00291DDF"/>
    <w:rsid w:val="002A0418"/>
    <w:rsid w:val="002A52E5"/>
    <w:rsid w:val="002A61FA"/>
    <w:rsid w:val="002A6258"/>
    <w:rsid w:val="002A7AC3"/>
    <w:rsid w:val="002B4A7F"/>
    <w:rsid w:val="002C4BB7"/>
    <w:rsid w:val="002C6A18"/>
    <w:rsid w:val="002D7C7F"/>
    <w:rsid w:val="002E0107"/>
    <w:rsid w:val="002E0BA1"/>
    <w:rsid w:val="002E1626"/>
    <w:rsid w:val="002E2A54"/>
    <w:rsid w:val="002E2BCC"/>
    <w:rsid w:val="002E63AE"/>
    <w:rsid w:val="002E796B"/>
    <w:rsid w:val="002F0F27"/>
    <w:rsid w:val="002F3BA3"/>
    <w:rsid w:val="002F5571"/>
    <w:rsid w:val="002F6CF9"/>
    <w:rsid w:val="002F7424"/>
    <w:rsid w:val="002F756C"/>
    <w:rsid w:val="003025FB"/>
    <w:rsid w:val="00305A36"/>
    <w:rsid w:val="003063D8"/>
    <w:rsid w:val="0031229A"/>
    <w:rsid w:val="00314ABB"/>
    <w:rsid w:val="003167FB"/>
    <w:rsid w:val="00317550"/>
    <w:rsid w:val="00321A52"/>
    <w:rsid w:val="00330561"/>
    <w:rsid w:val="00331391"/>
    <w:rsid w:val="0033342A"/>
    <w:rsid w:val="003370A2"/>
    <w:rsid w:val="003372C2"/>
    <w:rsid w:val="003403E2"/>
    <w:rsid w:val="00341EB1"/>
    <w:rsid w:val="00344F5A"/>
    <w:rsid w:val="00344FFD"/>
    <w:rsid w:val="00346937"/>
    <w:rsid w:val="00350570"/>
    <w:rsid w:val="00351796"/>
    <w:rsid w:val="0035535E"/>
    <w:rsid w:val="003609C6"/>
    <w:rsid w:val="0036687F"/>
    <w:rsid w:val="00371827"/>
    <w:rsid w:val="00373D11"/>
    <w:rsid w:val="003751EA"/>
    <w:rsid w:val="0037701A"/>
    <w:rsid w:val="00381D97"/>
    <w:rsid w:val="003835F4"/>
    <w:rsid w:val="00394EB4"/>
    <w:rsid w:val="00395806"/>
    <w:rsid w:val="00395F9B"/>
    <w:rsid w:val="00396CBD"/>
    <w:rsid w:val="003A4D08"/>
    <w:rsid w:val="003A77C1"/>
    <w:rsid w:val="003B1376"/>
    <w:rsid w:val="003B1FF0"/>
    <w:rsid w:val="003B7AFD"/>
    <w:rsid w:val="003C22CC"/>
    <w:rsid w:val="003C5819"/>
    <w:rsid w:val="003D0B7E"/>
    <w:rsid w:val="003D0D13"/>
    <w:rsid w:val="003D4250"/>
    <w:rsid w:val="003D484B"/>
    <w:rsid w:val="003D6E99"/>
    <w:rsid w:val="003D7848"/>
    <w:rsid w:val="003E00FE"/>
    <w:rsid w:val="003E34D1"/>
    <w:rsid w:val="003E5258"/>
    <w:rsid w:val="003F010D"/>
    <w:rsid w:val="003F25EC"/>
    <w:rsid w:val="003F333E"/>
    <w:rsid w:val="003F7258"/>
    <w:rsid w:val="0040290C"/>
    <w:rsid w:val="00402DEF"/>
    <w:rsid w:val="00413A07"/>
    <w:rsid w:val="0041456C"/>
    <w:rsid w:val="0041574F"/>
    <w:rsid w:val="00425BE8"/>
    <w:rsid w:val="004278E6"/>
    <w:rsid w:val="0043174B"/>
    <w:rsid w:val="004375D3"/>
    <w:rsid w:val="0044159F"/>
    <w:rsid w:val="00445B11"/>
    <w:rsid w:val="00447171"/>
    <w:rsid w:val="00452505"/>
    <w:rsid w:val="00456535"/>
    <w:rsid w:val="00457555"/>
    <w:rsid w:val="00461BB5"/>
    <w:rsid w:val="00466333"/>
    <w:rsid w:val="00466659"/>
    <w:rsid w:val="004709F8"/>
    <w:rsid w:val="0047153C"/>
    <w:rsid w:val="00473C32"/>
    <w:rsid w:val="00474B00"/>
    <w:rsid w:val="00474CA8"/>
    <w:rsid w:val="0047665B"/>
    <w:rsid w:val="00480ED4"/>
    <w:rsid w:val="00481702"/>
    <w:rsid w:val="00483A56"/>
    <w:rsid w:val="00493E0E"/>
    <w:rsid w:val="004965BB"/>
    <w:rsid w:val="004A2ACF"/>
    <w:rsid w:val="004A61BF"/>
    <w:rsid w:val="004B64DD"/>
    <w:rsid w:val="004B65A6"/>
    <w:rsid w:val="004B7BA1"/>
    <w:rsid w:val="004C0F2F"/>
    <w:rsid w:val="004C4599"/>
    <w:rsid w:val="004C63C8"/>
    <w:rsid w:val="004C7841"/>
    <w:rsid w:val="004C7ECA"/>
    <w:rsid w:val="004D06B5"/>
    <w:rsid w:val="004D58E7"/>
    <w:rsid w:val="004D6C47"/>
    <w:rsid w:val="004D7D0A"/>
    <w:rsid w:val="004E1A31"/>
    <w:rsid w:val="004E2E1B"/>
    <w:rsid w:val="004E4D10"/>
    <w:rsid w:val="004E4DDA"/>
    <w:rsid w:val="004E76A2"/>
    <w:rsid w:val="004F06AB"/>
    <w:rsid w:val="004F38C2"/>
    <w:rsid w:val="004F6C17"/>
    <w:rsid w:val="00500631"/>
    <w:rsid w:val="005011A7"/>
    <w:rsid w:val="00505EA3"/>
    <w:rsid w:val="00510A4B"/>
    <w:rsid w:val="00513718"/>
    <w:rsid w:val="00514BB5"/>
    <w:rsid w:val="00516403"/>
    <w:rsid w:val="00516C77"/>
    <w:rsid w:val="00517E16"/>
    <w:rsid w:val="005215F1"/>
    <w:rsid w:val="00527D3E"/>
    <w:rsid w:val="00527FCA"/>
    <w:rsid w:val="005303AD"/>
    <w:rsid w:val="00535039"/>
    <w:rsid w:val="005351B6"/>
    <w:rsid w:val="00541AB1"/>
    <w:rsid w:val="00541C86"/>
    <w:rsid w:val="0054289A"/>
    <w:rsid w:val="0054368A"/>
    <w:rsid w:val="005460C7"/>
    <w:rsid w:val="00553007"/>
    <w:rsid w:val="00554A51"/>
    <w:rsid w:val="00560F6E"/>
    <w:rsid w:val="00577742"/>
    <w:rsid w:val="00585687"/>
    <w:rsid w:val="00590551"/>
    <w:rsid w:val="0059740B"/>
    <w:rsid w:val="005974BA"/>
    <w:rsid w:val="005A2923"/>
    <w:rsid w:val="005A3937"/>
    <w:rsid w:val="005A45A5"/>
    <w:rsid w:val="005A75E3"/>
    <w:rsid w:val="005B0776"/>
    <w:rsid w:val="005B142F"/>
    <w:rsid w:val="005B51A7"/>
    <w:rsid w:val="005B7DCD"/>
    <w:rsid w:val="005C3594"/>
    <w:rsid w:val="005C3E9A"/>
    <w:rsid w:val="005C45DF"/>
    <w:rsid w:val="005C6B94"/>
    <w:rsid w:val="005D0A12"/>
    <w:rsid w:val="005D76B0"/>
    <w:rsid w:val="005E0933"/>
    <w:rsid w:val="005E19FB"/>
    <w:rsid w:val="005E3A1D"/>
    <w:rsid w:val="005E50AF"/>
    <w:rsid w:val="005E79FE"/>
    <w:rsid w:val="005F16D8"/>
    <w:rsid w:val="005F2A69"/>
    <w:rsid w:val="005F303B"/>
    <w:rsid w:val="005F326B"/>
    <w:rsid w:val="005F35F1"/>
    <w:rsid w:val="006114AE"/>
    <w:rsid w:val="00612B4A"/>
    <w:rsid w:val="00613BFA"/>
    <w:rsid w:val="006267C5"/>
    <w:rsid w:val="006268A0"/>
    <w:rsid w:val="00627F5A"/>
    <w:rsid w:val="00630F4D"/>
    <w:rsid w:val="006313CD"/>
    <w:rsid w:val="006330F6"/>
    <w:rsid w:val="00633233"/>
    <w:rsid w:val="006350C9"/>
    <w:rsid w:val="00637B42"/>
    <w:rsid w:val="006405B3"/>
    <w:rsid w:val="00641943"/>
    <w:rsid w:val="00644DA8"/>
    <w:rsid w:val="0065303D"/>
    <w:rsid w:val="006550BE"/>
    <w:rsid w:val="006607E0"/>
    <w:rsid w:val="0066102B"/>
    <w:rsid w:val="00674855"/>
    <w:rsid w:val="00676CFD"/>
    <w:rsid w:val="00685CAA"/>
    <w:rsid w:val="006919EF"/>
    <w:rsid w:val="006941D0"/>
    <w:rsid w:val="006948B0"/>
    <w:rsid w:val="006A04A8"/>
    <w:rsid w:val="006A1C0E"/>
    <w:rsid w:val="006A2547"/>
    <w:rsid w:val="006A2E61"/>
    <w:rsid w:val="006A4C02"/>
    <w:rsid w:val="006B0086"/>
    <w:rsid w:val="006B1628"/>
    <w:rsid w:val="006B46BA"/>
    <w:rsid w:val="006B4CA9"/>
    <w:rsid w:val="006C22FE"/>
    <w:rsid w:val="006C33F8"/>
    <w:rsid w:val="006C74DD"/>
    <w:rsid w:val="006E11D5"/>
    <w:rsid w:val="006E3913"/>
    <w:rsid w:val="006E7130"/>
    <w:rsid w:val="006F4313"/>
    <w:rsid w:val="006F6D47"/>
    <w:rsid w:val="006F74F3"/>
    <w:rsid w:val="00700A59"/>
    <w:rsid w:val="007037F7"/>
    <w:rsid w:val="00703E65"/>
    <w:rsid w:val="007122DA"/>
    <w:rsid w:val="00712A7A"/>
    <w:rsid w:val="00712EA8"/>
    <w:rsid w:val="00715E60"/>
    <w:rsid w:val="007160EE"/>
    <w:rsid w:val="00716171"/>
    <w:rsid w:val="007201E5"/>
    <w:rsid w:val="00722051"/>
    <w:rsid w:val="007364B6"/>
    <w:rsid w:val="00736EB9"/>
    <w:rsid w:val="007370B2"/>
    <w:rsid w:val="00742410"/>
    <w:rsid w:val="00746C8D"/>
    <w:rsid w:val="0075432D"/>
    <w:rsid w:val="007602FB"/>
    <w:rsid w:val="00760EF1"/>
    <w:rsid w:val="00761C72"/>
    <w:rsid w:val="0076303F"/>
    <w:rsid w:val="00772469"/>
    <w:rsid w:val="00772B01"/>
    <w:rsid w:val="00775D97"/>
    <w:rsid w:val="00776AF6"/>
    <w:rsid w:val="00781B24"/>
    <w:rsid w:val="0078639A"/>
    <w:rsid w:val="0078711A"/>
    <w:rsid w:val="00791683"/>
    <w:rsid w:val="0079201F"/>
    <w:rsid w:val="007928FE"/>
    <w:rsid w:val="00793D22"/>
    <w:rsid w:val="0079435D"/>
    <w:rsid w:val="007A25B3"/>
    <w:rsid w:val="007A5BB8"/>
    <w:rsid w:val="007B2040"/>
    <w:rsid w:val="007B2F50"/>
    <w:rsid w:val="007B3892"/>
    <w:rsid w:val="007B3AE2"/>
    <w:rsid w:val="007B3C71"/>
    <w:rsid w:val="007B3E5B"/>
    <w:rsid w:val="007B5AAD"/>
    <w:rsid w:val="007B6C9E"/>
    <w:rsid w:val="007B7459"/>
    <w:rsid w:val="007C0FC2"/>
    <w:rsid w:val="007C1E0F"/>
    <w:rsid w:val="007C2ED9"/>
    <w:rsid w:val="007C612A"/>
    <w:rsid w:val="007C6277"/>
    <w:rsid w:val="007D0725"/>
    <w:rsid w:val="007D337C"/>
    <w:rsid w:val="007D4E24"/>
    <w:rsid w:val="007D6432"/>
    <w:rsid w:val="007E1409"/>
    <w:rsid w:val="007E37CD"/>
    <w:rsid w:val="007E4636"/>
    <w:rsid w:val="007E480C"/>
    <w:rsid w:val="007F0509"/>
    <w:rsid w:val="007F1E9B"/>
    <w:rsid w:val="007F3D10"/>
    <w:rsid w:val="007F62BA"/>
    <w:rsid w:val="007F7A79"/>
    <w:rsid w:val="008019C8"/>
    <w:rsid w:val="00805CA0"/>
    <w:rsid w:val="0080733A"/>
    <w:rsid w:val="00815A36"/>
    <w:rsid w:val="008162A9"/>
    <w:rsid w:val="00820064"/>
    <w:rsid w:val="008221AF"/>
    <w:rsid w:val="00822D0B"/>
    <w:rsid w:val="008233F7"/>
    <w:rsid w:val="00824FB3"/>
    <w:rsid w:val="00827143"/>
    <w:rsid w:val="00832D40"/>
    <w:rsid w:val="008371B4"/>
    <w:rsid w:val="00837B23"/>
    <w:rsid w:val="008405C7"/>
    <w:rsid w:val="008442AD"/>
    <w:rsid w:val="0084792B"/>
    <w:rsid w:val="0085210A"/>
    <w:rsid w:val="0085398A"/>
    <w:rsid w:val="00854310"/>
    <w:rsid w:val="0085576B"/>
    <w:rsid w:val="00857EC9"/>
    <w:rsid w:val="00863965"/>
    <w:rsid w:val="00864280"/>
    <w:rsid w:val="00866633"/>
    <w:rsid w:val="00876934"/>
    <w:rsid w:val="008770A3"/>
    <w:rsid w:val="0088324E"/>
    <w:rsid w:val="00885B06"/>
    <w:rsid w:val="00886909"/>
    <w:rsid w:val="00886C75"/>
    <w:rsid w:val="00886D00"/>
    <w:rsid w:val="00890970"/>
    <w:rsid w:val="008926F9"/>
    <w:rsid w:val="008954AE"/>
    <w:rsid w:val="008A0D12"/>
    <w:rsid w:val="008A2F56"/>
    <w:rsid w:val="008A59CA"/>
    <w:rsid w:val="008B5346"/>
    <w:rsid w:val="008B67A0"/>
    <w:rsid w:val="008C1E5B"/>
    <w:rsid w:val="008C2E16"/>
    <w:rsid w:val="008C38D2"/>
    <w:rsid w:val="008C41DF"/>
    <w:rsid w:val="008C70A9"/>
    <w:rsid w:val="008D3125"/>
    <w:rsid w:val="008D38C3"/>
    <w:rsid w:val="008D6747"/>
    <w:rsid w:val="008E07C5"/>
    <w:rsid w:val="008E2071"/>
    <w:rsid w:val="008E2F2A"/>
    <w:rsid w:val="008F0B48"/>
    <w:rsid w:val="008F3DFB"/>
    <w:rsid w:val="008F5B36"/>
    <w:rsid w:val="0091131F"/>
    <w:rsid w:val="00912C2D"/>
    <w:rsid w:val="00920CBF"/>
    <w:rsid w:val="00921F76"/>
    <w:rsid w:val="00923343"/>
    <w:rsid w:val="0092633E"/>
    <w:rsid w:val="00926A13"/>
    <w:rsid w:val="00932005"/>
    <w:rsid w:val="00933EAB"/>
    <w:rsid w:val="00943CA8"/>
    <w:rsid w:val="009455D3"/>
    <w:rsid w:val="00945725"/>
    <w:rsid w:val="00951859"/>
    <w:rsid w:val="00974400"/>
    <w:rsid w:val="00975266"/>
    <w:rsid w:val="00976EFB"/>
    <w:rsid w:val="00982216"/>
    <w:rsid w:val="00983866"/>
    <w:rsid w:val="009859A5"/>
    <w:rsid w:val="00993E14"/>
    <w:rsid w:val="009947E6"/>
    <w:rsid w:val="00995AA2"/>
    <w:rsid w:val="00996593"/>
    <w:rsid w:val="009A0F67"/>
    <w:rsid w:val="009A5770"/>
    <w:rsid w:val="009A6757"/>
    <w:rsid w:val="009A77BD"/>
    <w:rsid w:val="009B07D9"/>
    <w:rsid w:val="009B1065"/>
    <w:rsid w:val="009B354C"/>
    <w:rsid w:val="009B5C67"/>
    <w:rsid w:val="009C4292"/>
    <w:rsid w:val="009C50C9"/>
    <w:rsid w:val="009C6C42"/>
    <w:rsid w:val="009C6E1D"/>
    <w:rsid w:val="009D2E56"/>
    <w:rsid w:val="009D482F"/>
    <w:rsid w:val="009D4B87"/>
    <w:rsid w:val="009D5909"/>
    <w:rsid w:val="009D6C0B"/>
    <w:rsid w:val="009D7CDD"/>
    <w:rsid w:val="009E09E4"/>
    <w:rsid w:val="009E5769"/>
    <w:rsid w:val="009E63AA"/>
    <w:rsid w:val="009F292F"/>
    <w:rsid w:val="009F3E46"/>
    <w:rsid w:val="009F5A27"/>
    <w:rsid w:val="00A027F0"/>
    <w:rsid w:val="00A036FA"/>
    <w:rsid w:val="00A136FA"/>
    <w:rsid w:val="00A15A97"/>
    <w:rsid w:val="00A272F2"/>
    <w:rsid w:val="00A307C4"/>
    <w:rsid w:val="00A311B7"/>
    <w:rsid w:val="00A3214C"/>
    <w:rsid w:val="00A34A84"/>
    <w:rsid w:val="00A3640A"/>
    <w:rsid w:val="00A37889"/>
    <w:rsid w:val="00A40B1C"/>
    <w:rsid w:val="00A4197F"/>
    <w:rsid w:val="00A4358B"/>
    <w:rsid w:val="00A451B3"/>
    <w:rsid w:val="00A45BDA"/>
    <w:rsid w:val="00A50E78"/>
    <w:rsid w:val="00A56D44"/>
    <w:rsid w:val="00A5705F"/>
    <w:rsid w:val="00A57755"/>
    <w:rsid w:val="00A611A5"/>
    <w:rsid w:val="00A61F9F"/>
    <w:rsid w:val="00A62A5A"/>
    <w:rsid w:val="00A64CEC"/>
    <w:rsid w:val="00A831B0"/>
    <w:rsid w:val="00A837DC"/>
    <w:rsid w:val="00A84777"/>
    <w:rsid w:val="00A85F3D"/>
    <w:rsid w:val="00A872EE"/>
    <w:rsid w:val="00A87EFF"/>
    <w:rsid w:val="00A918FF"/>
    <w:rsid w:val="00A934F0"/>
    <w:rsid w:val="00A942DF"/>
    <w:rsid w:val="00A96135"/>
    <w:rsid w:val="00A961B8"/>
    <w:rsid w:val="00A964E7"/>
    <w:rsid w:val="00A96A38"/>
    <w:rsid w:val="00AA23D4"/>
    <w:rsid w:val="00AA3509"/>
    <w:rsid w:val="00AA4420"/>
    <w:rsid w:val="00AA7C4F"/>
    <w:rsid w:val="00AB0E19"/>
    <w:rsid w:val="00AC2530"/>
    <w:rsid w:val="00AC2D65"/>
    <w:rsid w:val="00AC423B"/>
    <w:rsid w:val="00AD0390"/>
    <w:rsid w:val="00AD0CEB"/>
    <w:rsid w:val="00AD294F"/>
    <w:rsid w:val="00AD3125"/>
    <w:rsid w:val="00AE06E3"/>
    <w:rsid w:val="00AE0BB7"/>
    <w:rsid w:val="00AE2599"/>
    <w:rsid w:val="00AE42C3"/>
    <w:rsid w:val="00AF0EA2"/>
    <w:rsid w:val="00AF235F"/>
    <w:rsid w:val="00AF4F11"/>
    <w:rsid w:val="00B02275"/>
    <w:rsid w:val="00B04B85"/>
    <w:rsid w:val="00B06A6F"/>
    <w:rsid w:val="00B166F3"/>
    <w:rsid w:val="00B17AC6"/>
    <w:rsid w:val="00B203C9"/>
    <w:rsid w:val="00B21CD0"/>
    <w:rsid w:val="00B232EE"/>
    <w:rsid w:val="00B23A84"/>
    <w:rsid w:val="00B254EF"/>
    <w:rsid w:val="00B27734"/>
    <w:rsid w:val="00B32DF1"/>
    <w:rsid w:val="00B36D19"/>
    <w:rsid w:val="00B372B2"/>
    <w:rsid w:val="00B42728"/>
    <w:rsid w:val="00B430FB"/>
    <w:rsid w:val="00B477B0"/>
    <w:rsid w:val="00B57763"/>
    <w:rsid w:val="00B65F79"/>
    <w:rsid w:val="00B7171C"/>
    <w:rsid w:val="00B728CE"/>
    <w:rsid w:val="00B73E46"/>
    <w:rsid w:val="00B75137"/>
    <w:rsid w:val="00B775EA"/>
    <w:rsid w:val="00B81AE6"/>
    <w:rsid w:val="00B826EE"/>
    <w:rsid w:val="00B84391"/>
    <w:rsid w:val="00B863B5"/>
    <w:rsid w:val="00B87068"/>
    <w:rsid w:val="00B87468"/>
    <w:rsid w:val="00B87EAF"/>
    <w:rsid w:val="00B9143E"/>
    <w:rsid w:val="00B9382F"/>
    <w:rsid w:val="00B94BFD"/>
    <w:rsid w:val="00B976EB"/>
    <w:rsid w:val="00BA030E"/>
    <w:rsid w:val="00BA2F2C"/>
    <w:rsid w:val="00BA677A"/>
    <w:rsid w:val="00BA689C"/>
    <w:rsid w:val="00BB30D5"/>
    <w:rsid w:val="00BB73B0"/>
    <w:rsid w:val="00BC42F8"/>
    <w:rsid w:val="00BC5DEB"/>
    <w:rsid w:val="00BC6D81"/>
    <w:rsid w:val="00BE1479"/>
    <w:rsid w:val="00BE470F"/>
    <w:rsid w:val="00BF084B"/>
    <w:rsid w:val="00BF218F"/>
    <w:rsid w:val="00BF462B"/>
    <w:rsid w:val="00C02348"/>
    <w:rsid w:val="00C03A95"/>
    <w:rsid w:val="00C06218"/>
    <w:rsid w:val="00C12FBF"/>
    <w:rsid w:val="00C2411F"/>
    <w:rsid w:val="00C2667F"/>
    <w:rsid w:val="00C31719"/>
    <w:rsid w:val="00C40D02"/>
    <w:rsid w:val="00C418BB"/>
    <w:rsid w:val="00C46473"/>
    <w:rsid w:val="00C471BB"/>
    <w:rsid w:val="00C4796C"/>
    <w:rsid w:val="00C5274E"/>
    <w:rsid w:val="00C54A08"/>
    <w:rsid w:val="00C55916"/>
    <w:rsid w:val="00C56132"/>
    <w:rsid w:val="00C652A9"/>
    <w:rsid w:val="00C65465"/>
    <w:rsid w:val="00C658C8"/>
    <w:rsid w:val="00C73234"/>
    <w:rsid w:val="00C7568D"/>
    <w:rsid w:val="00C7703E"/>
    <w:rsid w:val="00C7756C"/>
    <w:rsid w:val="00C80B62"/>
    <w:rsid w:val="00C81866"/>
    <w:rsid w:val="00C84A33"/>
    <w:rsid w:val="00C9366F"/>
    <w:rsid w:val="00C97A6C"/>
    <w:rsid w:val="00CA2A9B"/>
    <w:rsid w:val="00CA4366"/>
    <w:rsid w:val="00CA7441"/>
    <w:rsid w:val="00CB5D0B"/>
    <w:rsid w:val="00CC1E4C"/>
    <w:rsid w:val="00CC22C8"/>
    <w:rsid w:val="00CC3009"/>
    <w:rsid w:val="00CC4051"/>
    <w:rsid w:val="00CC557F"/>
    <w:rsid w:val="00CC58EB"/>
    <w:rsid w:val="00CC5923"/>
    <w:rsid w:val="00CC61E3"/>
    <w:rsid w:val="00CC695D"/>
    <w:rsid w:val="00CD01EA"/>
    <w:rsid w:val="00CD634C"/>
    <w:rsid w:val="00CD78A0"/>
    <w:rsid w:val="00CE297E"/>
    <w:rsid w:val="00CE5B3E"/>
    <w:rsid w:val="00CE6C03"/>
    <w:rsid w:val="00CE798D"/>
    <w:rsid w:val="00CF5CC9"/>
    <w:rsid w:val="00CF670D"/>
    <w:rsid w:val="00CF7CF9"/>
    <w:rsid w:val="00D00138"/>
    <w:rsid w:val="00D03CCA"/>
    <w:rsid w:val="00D04ACE"/>
    <w:rsid w:val="00D05047"/>
    <w:rsid w:val="00D143E8"/>
    <w:rsid w:val="00D20149"/>
    <w:rsid w:val="00D265F0"/>
    <w:rsid w:val="00D34F31"/>
    <w:rsid w:val="00D3683B"/>
    <w:rsid w:val="00D405D8"/>
    <w:rsid w:val="00D41D99"/>
    <w:rsid w:val="00D448DA"/>
    <w:rsid w:val="00D47E2A"/>
    <w:rsid w:val="00D511CF"/>
    <w:rsid w:val="00D53E7D"/>
    <w:rsid w:val="00D57E57"/>
    <w:rsid w:val="00D6002B"/>
    <w:rsid w:val="00D60CE1"/>
    <w:rsid w:val="00D72D9A"/>
    <w:rsid w:val="00D7674E"/>
    <w:rsid w:val="00D77B5B"/>
    <w:rsid w:val="00D87F80"/>
    <w:rsid w:val="00D9281D"/>
    <w:rsid w:val="00D936B4"/>
    <w:rsid w:val="00D94223"/>
    <w:rsid w:val="00DA0F43"/>
    <w:rsid w:val="00DA13A7"/>
    <w:rsid w:val="00DA2FC8"/>
    <w:rsid w:val="00DA483A"/>
    <w:rsid w:val="00DA7308"/>
    <w:rsid w:val="00DB0448"/>
    <w:rsid w:val="00DB4982"/>
    <w:rsid w:val="00DB4D15"/>
    <w:rsid w:val="00DB72BA"/>
    <w:rsid w:val="00DC3226"/>
    <w:rsid w:val="00DC4844"/>
    <w:rsid w:val="00DD6F5F"/>
    <w:rsid w:val="00DD7853"/>
    <w:rsid w:val="00DE52D2"/>
    <w:rsid w:val="00DE7128"/>
    <w:rsid w:val="00DE76E0"/>
    <w:rsid w:val="00DF0735"/>
    <w:rsid w:val="00DF5B89"/>
    <w:rsid w:val="00DF74C1"/>
    <w:rsid w:val="00E1006A"/>
    <w:rsid w:val="00E12CFE"/>
    <w:rsid w:val="00E1772C"/>
    <w:rsid w:val="00E31E55"/>
    <w:rsid w:val="00E33ABF"/>
    <w:rsid w:val="00E35220"/>
    <w:rsid w:val="00E470A8"/>
    <w:rsid w:val="00E51920"/>
    <w:rsid w:val="00E51D3B"/>
    <w:rsid w:val="00E52461"/>
    <w:rsid w:val="00E557B2"/>
    <w:rsid w:val="00E6093A"/>
    <w:rsid w:val="00E609BA"/>
    <w:rsid w:val="00E645DB"/>
    <w:rsid w:val="00E72690"/>
    <w:rsid w:val="00E754E1"/>
    <w:rsid w:val="00E83251"/>
    <w:rsid w:val="00E83D2F"/>
    <w:rsid w:val="00E86F25"/>
    <w:rsid w:val="00E90762"/>
    <w:rsid w:val="00E925BB"/>
    <w:rsid w:val="00E96557"/>
    <w:rsid w:val="00E96A95"/>
    <w:rsid w:val="00E971CD"/>
    <w:rsid w:val="00E97955"/>
    <w:rsid w:val="00E97B71"/>
    <w:rsid w:val="00EA43E8"/>
    <w:rsid w:val="00EA4AE1"/>
    <w:rsid w:val="00EA645A"/>
    <w:rsid w:val="00EA6CCE"/>
    <w:rsid w:val="00EB0776"/>
    <w:rsid w:val="00EB126B"/>
    <w:rsid w:val="00EB2795"/>
    <w:rsid w:val="00EB52C2"/>
    <w:rsid w:val="00EB6493"/>
    <w:rsid w:val="00EC0A19"/>
    <w:rsid w:val="00EC32F4"/>
    <w:rsid w:val="00EC5E4C"/>
    <w:rsid w:val="00EC6C90"/>
    <w:rsid w:val="00ED0676"/>
    <w:rsid w:val="00EE0096"/>
    <w:rsid w:val="00EE7D23"/>
    <w:rsid w:val="00EF3969"/>
    <w:rsid w:val="00EF3DD1"/>
    <w:rsid w:val="00EF79A1"/>
    <w:rsid w:val="00F03610"/>
    <w:rsid w:val="00F04302"/>
    <w:rsid w:val="00F067A1"/>
    <w:rsid w:val="00F06F1A"/>
    <w:rsid w:val="00F11F35"/>
    <w:rsid w:val="00F11FFE"/>
    <w:rsid w:val="00F2029B"/>
    <w:rsid w:val="00F252D5"/>
    <w:rsid w:val="00F26ECC"/>
    <w:rsid w:val="00F2723C"/>
    <w:rsid w:val="00F30BAC"/>
    <w:rsid w:val="00F342BD"/>
    <w:rsid w:val="00F3439D"/>
    <w:rsid w:val="00F45061"/>
    <w:rsid w:val="00F52759"/>
    <w:rsid w:val="00F5315C"/>
    <w:rsid w:val="00F6097F"/>
    <w:rsid w:val="00F618B9"/>
    <w:rsid w:val="00F62F36"/>
    <w:rsid w:val="00F76AB2"/>
    <w:rsid w:val="00F77481"/>
    <w:rsid w:val="00F77FEF"/>
    <w:rsid w:val="00F81EFD"/>
    <w:rsid w:val="00F86886"/>
    <w:rsid w:val="00F91F52"/>
    <w:rsid w:val="00F95DB6"/>
    <w:rsid w:val="00F9729B"/>
    <w:rsid w:val="00F9776F"/>
    <w:rsid w:val="00FA04A4"/>
    <w:rsid w:val="00FA05A3"/>
    <w:rsid w:val="00FA2617"/>
    <w:rsid w:val="00FA61D0"/>
    <w:rsid w:val="00FB2481"/>
    <w:rsid w:val="00FB2643"/>
    <w:rsid w:val="00FB4517"/>
    <w:rsid w:val="00FB4636"/>
    <w:rsid w:val="00FB5009"/>
    <w:rsid w:val="00FB5A15"/>
    <w:rsid w:val="00FB7C5F"/>
    <w:rsid w:val="00FC2D4A"/>
    <w:rsid w:val="00FC2F6E"/>
    <w:rsid w:val="00FC613A"/>
    <w:rsid w:val="00FC79FB"/>
    <w:rsid w:val="00FD33F1"/>
    <w:rsid w:val="00FD61BD"/>
    <w:rsid w:val="00FD76A8"/>
    <w:rsid w:val="00FE190B"/>
    <w:rsid w:val="00FE225C"/>
    <w:rsid w:val="00FE4034"/>
    <w:rsid w:val="00FF2410"/>
    <w:rsid w:val="00FF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B08EA"/>
  <w15:docId w15:val="{E452E5B1-D683-49D8-AAE7-CEED5538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E46"/>
    <w:rPr>
      <w:rFonts w:asciiTheme="majorHAnsi" w:hAnsiTheme="majorHAnsi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330F6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="Roboto Condensed" w:eastAsiaTheme="majorEastAsia" w:hAnsi="Roboto Condensed" w:cstheme="majorBidi"/>
      <w:b/>
      <w:bCs/>
      <w:noProof/>
      <w:color w:val="000000" w:themeColor="text1"/>
      <w:sz w:val="40"/>
      <w:szCs w:val="36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330F6"/>
    <w:pPr>
      <w:keepNext/>
      <w:keepLines/>
      <w:numPr>
        <w:ilvl w:val="1"/>
        <w:numId w:val="12"/>
      </w:numPr>
      <w:spacing w:before="360" w:after="0"/>
      <w:outlineLvl w:val="1"/>
    </w:pPr>
    <w:rPr>
      <w:rFonts w:ascii="Roboto Condensed" w:eastAsiaTheme="majorEastAsia" w:hAnsi="Roboto Condensed" w:cstheme="majorBidi"/>
      <w:b/>
      <w:bCs/>
      <w:smallCaps/>
      <w:color w:val="000000" w:themeColor="text1"/>
      <w:sz w:val="30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D87F80"/>
    <w:pPr>
      <w:keepNext/>
      <w:keepLines/>
      <w:numPr>
        <w:ilvl w:val="2"/>
        <w:numId w:val="12"/>
      </w:numPr>
      <w:spacing w:before="200" w:after="0"/>
      <w:ind w:hanging="294"/>
      <w:outlineLvl w:val="2"/>
    </w:pPr>
    <w:rPr>
      <w:rFonts w:eastAsiaTheme="majorEastAsia" w:cs="Gisha"/>
      <w:b/>
      <w:bCs/>
      <w:color w:val="000000" w:themeColor="text1"/>
      <w:sz w:val="28"/>
      <w:szCs w:val="28"/>
      <w:lang w:val="en-US"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eastAsiaTheme="majorEastAsia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eastAsiaTheme="majorEastAsia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825C6"/>
    <w:pPr>
      <w:keepNext/>
      <w:keepLines/>
      <w:numPr>
        <w:ilvl w:val="7"/>
        <w:numId w:val="12"/>
      </w:numPr>
      <w:spacing w:before="200" w:after="0"/>
      <w:outlineLvl w:val="7"/>
    </w:pPr>
    <w:rPr>
      <w:rFonts w:ascii="Roboto Condensed" w:eastAsiaTheme="majorEastAsia" w:hAnsi="Roboto Condensed" w:cstheme="majorBidi"/>
      <w:color w:val="FFFFFF" w:themeColor="background1"/>
      <w:sz w:val="56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30F6"/>
    <w:rPr>
      <w:rFonts w:ascii="Roboto Condensed" w:eastAsiaTheme="majorEastAsia" w:hAnsi="Roboto Condensed" w:cstheme="majorBidi"/>
      <w:b/>
      <w:bCs/>
      <w:noProof/>
      <w:color w:val="000000" w:themeColor="text1"/>
      <w:sz w:val="40"/>
      <w:szCs w:val="36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6330F6"/>
    <w:rPr>
      <w:rFonts w:ascii="Roboto Condensed" w:eastAsiaTheme="majorEastAsia" w:hAnsi="Roboto Condensed" w:cstheme="majorBidi"/>
      <w:b/>
      <w:bCs/>
      <w:smallCaps/>
      <w:color w:val="000000" w:themeColor="text1"/>
      <w:sz w:val="30"/>
      <w:szCs w:val="28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D87F80"/>
    <w:rPr>
      <w:rFonts w:asciiTheme="majorHAnsi" w:eastAsiaTheme="majorEastAsia" w:hAnsiTheme="majorHAnsi" w:cs="Gisha"/>
      <w:b/>
      <w:bCs/>
      <w:color w:val="000000" w:themeColor="text1"/>
      <w:sz w:val="28"/>
      <w:szCs w:val="2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825C6"/>
    <w:rPr>
      <w:rFonts w:ascii="Roboto Condensed" w:eastAsiaTheme="majorEastAsia" w:hAnsi="Roboto Condensed" w:cstheme="majorBidi"/>
      <w:color w:val="FFFFFF" w:themeColor="background1"/>
      <w:sz w:val="56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emEspaamento">
    <w:name w:val="No Spacing"/>
    <w:link w:val="SemEspaamentoChar"/>
    <w:uiPriority w:val="1"/>
    <w:qFormat/>
    <w:rsid w:val="001B169F"/>
    <w:pPr>
      <w:spacing w:after="0" w:line="240" w:lineRule="auto"/>
    </w:pPr>
    <w:rPr>
      <w:rFonts w:ascii="Roboto Condensed" w:hAnsi="Roboto Condense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B169F"/>
    <w:rPr>
      <w:rFonts w:ascii="Roboto Condensed" w:hAnsi="Roboto Condensed"/>
    </w:rPr>
  </w:style>
  <w:style w:type="paragraph" w:styleId="PargrafodaLista">
    <w:name w:val="List Paragraph"/>
    <w:basedOn w:val="Normal"/>
    <w:uiPriority w:val="34"/>
    <w:qFormat/>
    <w:rsid w:val="001C06D2"/>
    <w:pPr>
      <w:ind w:left="284"/>
      <w:contextualSpacing/>
    </w:pPr>
    <w:rPr>
      <w:rFonts w:ascii="Roboto Condensed" w:hAnsi="Roboto Condensed"/>
    </w:rPr>
  </w:style>
  <w:style w:type="paragraph" w:styleId="NormalWeb">
    <w:name w:val="Normal (Web)"/>
    <w:basedOn w:val="Normal"/>
    <w:uiPriority w:val="99"/>
    <w:semiHidden/>
    <w:unhideWhenUsed/>
    <w:rsid w:val="00D26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265F0"/>
  </w:style>
  <w:style w:type="character" w:styleId="Hyperlink">
    <w:name w:val="Hyperlink"/>
    <w:basedOn w:val="Fontepargpadro"/>
    <w:uiPriority w:val="99"/>
    <w:unhideWhenUsed/>
    <w:rsid w:val="00D265F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0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0FC2"/>
    <w:rPr>
      <w:rFonts w:ascii="Tahoma" w:hAnsi="Tahoma" w:cs="Tahoma"/>
      <w:sz w:val="16"/>
      <w:szCs w:val="16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995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5AA2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995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5AA2"/>
    <w:rPr>
      <w:lang w:val="pt-BR"/>
    </w:rPr>
  </w:style>
  <w:style w:type="character" w:customStyle="1" w:styleId="hps">
    <w:name w:val="hps"/>
    <w:basedOn w:val="Fontepargpadro"/>
    <w:rsid w:val="00FB5A15"/>
  </w:style>
  <w:style w:type="table" w:styleId="Tabelacomgrade">
    <w:name w:val="Table Grid"/>
    <w:basedOn w:val="Tabelanormal"/>
    <w:uiPriority w:val="39"/>
    <w:rsid w:val="00C54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1C463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C463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C463E"/>
    <w:pPr>
      <w:spacing w:after="100"/>
      <w:ind w:left="440"/>
    </w:pPr>
  </w:style>
  <w:style w:type="paragraph" w:styleId="Reviso">
    <w:name w:val="Revision"/>
    <w:hidden/>
    <w:uiPriority w:val="99"/>
    <w:semiHidden/>
    <w:rsid w:val="00351796"/>
    <w:pPr>
      <w:spacing w:after="0" w:line="240" w:lineRule="auto"/>
    </w:pPr>
    <w:rPr>
      <w:lang w:val="pt-BR"/>
    </w:rPr>
  </w:style>
  <w:style w:type="character" w:styleId="HiperlinkVisitado">
    <w:name w:val="FollowedHyperlink"/>
    <w:basedOn w:val="Fontepargpadro"/>
    <w:uiPriority w:val="99"/>
    <w:semiHidden/>
    <w:unhideWhenUsed/>
    <w:rsid w:val="00B166F3"/>
    <w:rPr>
      <w:color w:val="B26B02" w:themeColor="followedHyperlink"/>
      <w:u w:val="single"/>
    </w:rPr>
  </w:style>
  <w:style w:type="table" w:styleId="TabeladeGradeClara">
    <w:name w:val="Grid Table Light"/>
    <w:basedOn w:val="Tabelanormal"/>
    <w:uiPriority w:val="40"/>
    <w:rsid w:val="000A6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0A65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D78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3">
    <w:name w:val="Grid Table 3"/>
    <w:basedOn w:val="Tabelanormal"/>
    <w:uiPriority w:val="48"/>
    <w:rsid w:val="00837B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2">
    <w:name w:val="Grid Table 2"/>
    <w:basedOn w:val="Tabelanormal"/>
    <w:uiPriority w:val="47"/>
    <w:rsid w:val="00837B2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837B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837B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TabeladeLista4-nfase4">
    <w:name w:val="List Table 4 Accent 4"/>
    <w:basedOn w:val="Tabelanormal"/>
    <w:uiPriority w:val="49"/>
    <w:rsid w:val="00837B23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deGrade4-nfase4">
    <w:name w:val="Grid Table 4 Accent 4"/>
    <w:basedOn w:val="Tabelanormal"/>
    <w:uiPriority w:val="49"/>
    <w:rsid w:val="00837B23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4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75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6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3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2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9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3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46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4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2014-03-01T00:00:00</PublishDate>
  <Abstract/>
  <CompanyAddress>Rua da Quitanda, 199 10º - Rio de Janeiro - RJ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5FE6CF-22EE-4355-8F4E-F28186C14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12484</TotalTime>
  <Pages>17</Pages>
  <Words>1780</Words>
  <Characters>9615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do POS</vt:lpstr>
      <vt:lpstr>Manual de Integração</vt:lpstr>
    </vt:vector>
  </TitlesOfParts>
  <Company>Stone Pagamentos</Company>
  <LinksUpToDate>false</LinksUpToDate>
  <CharactersWithSpaces>11373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do POS</dc:title>
  <dc:subject>Baseado no padrão “EPAS card payments / iso 20022”</dc:subject>
  <dc:creator>Daniel dias</dc:creator>
  <cp:keywords/>
  <dc:description/>
  <cp:lastModifiedBy>João Gabriel de Freitas</cp:lastModifiedBy>
  <cp:revision>148</cp:revision>
  <cp:lastPrinted>2015-02-04T17:00:00Z</cp:lastPrinted>
  <dcterms:created xsi:type="dcterms:W3CDTF">2014-05-06T17:31:00Z</dcterms:created>
  <dcterms:modified xsi:type="dcterms:W3CDTF">2015-05-22T20:05:00Z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